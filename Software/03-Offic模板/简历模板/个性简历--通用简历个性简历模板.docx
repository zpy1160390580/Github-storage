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9A3B4D" w:rsidRDefault="00E842B0">
      <w:pPr>
        <w:widowControl/>
        <w:jc w:val="left"/>
      </w:pPr>
      <w:r w:rsidRPr="00913EC0">
        <w:rPr>
          <w:noProof/>
        </w:rPr>
        <w:drawing>
          <wp:anchor distT="0" distB="0" distL="114300" distR="114300" simplePos="0" relativeHeight="251666432" behindDoc="0" locked="0" layoutInCell="1" allowOverlap="1" wp14:anchorId="4A1D24C7" wp14:editId="5B18B7E3">
            <wp:simplePos x="0" y="0"/>
            <wp:positionH relativeFrom="column">
              <wp:posOffset>-450215</wp:posOffset>
            </wp:positionH>
            <wp:positionV relativeFrom="paragraph">
              <wp:posOffset>-594198</wp:posOffset>
            </wp:positionV>
            <wp:extent cx="941070" cy="1344295"/>
            <wp:effectExtent l="19050" t="19050" r="11430" b="27305"/>
            <wp:wrapNone/>
            <wp:docPr id="19" name="图片 19" descr="C:\Users\Ralap_zhang\Desktop\t01e76225c6e5dc0ba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alap_zhang\Desktop\t01e76225c6e5dc0ba4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1070" cy="1344295"/>
                    </a:xfrm>
                    <a:prstGeom prst="rect">
                      <a:avLst/>
                    </a:prstGeom>
                    <a:noFill/>
                    <a:ln w="19050">
                      <a:solidFill>
                        <a:srgbClr val="155957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BAA395C" wp14:editId="4C678405">
                <wp:simplePos x="0" y="0"/>
                <wp:positionH relativeFrom="margin">
                  <wp:posOffset>2285365</wp:posOffset>
                </wp:positionH>
                <wp:positionV relativeFrom="paragraph">
                  <wp:posOffset>-618652</wp:posOffset>
                </wp:positionV>
                <wp:extent cx="2952750" cy="450215"/>
                <wp:effectExtent l="0" t="0" r="0" b="6985"/>
                <wp:wrapNone/>
                <wp:docPr id="3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2750" cy="4502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FD241C" w:rsidRPr="00FD241C" w:rsidRDefault="008151EF" w:rsidP="00FD241C">
                            <w:pPr>
                              <w:widowControl/>
                              <w:jc w:val="left"/>
                              <w:rPr>
                                <w:rFonts w:ascii="微软雅黑" w:eastAsia="微软雅黑" w:hAnsi="微软雅黑" w:cs="宋体"/>
                                <w:color w:val="404040"/>
                                <w:kern w:val="24"/>
                                <w:sz w:val="28"/>
                                <w:szCs w:val="24"/>
                              </w:rPr>
                            </w:pPr>
                            <w:r w:rsidRPr="00FD241C">
                              <w:rPr>
                                <w:rFonts w:ascii="微软雅黑" w:eastAsia="微软雅黑" w:hAnsi="微软雅黑" w:cs="宋体" w:hint="eastAsia"/>
                                <w:color w:val="404040"/>
                                <w:kern w:val="24"/>
                                <w:sz w:val="28"/>
                                <w:szCs w:val="24"/>
                              </w:rPr>
                              <w:t>求职意向：</w:t>
                            </w:r>
                            <w:r w:rsidR="00913EC0">
                              <w:rPr>
                                <w:rFonts w:ascii="微软雅黑" w:eastAsia="微软雅黑" w:hAnsi="微软雅黑" w:cs="宋体" w:hint="eastAsia"/>
                                <w:color w:val="404040"/>
                                <w:kern w:val="24"/>
                                <w:sz w:val="28"/>
                                <w:szCs w:val="24"/>
                              </w:rPr>
                              <w:t>财务会计相关</w:t>
                            </w:r>
                            <w:r w:rsidR="00913EC0">
                              <w:rPr>
                                <w:rFonts w:ascii="微软雅黑" w:eastAsia="微软雅黑" w:hAnsi="微软雅黑" w:cs="宋体"/>
                                <w:color w:val="404040"/>
                                <w:kern w:val="24"/>
                                <w:sz w:val="28"/>
                                <w:szCs w:val="24"/>
                              </w:rPr>
                              <w:t>工作岗位</w:t>
                            </w:r>
                            <w:r w:rsidR="00FD241C" w:rsidRPr="00FD241C">
                              <w:rPr>
                                <w:rFonts w:ascii="微软雅黑" w:eastAsia="微软雅黑" w:hAnsi="微软雅黑" w:cs="宋体"/>
                                <w:color w:val="404040"/>
                                <w:kern w:val="24"/>
                                <w:sz w:val="28"/>
                                <w:szCs w:val="24"/>
                              </w:rPr>
                              <w:t xml:space="preserve"> </w:t>
                            </w:r>
                          </w:p>
                          <w:p w:rsidR="008151EF" w:rsidRPr="00D918C2" w:rsidRDefault="008151EF" w:rsidP="008151EF">
                            <w:pPr>
                              <w:pStyle w:val="a3"/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方正宋刻本秀楷简体" w:eastAsia="方正宋刻本秀楷简体"/>
                                <w:color w:val="FF0000"/>
                                <w:kern w:val="24"/>
                                <w:sz w:val="28"/>
                                <w:szCs w:val="22"/>
                              </w:rPr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AA395C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179.95pt;margin-top:-48.7pt;width:232.5pt;height:35.4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" filled="f" stroked="f">
                <v:textbox>
                  <w:txbxContent>
                    <w:p w:rsidR="00FD241C" w:rsidRPr="00FD241C" w:rsidRDefault="008151EF" w:rsidP="00FD241C">
                      <w:pPr>
                        <w:widowControl/>
                        <w:jc w:val="left"/>
                        <w:rPr>
                          <w:rFonts w:ascii="微软雅黑" w:eastAsia="微软雅黑" w:hAnsi="微软雅黑" w:cs="宋体"/>
                          <w:color w:val="404040"/>
                          <w:kern w:val="24"/>
                          <w:sz w:val="28"/>
                          <w:szCs w:val="24"/>
                        </w:rPr>
                      </w:pPr>
                      <w:r w:rsidRPr="00FD241C">
                        <w:rPr>
                          <w:rFonts w:ascii="微软雅黑" w:eastAsia="微软雅黑" w:hAnsi="微软雅黑" w:cs="宋体" w:hint="eastAsia"/>
                          <w:color w:val="404040"/>
                          <w:kern w:val="24"/>
                          <w:sz w:val="28"/>
                          <w:szCs w:val="24"/>
                        </w:rPr>
                        <w:t>求职意向：</w:t>
                      </w:r>
                      <w:r w:rsidR="00913EC0">
                        <w:rPr>
                          <w:rFonts w:ascii="微软雅黑" w:eastAsia="微软雅黑" w:hAnsi="微软雅黑" w:cs="宋体" w:hint="eastAsia"/>
                          <w:color w:val="404040"/>
                          <w:kern w:val="24"/>
                          <w:sz w:val="28"/>
                          <w:szCs w:val="24"/>
                        </w:rPr>
                        <w:t>财务会计相关</w:t>
                      </w:r>
                      <w:r w:rsidR="00913EC0">
                        <w:rPr>
                          <w:rFonts w:ascii="微软雅黑" w:eastAsia="微软雅黑" w:hAnsi="微软雅黑" w:cs="宋体"/>
                          <w:color w:val="404040"/>
                          <w:kern w:val="24"/>
                          <w:sz w:val="28"/>
                          <w:szCs w:val="24"/>
                        </w:rPr>
                        <w:t>工作岗位</w:t>
                      </w:r>
                      <w:r w:rsidR="00FD241C" w:rsidRPr="00FD241C">
                        <w:rPr>
                          <w:rFonts w:ascii="微软雅黑" w:eastAsia="微软雅黑" w:hAnsi="微软雅黑" w:cs="宋体"/>
                          <w:color w:val="404040"/>
                          <w:kern w:val="24"/>
                          <w:sz w:val="28"/>
                          <w:szCs w:val="24"/>
                        </w:rPr>
                        <w:t xml:space="preserve"> </w:t>
                      </w:r>
                    </w:p>
                    <w:p w:rsidR="008151EF" w:rsidRPr="00D918C2" w:rsidRDefault="008151EF" w:rsidP="008151EF">
                      <w:pPr>
                        <w:pStyle w:val="a3"/>
                        <w:snapToGrid w:val="0"/>
                        <w:spacing w:before="0" w:beforeAutospacing="0" w:after="0" w:afterAutospacing="0" w:line="276" w:lineRule="auto"/>
                        <w:rPr>
                          <w:rFonts w:ascii="方正宋刻本秀楷简体" w:eastAsia="方正宋刻本秀楷简体"/>
                          <w:color w:val="FF0000"/>
                          <w:kern w:val="24"/>
                          <w:sz w:val="28"/>
                          <w:szCs w:val="2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6256" behindDoc="0" locked="0" layoutInCell="1" allowOverlap="1" wp14:anchorId="3A408890" wp14:editId="58C3C07F">
                <wp:simplePos x="0" y="0"/>
                <wp:positionH relativeFrom="margin">
                  <wp:posOffset>751205</wp:posOffset>
                </wp:positionH>
                <wp:positionV relativeFrom="paragraph">
                  <wp:posOffset>-646120</wp:posOffset>
                </wp:positionV>
                <wp:extent cx="1345565" cy="635635"/>
                <wp:effectExtent l="0" t="0" r="0" b="0"/>
                <wp:wrapNone/>
                <wp:docPr id="4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5565" cy="635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9A3B4D" w:rsidRPr="00AB6F35" w:rsidRDefault="00913EC0" w:rsidP="009A3B4D">
                            <w:pPr>
                              <w:pStyle w:val="a3"/>
                              <w:snapToGrid w:val="0"/>
                              <w:spacing w:before="0" w:beforeAutospacing="0" w:after="0" w:afterAutospacing="0" w:line="276" w:lineRule="auto"/>
                              <w:jc w:val="distribute"/>
                              <w:rPr>
                                <w:rFonts w:asciiTheme="minorEastAsia" w:eastAsiaTheme="minorEastAsia" w:hAnsiTheme="minorEastAsia"/>
                                <w:b/>
                                <w:color w:val="155957"/>
                                <w:kern w:val="24"/>
                                <w:sz w:val="56"/>
                                <w:szCs w:val="22"/>
                              </w:rPr>
                            </w:pPr>
                            <w:r w:rsidRPr="00AB6F35">
                              <w:rPr>
                                <w:rFonts w:asciiTheme="minorEastAsia" w:eastAsiaTheme="minorEastAsia" w:hAnsiTheme="minorEastAsia" w:hint="eastAsia"/>
                                <w:b/>
                                <w:color w:val="155957"/>
                                <w:kern w:val="24"/>
                                <w:sz w:val="56"/>
                                <w:szCs w:val="22"/>
                              </w:rPr>
                              <w:t>陈思涵</w:t>
                            </w:r>
                          </w:p>
                          <w:p w:rsidR="009A3B4D" w:rsidRPr="0056341B" w:rsidRDefault="009A3B4D" w:rsidP="009A3B4D">
                            <w:pPr>
                              <w:pStyle w:val="a3"/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方正宋刻本秀楷简体" w:eastAsia="方正宋刻本秀楷简体"/>
                                <w:color w:val="404040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方正宋刻本秀楷简体" w:eastAsia="方正宋刻本秀楷简体"/>
                                <w:color w:val="404040"/>
                                <w:kern w:val="24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56341B">
                              <w:rPr>
                                <w:rFonts w:ascii="方正宋刻本秀楷简体" w:eastAsia="方正宋刻本秀楷简体" w:hint="eastAsia"/>
                                <w:color w:val="404040"/>
                                <w:kern w:val="24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方正宋刻本秀楷简体" w:eastAsia="方正宋刻本秀楷简体"/>
                                <w:color w:val="404040"/>
                                <w:kern w:val="24"/>
                                <w:sz w:val="22"/>
                                <w:szCs w:val="22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408890" id="_x0000_s1027" type="#_x0000_t202" style="position:absolute;margin-left:59.15pt;margin-top:-50.9pt;width:105.95pt;height:50.05pt;z-index:251616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" filled="f" stroked="f">
                <v:textbox>
                  <w:txbxContent>
                    <w:p w:rsidR="009A3B4D" w:rsidRPr="00AB6F35" w:rsidRDefault="00913EC0" w:rsidP="009A3B4D">
                      <w:pPr>
                        <w:pStyle w:val="a3"/>
                        <w:snapToGrid w:val="0"/>
                        <w:spacing w:before="0" w:beforeAutospacing="0" w:after="0" w:afterAutospacing="0" w:line="276" w:lineRule="auto"/>
                        <w:jc w:val="distribute"/>
                        <w:rPr>
                          <w:rFonts w:asciiTheme="minorEastAsia" w:eastAsiaTheme="minorEastAsia" w:hAnsiTheme="minorEastAsia"/>
                          <w:b/>
                          <w:color w:val="155957"/>
                          <w:kern w:val="24"/>
                          <w:sz w:val="56"/>
                          <w:szCs w:val="22"/>
                        </w:rPr>
                      </w:pPr>
                      <w:r w:rsidRPr="00AB6F35">
                        <w:rPr>
                          <w:rFonts w:asciiTheme="minorEastAsia" w:eastAsiaTheme="minorEastAsia" w:hAnsiTheme="minorEastAsia" w:hint="eastAsia"/>
                          <w:b/>
                          <w:color w:val="155957"/>
                          <w:kern w:val="24"/>
                          <w:sz w:val="56"/>
                          <w:szCs w:val="22"/>
                        </w:rPr>
                        <w:t>陈思涵</w:t>
                      </w:r>
                    </w:p>
                    <w:p w:rsidR="009A3B4D" w:rsidRPr="0056341B" w:rsidRDefault="009A3B4D" w:rsidP="009A3B4D">
                      <w:pPr>
                        <w:pStyle w:val="a3"/>
                        <w:snapToGrid w:val="0"/>
                        <w:spacing w:before="0" w:beforeAutospacing="0" w:after="0" w:afterAutospacing="0" w:line="276" w:lineRule="auto"/>
                        <w:rPr>
                          <w:rFonts w:ascii="方正宋刻本秀楷简体" w:eastAsia="方正宋刻本秀楷简体"/>
                          <w:color w:val="404040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ascii="方正宋刻本秀楷简体" w:eastAsia="方正宋刻本秀楷简体"/>
                          <w:color w:val="404040"/>
                          <w:kern w:val="24"/>
                          <w:sz w:val="22"/>
                          <w:szCs w:val="22"/>
                        </w:rPr>
                        <w:t xml:space="preserve"> </w:t>
                      </w:r>
                      <w:r w:rsidRPr="0056341B">
                        <w:rPr>
                          <w:rFonts w:ascii="方正宋刻本秀楷简体" w:eastAsia="方正宋刻本秀楷简体" w:hint="eastAsia"/>
                          <w:color w:val="404040"/>
                          <w:kern w:val="24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方正宋刻本秀楷简体" w:eastAsia="方正宋刻本秀楷简体"/>
                          <w:color w:val="404040"/>
                          <w:kern w:val="24"/>
                          <w:sz w:val="22"/>
                          <w:szCs w:val="22"/>
                        </w:rPr>
                        <w:t xml:space="preserve">   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8BCAD36" wp14:editId="294DF218">
                <wp:simplePos x="0" y="0"/>
                <wp:positionH relativeFrom="column">
                  <wp:posOffset>864235</wp:posOffset>
                </wp:positionH>
                <wp:positionV relativeFrom="paragraph">
                  <wp:posOffset>-18577</wp:posOffset>
                </wp:positionV>
                <wp:extent cx="4183380" cy="0"/>
                <wp:effectExtent l="19050" t="19050" r="7620" b="19050"/>
                <wp:wrapNone/>
                <wp:docPr id="24" name="直接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8338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155957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83D391" id="直接连接符 24" o:spid="_x0000_s1026" style="position:absolute;left:0;text-align:lef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8.05pt,-1.45pt" to="397.45pt,-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" strokecolor="#155957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2272" behindDoc="0" locked="0" layoutInCell="1" allowOverlap="1" wp14:anchorId="2E4D57C4" wp14:editId="682CB3E5">
                <wp:simplePos x="0" y="0"/>
                <wp:positionH relativeFrom="column">
                  <wp:posOffset>3310890</wp:posOffset>
                </wp:positionH>
                <wp:positionV relativeFrom="paragraph">
                  <wp:posOffset>185893</wp:posOffset>
                </wp:positionV>
                <wp:extent cx="236855" cy="554355"/>
                <wp:effectExtent l="0" t="0" r="0" b="0"/>
                <wp:wrapNone/>
                <wp:docPr id="199" name="组合 1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6855" cy="554355"/>
                          <a:chOff x="0" y="0"/>
                          <a:chExt cx="236956" cy="554904"/>
                        </a:xfrm>
                        <a:solidFill>
                          <a:srgbClr val="155957"/>
                        </a:solidFill>
                      </wpg:grpSpPr>
                      <wps:wsp>
                        <wps:cNvPr id="303" name="KSO_Shape"/>
                        <wps:cNvSpPr/>
                        <wps:spPr>
                          <a:xfrm>
                            <a:off x="0" y="0"/>
                            <a:ext cx="236956" cy="236956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593" h="577592">
                                <a:moveTo>
                                  <a:pt x="234310" y="380217"/>
                                </a:moveTo>
                                <a:cubicBezTo>
                                  <a:pt x="246869" y="387442"/>
                                  <a:pt x="258665" y="381442"/>
                                  <a:pt x="262548" y="404283"/>
                                </a:cubicBezTo>
                                <a:cubicBezTo>
                                  <a:pt x="266431" y="427125"/>
                                  <a:pt x="242854" y="459767"/>
                                  <a:pt x="229183" y="471323"/>
                                </a:cubicBezTo>
                                <a:cubicBezTo>
                                  <a:pt x="215512" y="482878"/>
                                  <a:pt x="193419" y="478515"/>
                                  <a:pt x="180522" y="473617"/>
                                </a:cubicBezTo>
                                <a:cubicBezTo>
                                  <a:pt x="193965" y="466292"/>
                                  <a:pt x="207048" y="454529"/>
                                  <a:pt x="217339" y="440601"/>
                                </a:cubicBezTo>
                                <a:cubicBezTo>
                                  <a:pt x="233687" y="418479"/>
                                  <a:pt x="240024" y="395096"/>
                                  <a:pt x="234310" y="380217"/>
                                </a:cubicBezTo>
                                <a:close/>
                                <a:moveTo>
                                  <a:pt x="425006" y="121382"/>
                                </a:moveTo>
                                <a:cubicBezTo>
                                  <a:pt x="429704" y="126991"/>
                                  <a:pt x="433488" y="134230"/>
                                  <a:pt x="436644" y="143057"/>
                                </a:cubicBezTo>
                                <a:cubicBezTo>
                                  <a:pt x="453017" y="188848"/>
                                  <a:pt x="374979" y="223071"/>
                                  <a:pt x="356472" y="222273"/>
                                </a:cubicBezTo>
                                <a:cubicBezTo>
                                  <a:pt x="340632" y="221589"/>
                                  <a:pt x="329013" y="212922"/>
                                  <a:pt x="316773" y="203393"/>
                                </a:cubicBezTo>
                                <a:cubicBezTo>
                                  <a:pt x="332982" y="199546"/>
                                  <a:pt x="349992" y="192409"/>
                                  <a:pt x="365914" y="183372"/>
                                </a:cubicBezTo>
                                <a:cubicBezTo>
                                  <a:pt x="400284" y="163865"/>
                                  <a:pt x="423202" y="139309"/>
                                  <a:pt x="425006" y="121382"/>
                                </a:cubicBezTo>
                                <a:close/>
                                <a:moveTo>
                                  <a:pt x="288797" y="0"/>
                                </a:moveTo>
                                <a:cubicBezTo>
                                  <a:pt x="448295" y="0"/>
                                  <a:pt x="577593" y="129298"/>
                                  <a:pt x="577593" y="288796"/>
                                </a:cubicBezTo>
                                <a:cubicBezTo>
                                  <a:pt x="577593" y="448294"/>
                                  <a:pt x="448295" y="577592"/>
                                  <a:pt x="288797" y="577592"/>
                                </a:cubicBezTo>
                                <a:cubicBezTo>
                                  <a:pt x="242745" y="577593"/>
                                  <a:pt x="199210" y="566813"/>
                                  <a:pt x="160790" y="547224"/>
                                </a:cubicBezTo>
                                <a:lnTo>
                                  <a:pt x="160978" y="548653"/>
                                </a:lnTo>
                                <a:cubicBezTo>
                                  <a:pt x="160918" y="548616"/>
                                  <a:pt x="159201" y="547509"/>
                                  <a:pt x="156576" y="545302"/>
                                </a:cubicBezTo>
                                <a:cubicBezTo>
                                  <a:pt x="155826" y="545059"/>
                                  <a:pt x="155138" y="544697"/>
                                  <a:pt x="154452" y="544332"/>
                                </a:cubicBezTo>
                                <a:lnTo>
                                  <a:pt x="154081" y="542962"/>
                                </a:lnTo>
                                <a:cubicBezTo>
                                  <a:pt x="143887" y="534039"/>
                                  <a:pt x="126458" y="513897"/>
                                  <a:pt x="125778" y="482542"/>
                                </a:cubicBezTo>
                                <a:cubicBezTo>
                                  <a:pt x="125207" y="456209"/>
                                  <a:pt x="135424" y="442013"/>
                                  <a:pt x="144328" y="435402"/>
                                </a:cubicBezTo>
                                <a:cubicBezTo>
                                  <a:pt x="141049" y="427772"/>
                                  <a:pt x="139101" y="420175"/>
                                  <a:pt x="137482" y="414002"/>
                                </a:cubicBezTo>
                                <a:cubicBezTo>
                                  <a:pt x="130441" y="387159"/>
                                  <a:pt x="138178" y="160274"/>
                                  <a:pt x="347629" y="102143"/>
                                </a:cubicBezTo>
                                <a:cubicBezTo>
                                  <a:pt x="355010" y="100659"/>
                                  <a:pt x="362177" y="99561"/>
                                  <a:pt x="369059" y="99057"/>
                                </a:cubicBezTo>
                                <a:cubicBezTo>
                                  <a:pt x="375940" y="98553"/>
                                  <a:pt x="382537" y="98644"/>
                                  <a:pt x="388776" y="99538"/>
                                </a:cubicBezTo>
                                <a:cubicBezTo>
                                  <a:pt x="400320" y="101193"/>
                                  <a:pt x="410643" y="105601"/>
                                  <a:pt x="418998" y="114390"/>
                                </a:cubicBezTo>
                                <a:cubicBezTo>
                                  <a:pt x="425438" y="129703"/>
                                  <a:pt x="401160" y="157423"/>
                                  <a:pt x="362093" y="179190"/>
                                </a:cubicBezTo>
                                <a:cubicBezTo>
                                  <a:pt x="345488" y="188443"/>
                                  <a:pt x="327757" y="195717"/>
                                  <a:pt x="311456" y="199847"/>
                                </a:cubicBezTo>
                                <a:cubicBezTo>
                                  <a:pt x="306035" y="196348"/>
                                  <a:pt x="300569" y="194901"/>
                                  <a:pt x="294986" y="197818"/>
                                </a:cubicBezTo>
                                <a:cubicBezTo>
                                  <a:pt x="275325" y="208090"/>
                                  <a:pt x="219960" y="314670"/>
                                  <a:pt x="214388" y="347873"/>
                                </a:cubicBezTo>
                                <a:cubicBezTo>
                                  <a:pt x="212440" y="359480"/>
                                  <a:pt x="217439" y="367666"/>
                                  <a:pt x="224964" y="373701"/>
                                </a:cubicBezTo>
                                <a:lnTo>
                                  <a:pt x="224630" y="374083"/>
                                </a:lnTo>
                                <a:cubicBezTo>
                                  <a:pt x="237092" y="384983"/>
                                  <a:pt x="231822" y="412316"/>
                                  <a:pt x="212274" y="438164"/>
                                </a:cubicBezTo>
                                <a:cubicBezTo>
                                  <a:pt x="201379" y="452569"/>
                                  <a:pt x="187435" y="464598"/>
                                  <a:pt x="173722" y="471257"/>
                                </a:cubicBezTo>
                                <a:cubicBezTo>
                                  <a:pt x="160041" y="464734"/>
                                  <a:pt x="151775" y="453122"/>
                                  <a:pt x="146587" y="441033"/>
                                </a:cubicBezTo>
                                <a:cubicBezTo>
                                  <a:pt x="139259" y="451214"/>
                                  <a:pt x="130813" y="467448"/>
                                  <a:pt x="133146" y="486288"/>
                                </a:cubicBezTo>
                                <a:cubicBezTo>
                                  <a:pt x="137119" y="518381"/>
                                  <a:pt x="141720" y="516247"/>
                                  <a:pt x="146174" y="525248"/>
                                </a:cubicBezTo>
                                <a:cubicBezTo>
                                  <a:pt x="158269" y="542339"/>
                                  <a:pt x="158341" y="537239"/>
                                  <a:pt x="159578" y="539900"/>
                                </a:cubicBezTo>
                                <a:cubicBezTo>
                                  <a:pt x="198149" y="560306"/>
                                  <a:pt x="242154" y="571597"/>
                                  <a:pt x="288797" y="571597"/>
                                </a:cubicBezTo>
                                <a:cubicBezTo>
                                  <a:pt x="444983" y="571597"/>
                                  <a:pt x="571598" y="444983"/>
                                  <a:pt x="571598" y="288796"/>
                                </a:cubicBezTo>
                                <a:cubicBezTo>
                                  <a:pt x="571598" y="132609"/>
                                  <a:pt x="444984" y="5995"/>
                                  <a:pt x="288797" y="5995"/>
                                </a:cubicBezTo>
                                <a:cubicBezTo>
                                  <a:pt x="132610" y="5995"/>
                                  <a:pt x="5996" y="132609"/>
                                  <a:pt x="5996" y="288796"/>
                                </a:cubicBezTo>
                                <a:cubicBezTo>
                                  <a:pt x="5996" y="370017"/>
                                  <a:pt x="40236" y="443242"/>
                                  <a:pt x="95262" y="494616"/>
                                </a:cubicBezTo>
                                <a:lnTo>
                                  <a:pt x="90248" y="498151"/>
                                </a:lnTo>
                                <a:cubicBezTo>
                                  <a:pt x="34594" y="445716"/>
                                  <a:pt x="0" y="371296"/>
                                  <a:pt x="1" y="288796"/>
                                </a:cubicBezTo>
                                <a:cubicBezTo>
                                  <a:pt x="1" y="129298"/>
                                  <a:pt x="129299" y="0"/>
                                  <a:pt x="288797" y="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3175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>
                        <wps:cNvPr id="318" name="KSO_Shape"/>
                        <wps:cNvSpPr/>
                        <wps:spPr>
                          <a:xfrm flipH="1">
                            <a:off x="0" y="387706"/>
                            <a:ext cx="220482" cy="167198"/>
                          </a:xfrm>
                          <a:custGeom>
                            <a:avLst/>
                            <a:gdLst>
                              <a:gd name="connsiteX0" fmla="*/ 367281 w 529316"/>
                              <a:gd name="connsiteY0" fmla="*/ 196274 h 401026"/>
                              <a:gd name="connsiteX1" fmla="*/ 355293 w 529316"/>
                              <a:gd name="connsiteY1" fmla="*/ 208263 h 401026"/>
                              <a:gd name="connsiteX2" fmla="*/ 465090 w 529316"/>
                              <a:gd name="connsiteY2" fmla="*/ 318060 h 401026"/>
                              <a:gd name="connsiteX3" fmla="*/ 466739 w 529316"/>
                              <a:gd name="connsiteY3" fmla="*/ 320716 h 401026"/>
                              <a:gd name="connsiteX4" fmla="*/ 491723 w 529316"/>
                              <a:gd name="connsiteY4" fmla="*/ 320716 h 401026"/>
                              <a:gd name="connsiteX5" fmla="*/ 162035 w 529316"/>
                              <a:gd name="connsiteY5" fmla="*/ 196274 h 401026"/>
                              <a:gd name="connsiteX6" fmla="*/ 37593 w 529316"/>
                              <a:gd name="connsiteY6" fmla="*/ 320716 h 401026"/>
                              <a:gd name="connsiteX7" fmla="*/ 62577 w 529316"/>
                              <a:gd name="connsiteY7" fmla="*/ 320716 h 401026"/>
                              <a:gd name="connsiteX8" fmla="*/ 64225 w 529316"/>
                              <a:gd name="connsiteY8" fmla="*/ 318061 h 401026"/>
                              <a:gd name="connsiteX9" fmla="*/ 174023 w 529316"/>
                              <a:gd name="connsiteY9" fmla="*/ 208263 h 401026"/>
                              <a:gd name="connsiteX10" fmla="*/ 46349 w 529316"/>
                              <a:gd name="connsiteY10" fmla="*/ 80311 h 401026"/>
                              <a:gd name="connsiteX11" fmla="*/ 222791 w 529316"/>
                              <a:gd name="connsiteY11" fmla="*/ 256753 h 401026"/>
                              <a:gd name="connsiteX12" fmla="*/ 263500 w 529316"/>
                              <a:gd name="connsiteY12" fmla="*/ 273616 h 401026"/>
                              <a:gd name="connsiteX13" fmla="*/ 264659 w 529316"/>
                              <a:gd name="connsiteY13" fmla="*/ 273504 h 401026"/>
                              <a:gd name="connsiteX14" fmla="*/ 306525 w 529316"/>
                              <a:gd name="connsiteY14" fmla="*/ 256753 h 401026"/>
                              <a:gd name="connsiteX15" fmla="*/ 482968 w 529316"/>
                              <a:gd name="connsiteY15" fmla="*/ 80311 h 401026"/>
                              <a:gd name="connsiteX16" fmla="*/ 458990 w 529316"/>
                              <a:gd name="connsiteY16" fmla="*/ 80311 h 401026"/>
                              <a:gd name="connsiteX17" fmla="*/ 300904 w 529316"/>
                              <a:gd name="connsiteY17" fmla="*/ 238397 h 401026"/>
                              <a:gd name="connsiteX18" fmla="*/ 264659 w 529316"/>
                              <a:gd name="connsiteY18" fmla="*/ 252899 h 401026"/>
                              <a:gd name="connsiteX19" fmla="*/ 263656 w 529316"/>
                              <a:gd name="connsiteY19" fmla="*/ 252995 h 401026"/>
                              <a:gd name="connsiteX20" fmla="*/ 228412 w 529316"/>
                              <a:gd name="connsiteY20" fmla="*/ 238397 h 401026"/>
                              <a:gd name="connsiteX21" fmla="*/ 70326 w 529316"/>
                              <a:gd name="connsiteY21" fmla="*/ 80311 h 401026"/>
                              <a:gd name="connsiteX22" fmla="*/ 92015 w 529316"/>
                              <a:gd name="connsiteY22" fmla="*/ 0 h 401026"/>
                              <a:gd name="connsiteX23" fmla="*/ 437301 w 529316"/>
                              <a:gd name="connsiteY23" fmla="*/ 0 h 401026"/>
                              <a:gd name="connsiteX24" fmla="*/ 529316 w 529316"/>
                              <a:gd name="connsiteY24" fmla="*/ 92015 h 401026"/>
                              <a:gd name="connsiteX25" fmla="*/ 529316 w 529316"/>
                              <a:gd name="connsiteY25" fmla="*/ 309011 h 401026"/>
                              <a:gd name="connsiteX26" fmla="*/ 437301 w 529316"/>
                              <a:gd name="connsiteY26" fmla="*/ 401026 h 401026"/>
                              <a:gd name="connsiteX27" fmla="*/ 92015 w 529316"/>
                              <a:gd name="connsiteY27" fmla="*/ 401026 h 401026"/>
                              <a:gd name="connsiteX28" fmla="*/ 0 w 529316"/>
                              <a:gd name="connsiteY28" fmla="*/ 309011 h 401026"/>
                              <a:gd name="connsiteX29" fmla="*/ 0 w 529316"/>
                              <a:gd name="connsiteY29" fmla="*/ 92015 h 401026"/>
                              <a:gd name="connsiteX30" fmla="*/ 92015 w 529316"/>
                              <a:gd name="connsiteY30" fmla="*/ 0 h 40102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</a:cxnLst>
                            <a:rect l="l" t="t" r="r" b="b"/>
                            <a:pathLst>
                              <a:path w="529316" h="401026">
                                <a:moveTo>
                                  <a:pt x="367281" y="196274"/>
                                </a:moveTo>
                                <a:lnTo>
                                  <a:pt x="355293" y="208263"/>
                                </a:lnTo>
                                <a:lnTo>
                                  <a:pt x="465090" y="318060"/>
                                </a:lnTo>
                                <a:cubicBezTo>
                                  <a:pt x="465822" y="318792"/>
                                  <a:pt x="466527" y="319541"/>
                                  <a:pt x="466739" y="320716"/>
                                </a:cubicBezTo>
                                <a:lnTo>
                                  <a:pt x="491723" y="320716"/>
                                </a:lnTo>
                                <a:close/>
                                <a:moveTo>
                                  <a:pt x="162035" y="196274"/>
                                </a:moveTo>
                                <a:lnTo>
                                  <a:pt x="37593" y="320716"/>
                                </a:lnTo>
                                <a:lnTo>
                                  <a:pt x="62577" y="320716"/>
                                </a:lnTo>
                                <a:lnTo>
                                  <a:pt x="64225" y="318061"/>
                                </a:lnTo>
                                <a:lnTo>
                                  <a:pt x="174023" y="208263"/>
                                </a:lnTo>
                                <a:close/>
                                <a:moveTo>
                                  <a:pt x="46349" y="80311"/>
                                </a:moveTo>
                                <a:lnTo>
                                  <a:pt x="222791" y="256753"/>
                                </a:lnTo>
                                <a:cubicBezTo>
                                  <a:pt x="234032" y="267995"/>
                                  <a:pt x="248767" y="273616"/>
                                  <a:pt x="263500" y="273616"/>
                                </a:cubicBezTo>
                                <a:cubicBezTo>
                                  <a:pt x="263887" y="273616"/>
                                  <a:pt x="264274" y="273611"/>
                                  <a:pt x="264659" y="273504"/>
                                </a:cubicBezTo>
                                <a:cubicBezTo>
                                  <a:pt x="279774" y="273906"/>
                                  <a:pt x="294989" y="268289"/>
                                  <a:pt x="306525" y="256753"/>
                                </a:cubicBezTo>
                                <a:lnTo>
                                  <a:pt x="482968" y="80311"/>
                                </a:lnTo>
                                <a:lnTo>
                                  <a:pt x="458990" y="80311"/>
                                </a:lnTo>
                                <a:lnTo>
                                  <a:pt x="300904" y="238397"/>
                                </a:lnTo>
                                <a:cubicBezTo>
                                  <a:pt x="290917" y="248385"/>
                                  <a:pt x="277745" y="253247"/>
                                  <a:pt x="264659" y="252899"/>
                                </a:cubicBezTo>
                                <a:cubicBezTo>
                                  <a:pt x="264325" y="252991"/>
                                  <a:pt x="263990" y="252995"/>
                                  <a:pt x="263656" y="252995"/>
                                </a:cubicBezTo>
                                <a:cubicBezTo>
                                  <a:pt x="250900" y="252995"/>
                                  <a:pt x="238144" y="248128"/>
                                  <a:pt x="228412" y="238397"/>
                                </a:cubicBezTo>
                                <a:lnTo>
                                  <a:pt x="70326" y="80311"/>
                                </a:lnTo>
                                <a:close/>
                                <a:moveTo>
                                  <a:pt x="92015" y="0"/>
                                </a:moveTo>
                                <a:lnTo>
                                  <a:pt x="437301" y="0"/>
                                </a:lnTo>
                                <a:cubicBezTo>
                                  <a:pt x="488119" y="0"/>
                                  <a:pt x="529316" y="41197"/>
                                  <a:pt x="529316" y="92015"/>
                                </a:cubicBezTo>
                                <a:lnTo>
                                  <a:pt x="529316" y="309011"/>
                                </a:lnTo>
                                <a:cubicBezTo>
                                  <a:pt x="529316" y="359829"/>
                                  <a:pt x="488119" y="401026"/>
                                  <a:pt x="437301" y="401026"/>
                                </a:cubicBezTo>
                                <a:lnTo>
                                  <a:pt x="92015" y="401026"/>
                                </a:lnTo>
                                <a:cubicBezTo>
                                  <a:pt x="41197" y="401026"/>
                                  <a:pt x="0" y="359829"/>
                                  <a:pt x="0" y="309011"/>
                                </a:cubicBezTo>
                                <a:lnTo>
                                  <a:pt x="0" y="92015"/>
                                </a:lnTo>
                                <a:cubicBezTo>
                                  <a:pt x="0" y="41197"/>
                                  <a:pt x="41197" y="0"/>
                                  <a:pt x="92015" y="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7DEF799" id="组合 199" o:spid="_x0000_s1026" style="position:absolute;left:0;text-align:left;margin-left:260.7pt;margin-top:14.65pt;width:18.65pt;height:43.65pt;z-index:251702272" coordsize="2369,55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">
                <v:shape id="KSO_Shape" o:spid="_x0000_s1027" style="position:absolute;width:2369;height:2369;visibility:visible;mso-wrap-style:square;v-text-anchor:middle" coordsize="577593,5775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joXrMMA&#10;AADcAAAADwAAAGRycy9kb3ducmV2LnhtbESPQYvCMBSE74L/ITxhL6KpCrJUo0hlQdjDoqt4fTTP&#10;pti8lCZr23+/EQSPw8x8w6y3na3EgxpfOlYwmyYgiHOnSy4UnH+/Jp8gfEDWWDkmBT152G6GgzWm&#10;2rV8pMcpFCJC2KeowIRQp1L63JBFP3U1cfRurrEYomwKqRtsI9xWcp4kS2mx5LhgsKbMUH4//VkF&#10;+5yXVfFztia7XNts/N23+75X6mPU7VYgAnXhHX61D1rBIlnA80w8AnLz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joXrMMAAADcAAAADwAAAAAAAAAAAAAAAACYAgAAZHJzL2Rv&#10;d25yZXYueG1sUEsFBgAAAAAEAAQA9QAAAIgDAAAAAA==&#10;" path="m234310,380217v12559,7225,24355,1225,28238,24066c266431,427125,242854,459767,229183,471323v-13671,11555,-35764,7192,-48661,2294c193965,466292,207048,454529,217339,440601v16348,-22122,22685,-45505,16971,-60384xm425006,121382v4698,5609,8482,12848,11638,21675c453017,188848,374979,223071,356472,222273v-15840,-684,-27459,-9351,-39699,-18880c332982,199546,349992,192409,365914,183372v34370,-19507,57288,-44063,59092,-61990xm288797,c448295,,577593,129298,577593,288796v,159498,-129298,288796,-288796,288796c242745,577593,199210,566813,160790,547224r188,1429c160918,548616,159201,547509,156576,545302v-750,-243,-1438,-605,-2124,-970l154081,542962v-10194,-8923,-27623,-29065,-28303,-60420c125207,456209,135424,442013,144328,435402v-3279,-7630,-5227,-15227,-6846,-21400c130441,387159,138178,160274,347629,102143v7381,-1484,14548,-2582,21430,-3086c375940,98553,382537,98644,388776,99538v11544,1655,21867,6063,30222,14852c425438,129703,401160,157423,362093,179190v-16605,9253,-34336,16527,-50637,20657c306035,196348,300569,194901,294986,197818v-19661,10272,-75026,116852,-80598,150055c212440,359480,217439,367666,224964,373701r-334,382c237092,384983,231822,412316,212274,438164v-10895,14405,-24839,26434,-38552,33093c160041,464734,151775,453122,146587,441033v-7328,10181,-15774,26415,-13441,45255c137119,518381,141720,516247,146174,525248v12095,17091,12167,11991,13404,14652c198149,560306,242154,571597,288797,571597v156186,,282801,-126614,282801,-282801c571598,132609,444984,5995,288797,5995,132610,5995,5996,132609,5996,288796v,81221,34240,154446,89266,205820l90248,498151c34594,445716,,371296,1,288796,1,129298,129299,,288797,xe" filled="f" stroked="f" strokeweight=".25pt">
                  <v:stroke joinstyle="miter"/>
                  <v:path arrowok="t"/>
                </v:shape>
                <v:shape id="KSO_Shape" o:spid="_x0000_s1028" style="position:absolute;top:3877;width:2204;height:1672;flip:x;visibility:visible;mso-wrap-style:square;v-text-anchor:middle" coordsize="529316,4010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bJhO8EA&#10;AADcAAAADwAAAGRycy9kb3ducmV2LnhtbERPz2vCMBS+D/wfwhN2m0k3mKUaRQeODXapDnZ9NM+2&#10;2LzUJNb635vDwOPH93u5Hm0nBvKhdawhmykQxJUzLdcafg+7lxxEiMgGO8ek4UYB1qvJ0xIL465c&#10;0rCPtUghHArU0MTYF1KGqiGLYeZ64sQdnbcYE/S1NB6vKdx28lWpd2mx5dTQYE8fDVWn/cVqKPs5&#10;yc+zyvxBDer7pyzzv3yr9fN03CxARBrjQ/zv/jIa3rK0Np1JR0Cu7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WyYTvBAAAA3AAAAA8AAAAAAAAAAAAAAAAAmAIAAGRycy9kb3du&#10;cmV2LnhtbFBLBQYAAAAABAAEAPUAAACGAwAAAAA=&#10;" path="m367281,196274r-11988,11989l465090,318060v732,732,1437,1481,1649,2656l491723,320716,367281,196274xm162035,196274l37593,320716r24984,l64225,318061,174023,208263,162035,196274xm46349,80311l222791,256753v11241,11242,25976,16863,40709,16863c263887,273616,264274,273611,264659,273504v15115,402,30330,-5215,41866,-16751l482968,80311r-23978,l300904,238397v-9987,9988,-23159,14850,-36245,14502c264325,252991,263990,252995,263656,252995v-12756,,-25512,-4867,-35244,-14598l70326,80311r-23977,xm92015,l437301,v50818,,92015,41197,92015,92015l529316,309011v,50818,-41197,92015,-92015,92015l92015,401026c41197,401026,,359829,,309011l,92015c,41197,41197,,92015,xe" filled="f" stroked="f" strokeweight="1pt">
                  <v:stroke joinstyle="miter"/>
                  <v:path arrowok="t" o:connecttype="custom" o:connectlocs="152988,81832;147994,86830;193729,132607;194416,133715;204823,133715;67494,81832;15659,133715;26066,133715;26752,132608;72488,86830;19306,33484;92802,107047;109759,114078;110241,114031;127680,107047;201176,33484;191188,33484;125339,99394;110241,105440;109824,105480;95143,99394;29294,33484;38328,0;182154,0;220482,38363;220482,128835;182154,167198;38328,167198;0,128835;0,38363;38328,0" o:connectangles="0,0,0,0,0,0,0,0,0,0,0,0,0,0,0,0,0,0,0,0,0,0,0,0,0,0,0,0,0,0,0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15FE5327" wp14:editId="58C8B56A">
                <wp:simplePos x="0" y="0"/>
                <wp:positionH relativeFrom="column">
                  <wp:posOffset>857250</wp:posOffset>
                </wp:positionH>
                <wp:positionV relativeFrom="paragraph">
                  <wp:posOffset>150968</wp:posOffset>
                </wp:positionV>
                <wp:extent cx="212090" cy="588010"/>
                <wp:effectExtent l="0" t="0" r="0" b="2540"/>
                <wp:wrapNone/>
                <wp:docPr id="198" name="组合 1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2090" cy="588010"/>
                          <a:chOff x="0" y="0"/>
                          <a:chExt cx="212700" cy="588263"/>
                        </a:xfrm>
                        <a:solidFill>
                          <a:srgbClr val="155957"/>
                        </a:solidFill>
                      </wpg:grpSpPr>
                      <wps:wsp>
                        <wps:cNvPr id="196" name="KSO_Shape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212700" cy="255478"/>
                          </a:xfrm>
                          <a:custGeom>
                            <a:avLst/>
                            <a:gdLst>
                              <a:gd name="T0" fmla="*/ 1709661 w 2424113"/>
                              <a:gd name="T1" fmla="*/ 1178878 h 2703513"/>
                              <a:gd name="T2" fmla="*/ 1794476 w 2424113"/>
                              <a:gd name="T3" fmla="*/ 1247141 h 2703513"/>
                              <a:gd name="T4" fmla="*/ 1864996 w 2424113"/>
                              <a:gd name="T5" fmla="*/ 1438593 h 2703513"/>
                              <a:gd name="T6" fmla="*/ 1803052 w 2424113"/>
                              <a:gd name="T7" fmla="*/ 1682751 h 2703513"/>
                              <a:gd name="T8" fmla="*/ 1566715 w 2424113"/>
                              <a:gd name="T9" fmla="*/ 1968501 h 2703513"/>
                              <a:gd name="T10" fmla="*/ 1225550 w 2424113"/>
                              <a:gd name="T11" fmla="*/ 2254251 h 2703513"/>
                              <a:gd name="T12" fmla="*/ 1275740 w 2424113"/>
                              <a:gd name="T13" fmla="*/ 2068514 h 2703513"/>
                              <a:gd name="T14" fmla="*/ 1422816 w 2424113"/>
                              <a:gd name="T15" fmla="*/ 1857376 h 2703513"/>
                              <a:gd name="T16" fmla="*/ 1644541 w 2424113"/>
                              <a:gd name="T17" fmla="*/ 1598931 h 2703513"/>
                              <a:gd name="T18" fmla="*/ 1681707 w 2424113"/>
                              <a:gd name="T19" fmla="*/ 1485583 h 2703513"/>
                              <a:gd name="T20" fmla="*/ 1663918 w 2424113"/>
                              <a:gd name="T21" fmla="*/ 1382078 h 2703513"/>
                              <a:gd name="T22" fmla="*/ 1598481 w 2424113"/>
                              <a:gd name="T23" fmla="*/ 1328421 h 2703513"/>
                              <a:gd name="T24" fmla="*/ 1507630 w 2424113"/>
                              <a:gd name="T25" fmla="*/ 1333183 h 2703513"/>
                              <a:gd name="T26" fmla="*/ 1446640 w 2424113"/>
                              <a:gd name="T27" fmla="*/ 1400176 h 2703513"/>
                              <a:gd name="T28" fmla="*/ 1255410 w 2424113"/>
                              <a:gd name="T29" fmla="*/ 1412241 h 2703513"/>
                              <a:gd name="T30" fmla="*/ 1314812 w 2424113"/>
                              <a:gd name="T31" fmla="*/ 1261746 h 2703513"/>
                              <a:gd name="T32" fmla="*/ 1432028 w 2424113"/>
                              <a:gd name="T33" fmla="*/ 1171893 h 2703513"/>
                              <a:gd name="T34" fmla="*/ 794166 w 2424113"/>
                              <a:gd name="T35" fmla="*/ 1458278 h 2703513"/>
                              <a:gd name="T36" fmla="*/ 592061 w 2424113"/>
                              <a:gd name="T37" fmla="*/ 1604328 h 2703513"/>
                              <a:gd name="T38" fmla="*/ 662703 w 2424113"/>
                              <a:gd name="T39" fmla="*/ 1366521 h 2703513"/>
                              <a:gd name="T40" fmla="*/ 791315 w 2424113"/>
                              <a:gd name="T41" fmla="*/ 1231266 h 2703513"/>
                              <a:gd name="T42" fmla="*/ 113045 w 2424113"/>
                              <a:gd name="T43" fmla="*/ 555625 h 2703513"/>
                              <a:gd name="T44" fmla="*/ 382320 w 2424113"/>
                              <a:gd name="T45" fmla="*/ 782186 h 2703513"/>
                              <a:gd name="T46" fmla="*/ 442653 w 2424113"/>
                              <a:gd name="T47" fmla="*/ 836446 h 2703513"/>
                              <a:gd name="T48" fmla="*/ 773531 w 2424113"/>
                              <a:gd name="T49" fmla="*/ 834225 h 2703513"/>
                              <a:gd name="T50" fmla="*/ 831324 w 2424113"/>
                              <a:gd name="T51" fmla="*/ 776474 h 2703513"/>
                              <a:gd name="T52" fmla="*/ 1591837 w 2424113"/>
                              <a:gd name="T53" fmla="*/ 719993 h 2703513"/>
                              <a:gd name="T54" fmla="*/ 1617557 w 2424113"/>
                              <a:gd name="T55" fmla="*/ 806936 h 2703513"/>
                              <a:gd name="T56" fmla="*/ 1682336 w 2424113"/>
                              <a:gd name="T57" fmla="*/ 853899 h 2703513"/>
                              <a:gd name="T58" fmla="*/ 2012262 w 2424113"/>
                              <a:gd name="T59" fmla="*/ 843427 h 2703513"/>
                              <a:gd name="T60" fmla="*/ 2065291 w 2424113"/>
                              <a:gd name="T61" fmla="*/ 779013 h 2703513"/>
                              <a:gd name="T62" fmla="*/ 2328216 w 2424113"/>
                              <a:gd name="T63" fmla="*/ 557212 h 2703513"/>
                              <a:gd name="T64" fmla="*/ 2394582 w 2424113"/>
                              <a:gd name="T65" fmla="*/ 600366 h 2703513"/>
                              <a:gd name="T66" fmla="*/ 2424113 w 2424113"/>
                              <a:gd name="T67" fmla="*/ 685406 h 2703513"/>
                              <a:gd name="T68" fmla="*/ 2405061 w 2424113"/>
                              <a:gd name="T69" fmla="*/ 2643224 h 2703513"/>
                              <a:gd name="T70" fmla="*/ 2344728 w 2424113"/>
                              <a:gd name="T71" fmla="*/ 2697167 h 2703513"/>
                              <a:gd name="T72" fmla="*/ 73987 w 2424113"/>
                              <a:gd name="T73" fmla="*/ 2695263 h 2703513"/>
                              <a:gd name="T74" fmla="*/ 16512 w 2424113"/>
                              <a:gd name="T75" fmla="*/ 2637512 h 2703513"/>
                              <a:gd name="T76" fmla="*/ 635 w 2424113"/>
                              <a:gd name="T77" fmla="*/ 678425 h 2703513"/>
                              <a:gd name="T78" fmla="*/ 33024 w 2424113"/>
                              <a:gd name="T79" fmla="*/ 595607 h 2703513"/>
                              <a:gd name="T80" fmla="*/ 101296 w 2424113"/>
                              <a:gd name="T81" fmla="*/ 556260 h 2703513"/>
                              <a:gd name="T82" fmla="*/ 745446 w 2424113"/>
                              <a:gd name="T83" fmla="*/ 24766 h 2703513"/>
                              <a:gd name="T84" fmla="*/ 793109 w 2424113"/>
                              <a:gd name="T85" fmla="*/ 94933 h 2703513"/>
                              <a:gd name="T86" fmla="*/ 795016 w 2424113"/>
                              <a:gd name="T87" fmla="*/ 702311 h 2703513"/>
                              <a:gd name="T88" fmla="*/ 750212 w 2424113"/>
                              <a:gd name="T89" fmla="*/ 775018 h 2703513"/>
                              <a:gd name="T90" fmla="*/ 513484 w 2424113"/>
                              <a:gd name="T91" fmla="*/ 798513 h 2703513"/>
                              <a:gd name="T92" fmla="*/ 443259 w 2424113"/>
                              <a:gd name="T93" fmla="*/ 762953 h 2703513"/>
                              <a:gd name="T94" fmla="*/ 407671 w 2424113"/>
                              <a:gd name="T95" fmla="*/ 682308 h 2703513"/>
                              <a:gd name="T96" fmla="*/ 420063 w 2424113"/>
                              <a:gd name="T97" fmla="*/ 76518 h 2703513"/>
                              <a:gd name="T98" fmla="*/ 475353 w 2424113"/>
                              <a:gd name="T99" fmla="*/ 15876 h 2703513"/>
                              <a:gd name="T100" fmla="*/ 1939853 w 2424113"/>
                              <a:gd name="T101" fmla="*/ 2859 h 2703513"/>
                              <a:gd name="T102" fmla="*/ 2004357 w 2424113"/>
                              <a:gd name="T103" fmla="*/ 49867 h 2703513"/>
                              <a:gd name="T104" fmla="*/ 2030413 w 2424113"/>
                              <a:gd name="T105" fmla="*/ 136897 h 2703513"/>
                              <a:gd name="T106" fmla="*/ 2007853 w 2424113"/>
                              <a:gd name="T107" fmla="*/ 738801 h 2703513"/>
                              <a:gd name="T108" fmla="*/ 1945255 w 2424113"/>
                              <a:gd name="T109" fmla="*/ 789621 h 2703513"/>
                              <a:gd name="T110" fmla="*/ 1705666 w 2424113"/>
                              <a:gd name="T111" fmla="*/ 783268 h 2703513"/>
                              <a:gd name="T112" fmla="*/ 1650059 w 2424113"/>
                              <a:gd name="T113" fmla="*/ 722284 h 2703513"/>
                              <a:gd name="T114" fmla="*/ 1637984 w 2424113"/>
                              <a:gd name="T115" fmla="*/ 116252 h 2703513"/>
                              <a:gd name="T116" fmla="*/ 1673891 w 2424113"/>
                              <a:gd name="T117" fmla="*/ 35574 h 2703513"/>
                              <a:gd name="T118" fmla="*/ 1744115 w 2424113"/>
                              <a:gd name="T119" fmla="*/ 318 h 27035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</a:cxnLst>
                            <a:rect l="0" t="0" r="r" b="b"/>
                            <a:pathLst>
                              <a:path w="2424113" h="2703513">
                                <a:moveTo>
                                  <a:pt x="1563221" y="1147763"/>
                                </a:moveTo>
                                <a:lnTo>
                                  <a:pt x="1580692" y="1148081"/>
                                </a:lnTo>
                                <a:lnTo>
                                  <a:pt x="1597528" y="1149351"/>
                                </a:lnTo>
                                <a:lnTo>
                                  <a:pt x="1614046" y="1150938"/>
                                </a:lnTo>
                                <a:lnTo>
                                  <a:pt x="1630246" y="1153478"/>
                                </a:lnTo>
                                <a:lnTo>
                                  <a:pt x="1645494" y="1156336"/>
                                </a:lnTo>
                                <a:lnTo>
                                  <a:pt x="1660424" y="1160146"/>
                                </a:lnTo>
                                <a:lnTo>
                                  <a:pt x="1668048" y="1162368"/>
                                </a:lnTo>
                                <a:lnTo>
                                  <a:pt x="1675354" y="1164591"/>
                                </a:lnTo>
                                <a:lnTo>
                                  <a:pt x="1682342" y="1167448"/>
                                </a:lnTo>
                                <a:lnTo>
                                  <a:pt x="1689013" y="1169988"/>
                                </a:lnTo>
                                <a:lnTo>
                                  <a:pt x="1696002" y="1172528"/>
                                </a:lnTo>
                                <a:lnTo>
                                  <a:pt x="1702990" y="1175703"/>
                                </a:lnTo>
                                <a:lnTo>
                                  <a:pt x="1709661" y="1178878"/>
                                </a:lnTo>
                                <a:lnTo>
                                  <a:pt x="1715696" y="1182053"/>
                                </a:lnTo>
                                <a:lnTo>
                                  <a:pt x="1722367" y="1185863"/>
                                </a:lnTo>
                                <a:lnTo>
                                  <a:pt x="1728720" y="1189356"/>
                                </a:lnTo>
                                <a:lnTo>
                                  <a:pt x="1735073" y="1193483"/>
                                </a:lnTo>
                                <a:lnTo>
                                  <a:pt x="1740791" y="1197293"/>
                                </a:lnTo>
                                <a:lnTo>
                                  <a:pt x="1746827" y="1201738"/>
                                </a:lnTo>
                                <a:lnTo>
                                  <a:pt x="1752862" y="1205866"/>
                                </a:lnTo>
                                <a:lnTo>
                                  <a:pt x="1758263" y="1210628"/>
                                </a:lnTo>
                                <a:lnTo>
                                  <a:pt x="1763980" y="1215073"/>
                                </a:lnTo>
                                <a:lnTo>
                                  <a:pt x="1769063" y="1220153"/>
                                </a:lnTo>
                                <a:lnTo>
                                  <a:pt x="1774463" y="1225233"/>
                                </a:lnTo>
                                <a:lnTo>
                                  <a:pt x="1779863" y="1230313"/>
                                </a:lnTo>
                                <a:lnTo>
                                  <a:pt x="1784946" y="1235711"/>
                                </a:lnTo>
                                <a:lnTo>
                                  <a:pt x="1794476" y="1247141"/>
                                </a:lnTo>
                                <a:lnTo>
                                  <a:pt x="1803688" y="1258571"/>
                                </a:lnTo>
                                <a:lnTo>
                                  <a:pt x="1812264" y="1270318"/>
                                </a:lnTo>
                                <a:lnTo>
                                  <a:pt x="1820206" y="1282383"/>
                                </a:lnTo>
                                <a:lnTo>
                                  <a:pt x="1827512" y="1294766"/>
                                </a:lnTo>
                                <a:lnTo>
                                  <a:pt x="1834183" y="1307783"/>
                                </a:lnTo>
                                <a:lnTo>
                                  <a:pt x="1840218" y="1320801"/>
                                </a:lnTo>
                                <a:lnTo>
                                  <a:pt x="1845301" y="1334453"/>
                                </a:lnTo>
                                <a:lnTo>
                                  <a:pt x="1850066" y="1348106"/>
                                </a:lnTo>
                                <a:lnTo>
                                  <a:pt x="1854195" y="1362393"/>
                                </a:lnTo>
                                <a:lnTo>
                                  <a:pt x="1857372" y="1377316"/>
                                </a:lnTo>
                                <a:lnTo>
                                  <a:pt x="1860548" y="1391921"/>
                                </a:lnTo>
                                <a:lnTo>
                                  <a:pt x="1862772" y="1407161"/>
                                </a:lnTo>
                                <a:lnTo>
                                  <a:pt x="1864043" y="1422718"/>
                                </a:lnTo>
                                <a:lnTo>
                                  <a:pt x="1864996" y="1438593"/>
                                </a:lnTo>
                                <a:lnTo>
                                  <a:pt x="1865313" y="1454468"/>
                                </a:lnTo>
                                <a:lnTo>
                                  <a:pt x="1864996" y="1472883"/>
                                </a:lnTo>
                                <a:lnTo>
                                  <a:pt x="1864043" y="1491616"/>
                                </a:lnTo>
                                <a:lnTo>
                                  <a:pt x="1862137" y="1509396"/>
                                </a:lnTo>
                                <a:lnTo>
                                  <a:pt x="1859913" y="1527493"/>
                                </a:lnTo>
                                <a:lnTo>
                                  <a:pt x="1856419" y="1544956"/>
                                </a:lnTo>
                                <a:lnTo>
                                  <a:pt x="1852607" y="1562418"/>
                                </a:lnTo>
                                <a:lnTo>
                                  <a:pt x="1847842" y="1579563"/>
                                </a:lnTo>
                                <a:lnTo>
                                  <a:pt x="1842442" y="1596073"/>
                                </a:lnTo>
                                <a:lnTo>
                                  <a:pt x="1836089" y="1613218"/>
                                </a:lnTo>
                                <a:lnTo>
                                  <a:pt x="1829100" y="1630046"/>
                                </a:lnTo>
                                <a:lnTo>
                                  <a:pt x="1821159" y="1647508"/>
                                </a:lnTo>
                                <a:lnTo>
                                  <a:pt x="1812582" y="1664971"/>
                                </a:lnTo>
                                <a:lnTo>
                                  <a:pt x="1803052" y="1682751"/>
                                </a:lnTo>
                                <a:lnTo>
                                  <a:pt x="1792570" y="1700531"/>
                                </a:lnTo>
                                <a:lnTo>
                                  <a:pt x="1781452" y="1718628"/>
                                </a:lnTo>
                                <a:lnTo>
                                  <a:pt x="1769063" y="1737361"/>
                                </a:lnTo>
                                <a:lnTo>
                                  <a:pt x="1760168" y="1750061"/>
                                </a:lnTo>
                                <a:lnTo>
                                  <a:pt x="1749368" y="1764348"/>
                                </a:lnTo>
                                <a:lnTo>
                                  <a:pt x="1736979" y="1779906"/>
                                </a:lnTo>
                                <a:lnTo>
                                  <a:pt x="1722685" y="1796733"/>
                                </a:lnTo>
                                <a:lnTo>
                                  <a:pt x="1706802" y="1814831"/>
                                </a:lnTo>
                                <a:lnTo>
                                  <a:pt x="1689648" y="1834833"/>
                                </a:lnTo>
                                <a:lnTo>
                                  <a:pt x="1670589" y="1855471"/>
                                </a:lnTo>
                                <a:lnTo>
                                  <a:pt x="1649624" y="1878013"/>
                                </a:lnTo>
                                <a:lnTo>
                                  <a:pt x="1610234" y="1919606"/>
                                </a:lnTo>
                                <a:lnTo>
                                  <a:pt x="1579103" y="1953896"/>
                                </a:lnTo>
                                <a:lnTo>
                                  <a:pt x="1566715" y="1968501"/>
                                </a:lnTo>
                                <a:lnTo>
                                  <a:pt x="1555597" y="1980566"/>
                                </a:lnTo>
                                <a:lnTo>
                                  <a:pt x="1547020" y="1991044"/>
                                </a:lnTo>
                                <a:lnTo>
                                  <a:pt x="1540349" y="1999616"/>
                                </a:lnTo>
                                <a:lnTo>
                                  <a:pt x="1534631" y="2006919"/>
                                </a:lnTo>
                                <a:lnTo>
                                  <a:pt x="1529231" y="2014539"/>
                                </a:lnTo>
                                <a:lnTo>
                                  <a:pt x="1524466" y="2021841"/>
                                </a:lnTo>
                                <a:lnTo>
                                  <a:pt x="1519384" y="2029461"/>
                                </a:lnTo>
                                <a:lnTo>
                                  <a:pt x="1514937" y="2036764"/>
                                </a:lnTo>
                                <a:lnTo>
                                  <a:pt x="1510489" y="2043749"/>
                                </a:lnTo>
                                <a:lnTo>
                                  <a:pt x="1506677" y="2051051"/>
                                </a:lnTo>
                                <a:lnTo>
                                  <a:pt x="1502866" y="2058036"/>
                                </a:lnTo>
                                <a:lnTo>
                                  <a:pt x="1865313" y="2058036"/>
                                </a:lnTo>
                                <a:lnTo>
                                  <a:pt x="1865313" y="2254251"/>
                                </a:lnTo>
                                <a:lnTo>
                                  <a:pt x="1225550" y="2254251"/>
                                </a:lnTo>
                                <a:lnTo>
                                  <a:pt x="1226821" y="2240599"/>
                                </a:lnTo>
                                <a:lnTo>
                                  <a:pt x="1228727" y="2226629"/>
                                </a:lnTo>
                                <a:lnTo>
                                  <a:pt x="1230633" y="2213294"/>
                                </a:lnTo>
                                <a:lnTo>
                                  <a:pt x="1233492" y="2199641"/>
                                </a:lnTo>
                                <a:lnTo>
                                  <a:pt x="1236033" y="2186306"/>
                                </a:lnTo>
                                <a:lnTo>
                                  <a:pt x="1238892" y="2172654"/>
                                </a:lnTo>
                                <a:lnTo>
                                  <a:pt x="1242704" y="2159319"/>
                                </a:lnTo>
                                <a:lnTo>
                                  <a:pt x="1246198" y="2145984"/>
                                </a:lnTo>
                                <a:lnTo>
                                  <a:pt x="1250328" y="2132966"/>
                                </a:lnTo>
                                <a:lnTo>
                                  <a:pt x="1254775" y="2119949"/>
                                </a:lnTo>
                                <a:lnTo>
                                  <a:pt x="1259540" y="2106931"/>
                                </a:lnTo>
                                <a:lnTo>
                                  <a:pt x="1264305" y="2093914"/>
                                </a:lnTo>
                                <a:lnTo>
                                  <a:pt x="1270022" y="2081531"/>
                                </a:lnTo>
                                <a:lnTo>
                                  <a:pt x="1275740" y="2068514"/>
                                </a:lnTo>
                                <a:lnTo>
                                  <a:pt x="1281458" y="2056131"/>
                                </a:lnTo>
                                <a:lnTo>
                                  <a:pt x="1287811" y="2043431"/>
                                </a:lnTo>
                                <a:lnTo>
                                  <a:pt x="1294800" y="2030731"/>
                                </a:lnTo>
                                <a:lnTo>
                                  <a:pt x="1302741" y="2017396"/>
                                </a:lnTo>
                                <a:lnTo>
                                  <a:pt x="1311000" y="2004061"/>
                                </a:lnTo>
                                <a:lnTo>
                                  <a:pt x="1320212" y="1989456"/>
                                </a:lnTo>
                                <a:lnTo>
                                  <a:pt x="1330377" y="1975169"/>
                                </a:lnTo>
                                <a:lnTo>
                                  <a:pt x="1341178" y="1959611"/>
                                </a:lnTo>
                                <a:lnTo>
                                  <a:pt x="1352613" y="1944054"/>
                                </a:lnTo>
                                <a:lnTo>
                                  <a:pt x="1365320" y="1927544"/>
                                </a:lnTo>
                                <a:lnTo>
                                  <a:pt x="1378344" y="1910716"/>
                                </a:lnTo>
                                <a:lnTo>
                                  <a:pt x="1392638" y="1893571"/>
                                </a:lnTo>
                                <a:lnTo>
                                  <a:pt x="1407251" y="1875791"/>
                                </a:lnTo>
                                <a:lnTo>
                                  <a:pt x="1422816" y="1857376"/>
                                </a:lnTo>
                                <a:lnTo>
                                  <a:pt x="1439334" y="1838643"/>
                                </a:lnTo>
                                <a:lnTo>
                                  <a:pt x="1456488" y="1819593"/>
                                </a:lnTo>
                                <a:lnTo>
                                  <a:pt x="1474276" y="1799908"/>
                                </a:lnTo>
                                <a:lnTo>
                                  <a:pt x="1493018" y="1779271"/>
                                </a:lnTo>
                                <a:lnTo>
                                  <a:pt x="1522560" y="1747521"/>
                                </a:lnTo>
                                <a:lnTo>
                                  <a:pt x="1548926" y="1717993"/>
                                </a:lnTo>
                                <a:lnTo>
                                  <a:pt x="1572433" y="1691641"/>
                                </a:lnTo>
                                <a:lnTo>
                                  <a:pt x="1592445" y="1667828"/>
                                </a:lnTo>
                                <a:lnTo>
                                  <a:pt x="1609916" y="1646556"/>
                                </a:lnTo>
                                <a:lnTo>
                                  <a:pt x="1624529" y="1627823"/>
                                </a:lnTo>
                                <a:lnTo>
                                  <a:pt x="1630882" y="1619568"/>
                                </a:lnTo>
                                <a:lnTo>
                                  <a:pt x="1635964" y="1611948"/>
                                </a:lnTo>
                                <a:lnTo>
                                  <a:pt x="1640729" y="1604963"/>
                                </a:lnTo>
                                <a:lnTo>
                                  <a:pt x="1644541" y="1598931"/>
                                </a:lnTo>
                                <a:lnTo>
                                  <a:pt x="1649306" y="1590676"/>
                                </a:lnTo>
                                <a:lnTo>
                                  <a:pt x="1653435" y="1582738"/>
                                </a:lnTo>
                                <a:lnTo>
                                  <a:pt x="1657565" y="1574483"/>
                                </a:lnTo>
                                <a:lnTo>
                                  <a:pt x="1661059" y="1566228"/>
                                </a:lnTo>
                                <a:lnTo>
                                  <a:pt x="1664553" y="1557973"/>
                                </a:lnTo>
                                <a:lnTo>
                                  <a:pt x="1667412" y="1550036"/>
                                </a:lnTo>
                                <a:lnTo>
                                  <a:pt x="1670271" y="1541781"/>
                                </a:lnTo>
                                <a:lnTo>
                                  <a:pt x="1673130" y="1533843"/>
                                </a:lnTo>
                                <a:lnTo>
                                  <a:pt x="1675036" y="1525588"/>
                                </a:lnTo>
                                <a:lnTo>
                                  <a:pt x="1676942" y="1517968"/>
                                </a:lnTo>
                                <a:lnTo>
                                  <a:pt x="1678530" y="1509713"/>
                                </a:lnTo>
                                <a:lnTo>
                                  <a:pt x="1679801" y="1501776"/>
                                </a:lnTo>
                                <a:lnTo>
                                  <a:pt x="1680754" y="1493838"/>
                                </a:lnTo>
                                <a:lnTo>
                                  <a:pt x="1681707" y="1485583"/>
                                </a:lnTo>
                                <a:lnTo>
                                  <a:pt x="1682342" y="1477646"/>
                                </a:lnTo>
                                <a:lnTo>
                                  <a:pt x="1682342" y="1469708"/>
                                </a:lnTo>
                                <a:lnTo>
                                  <a:pt x="1682342" y="1460818"/>
                                </a:lnTo>
                                <a:lnTo>
                                  <a:pt x="1682025" y="1452563"/>
                                </a:lnTo>
                                <a:lnTo>
                                  <a:pt x="1681389" y="1444308"/>
                                </a:lnTo>
                                <a:lnTo>
                                  <a:pt x="1680119" y="1436371"/>
                                </a:lnTo>
                                <a:lnTo>
                                  <a:pt x="1678848" y="1428433"/>
                                </a:lnTo>
                                <a:lnTo>
                                  <a:pt x="1677577" y="1421448"/>
                                </a:lnTo>
                                <a:lnTo>
                                  <a:pt x="1675989" y="1414146"/>
                                </a:lnTo>
                                <a:lnTo>
                                  <a:pt x="1674083" y="1407161"/>
                                </a:lnTo>
                                <a:lnTo>
                                  <a:pt x="1671860" y="1400493"/>
                                </a:lnTo>
                                <a:lnTo>
                                  <a:pt x="1669318" y="1393826"/>
                                </a:lnTo>
                                <a:lnTo>
                                  <a:pt x="1666777" y="1388111"/>
                                </a:lnTo>
                                <a:lnTo>
                                  <a:pt x="1663918" y="1382078"/>
                                </a:lnTo>
                                <a:lnTo>
                                  <a:pt x="1660424" y="1376363"/>
                                </a:lnTo>
                                <a:lnTo>
                                  <a:pt x="1657247" y="1370966"/>
                                </a:lnTo>
                                <a:lnTo>
                                  <a:pt x="1653435" y="1365886"/>
                                </a:lnTo>
                                <a:lnTo>
                                  <a:pt x="1649624" y="1361123"/>
                                </a:lnTo>
                                <a:lnTo>
                                  <a:pt x="1645176" y="1356361"/>
                                </a:lnTo>
                                <a:lnTo>
                                  <a:pt x="1640729" y="1352233"/>
                                </a:lnTo>
                                <a:lnTo>
                                  <a:pt x="1635964" y="1348106"/>
                                </a:lnTo>
                                <a:lnTo>
                                  <a:pt x="1631517" y="1344296"/>
                                </a:lnTo>
                                <a:lnTo>
                                  <a:pt x="1626434" y="1340803"/>
                                </a:lnTo>
                                <a:lnTo>
                                  <a:pt x="1621352" y="1337946"/>
                                </a:lnTo>
                                <a:lnTo>
                                  <a:pt x="1615952" y="1335088"/>
                                </a:lnTo>
                                <a:lnTo>
                                  <a:pt x="1610234" y="1332231"/>
                                </a:lnTo>
                                <a:lnTo>
                                  <a:pt x="1604516" y="1330326"/>
                                </a:lnTo>
                                <a:lnTo>
                                  <a:pt x="1598481" y="1328421"/>
                                </a:lnTo>
                                <a:lnTo>
                                  <a:pt x="1592445" y="1326833"/>
                                </a:lnTo>
                                <a:lnTo>
                                  <a:pt x="1586092" y="1325563"/>
                                </a:lnTo>
                                <a:lnTo>
                                  <a:pt x="1579739" y="1324611"/>
                                </a:lnTo>
                                <a:lnTo>
                                  <a:pt x="1572750" y="1323341"/>
                                </a:lnTo>
                                <a:lnTo>
                                  <a:pt x="1565762" y="1323023"/>
                                </a:lnTo>
                                <a:lnTo>
                                  <a:pt x="1558773" y="1323023"/>
                                </a:lnTo>
                                <a:lnTo>
                                  <a:pt x="1551785" y="1323023"/>
                                </a:lnTo>
                                <a:lnTo>
                                  <a:pt x="1544796" y="1323658"/>
                                </a:lnTo>
                                <a:lnTo>
                                  <a:pt x="1538126" y="1324611"/>
                                </a:lnTo>
                                <a:lnTo>
                                  <a:pt x="1531772" y="1325563"/>
                                </a:lnTo>
                                <a:lnTo>
                                  <a:pt x="1525419" y="1326833"/>
                                </a:lnTo>
                                <a:lnTo>
                                  <a:pt x="1519066" y="1328738"/>
                                </a:lnTo>
                                <a:lnTo>
                                  <a:pt x="1513031" y="1330643"/>
                                </a:lnTo>
                                <a:lnTo>
                                  <a:pt x="1507630" y="1333183"/>
                                </a:lnTo>
                                <a:lnTo>
                                  <a:pt x="1501913" y="1335723"/>
                                </a:lnTo>
                                <a:lnTo>
                                  <a:pt x="1496512" y="1338581"/>
                                </a:lnTo>
                                <a:lnTo>
                                  <a:pt x="1491112" y="1342073"/>
                                </a:lnTo>
                                <a:lnTo>
                                  <a:pt x="1486030" y="1345566"/>
                                </a:lnTo>
                                <a:lnTo>
                                  <a:pt x="1481265" y="1349058"/>
                                </a:lnTo>
                                <a:lnTo>
                                  <a:pt x="1476500" y="1353503"/>
                                </a:lnTo>
                                <a:lnTo>
                                  <a:pt x="1472370" y="1357948"/>
                                </a:lnTo>
                                <a:lnTo>
                                  <a:pt x="1467606" y="1363028"/>
                                </a:lnTo>
                                <a:lnTo>
                                  <a:pt x="1463794" y="1367791"/>
                                </a:lnTo>
                                <a:lnTo>
                                  <a:pt x="1459664" y="1373506"/>
                                </a:lnTo>
                                <a:lnTo>
                                  <a:pt x="1456170" y="1379538"/>
                                </a:lnTo>
                                <a:lnTo>
                                  <a:pt x="1452993" y="1386206"/>
                                </a:lnTo>
                                <a:lnTo>
                                  <a:pt x="1449499" y="1392873"/>
                                </a:lnTo>
                                <a:lnTo>
                                  <a:pt x="1446640" y="1400176"/>
                                </a:lnTo>
                                <a:lnTo>
                                  <a:pt x="1443781" y="1407796"/>
                                </a:lnTo>
                                <a:lnTo>
                                  <a:pt x="1441240" y="1415733"/>
                                </a:lnTo>
                                <a:lnTo>
                                  <a:pt x="1439016" y="1424306"/>
                                </a:lnTo>
                                <a:lnTo>
                                  <a:pt x="1436793" y="1433196"/>
                                </a:lnTo>
                                <a:lnTo>
                                  <a:pt x="1435204" y="1442403"/>
                                </a:lnTo>
                                <a:lnTo>
                                  <a:pt x="1432981" y="1452246"/>
                                </a:lnTo>
                                <a:lnTo>
                                  <a:pt x="1431710" y="1462406"/>
                                </a:lnTo>
                                <a:lnTo>
                                  <a:pt x="1430440" y="1472883"/>
                                </a:lnTo>
                                <a:lnTo>
                                  <a:pt x="1429487" y="1483996"/>
                                </a:lnTo>
                                <a:lnTo>
                                  <a:pt x="1428851" y="1495108"/>
                                </a:lnTo>
                                <a:lnTo>
                                  <a:pt x="1246833" y="1474153"/>
                                </a:lnTo>
                                <a:lnTo>
                                  <a:pt x="1249375" y="1452563"/>
                                </a:lnTo>
                                <a:lnTo>
                                  <a:pt x="1252234" y="1432243"/>
                                </a:lnTo>
                                <a:lnTo>
                                  <a:pt x="1255410" y="1412241"/>
                                </a:lnTo>
                                <a:lnTo>
                                  <a:pt x="1259540" y="1392873"/>
                                </a:lnTo>
                                <a:lnTo>
                                  <a:pt x="1263669" y="1374776"/>
                                </a:lnTo>
                                <a:lnTo>
                                  <a:pt x="1269069" y="1356996"/>
                                </a:lnTo>
                                <a:lnTo>
                                  <a:pt x="1274470" y="1340168"/>
                                </a:lnTo>
                                <a:lnTo>
                                  <a:pt x="1280505" y="1324611"/>
                                </a:lnTo>
                                <a:lnTo>
                                  <a:pt x="1283682" y="1316673"/>
                                </a:lnTo>
                                <a:lnTo>
                                  <a:pt x="1287176" y="1309053"/>
                                </a:lnTo>
                                <a:lnTo>
                                  <a:pt x="1290670" y="1301751"/>
                                </a:lnTo>
                                <a:lnTo>
                                  <a:pt x="1294482" y="1294448"/>
                                </a:lnTo>
                                <a:lnTo>
                                  <a:pt x="1298294" y="1287463"/>
                                </a:lnTo>
                                <a:lnTo>
                                  <a:pt x="1302423" y="1281113"/>
                                </a:lnTo>
                                <a:lnTo>
                                  <a:pt x="1306235" y="1274446"/>
                                </a:lnTo>
                                <a:lnTo>
                                  <a:pt x="1310683" y="1267778"/>
                                </a:lnTo>
                                <a:lnTo>
                                  <a:pt x="1314812" y="1261746"/>
                                </a:lnTo>
                                <a:lnTo>
                                  <a:pt x="1318942" y="1255713"/>
                                </a:lnTo>
                                <a:lnTo>
                                  <a:pt x="1323707" y="1249998"/>
                                </a:lnTo>
                                <a:lnTo>
                                  <a:pt x="1328789" y="1244283"/>
                                </a:lnTo>
                                <a:lnTo>
                                  <a:pt x="1333554" y="1238886"/>
                                </a:lnTo>
                                <a:lnTo>
                                  <a:pt x="1338636" y="1233806"/>
                                </a:lnTo>
                                <a:lnTo>
                                  <a:pt x="1343719" y="1228726"/>
                                </a:lnTo>
                                <a:lnTo>
                                  <a:pt x="1349119" y="1223963"/>
                                </a:lnTo>
                                <a:lnTo>
                                  <a:pt x="1359920" y="1214756"/>
                                </a:lnTo>
                                <a:lnTo>
                                  <a:pt x="1371038" y="1206183"/>
                                </a:lnTo>
                                <a:lnTo>
                                  <a:pt x="1382791" y="1197928"/>
                                </a:lnTo>
                                <a:lnTo>
                                  <a:pt x="1394544" y="1190626"/>
                                </a:lnTo>
                                <a:lnTo>
                                  <a:pt x="1406615" y="1183958"/>
                                </a:lnTo>
                                <a:lnTo>
                                  <a:pt x="1419322" y="1177608"/>
                                </a:lnTo>
                                <a:lnTo>
                                  <a:pt x="1432028" y="1171893"/>
                                </a:lnTo>
                                <a:lnTo>
                                  <a:pt x="1445370" y="1167131"/>
                                </a:lnTo>
                                <a:lnTo>
                                  <a:pt x="1459029" y="1162368"/>
                                </a:lnTo>
                                <a:lnTo>
                                  <a:pt x="1473006" y="1158558"/>
                                </a:lnTo>
                                <a:lnTo>
                                  <a:pt x="1487300" y="1155066"/>
                                </a:lnTo>
                                <a:lnTo>
                                  <a:pt x="1501595" y="1152526"/>
                                </a:lnTo>
                                <a:lnTo>
                                  <a:pt x="1516525" y="1150621"/>
                                </a:lnTo>
                                <a:lnTo>
                                  <a:pt x="1532090" y="1149351"/>
                                </a:lnTo>
                                <a:lnTo>
                                  <a:pt x="1547338" y="1148081"/>
                                </a:lnTo>
                                <a:lnTo>
                                  <a:pt x="1563221" y="1147763"/>
                                </a:lnTo>
                                <a:close/>
                                <a:moveTo>
                                  <a:pt x="828378" y="1147763"/>
                                </a:moveTo>
                                <a:lnTo>
                                  <a:pt x="976313" y="1147763"/>
                                </a:lnTo>
                                <a:lnTo>
                                  <a:pt x="976313" y="2254251"/>
                                </a:lnTo>
                                <a:lnTo>
                                  <a:pt x="794166" y="2254251"/>
                                </a:lnTo>
                                <a:lnTo>
                                  <a:pt x="794166" y="1458278"/>
                                </a:lnTo>
                                <a:lnTo>
                                  <a:pt x="781178" y="1471613"/>
                                </a:lnTo>
                                <a:lnTo>
                                  <a:pt x="768507" y="1484631"/>
                                </a:lnTo>
                                <a:lnTo>
                                  <a:pt x="755519" y="1497013"/>
                                </a:lnTo>
                                <a:lnTo>
                                  <a:pt x="741897" y="1509078"/>
                                </a:lnTo>
                                <a:lnTo>
                                  <a:pt x="727959" y="1520508"/>
                                </a:lnTo>
                                <a:lnTo>
                                  <a:pt x="714338" y="1531621"/>
                                </a:lnTo>
                                <a:lnTo>
                                  <a:pt x="699766" y="1542098"/>
                                </a:lnTo>
                                <a:lnTo>
                                  <a:pt x="685511" y="1552258"/>
                                </a:lnTo>
                                <a:lnTo>
                                  <a:pt x="670622" y="1562418"/>
                                </a:lnTo>
                                <a:lnTo>
                                  <a:pt x="655417" y="1571626"/>
                                </a:lnTo>
                                <a:lnTo>
                                  <a:pt x="639895" y="1580516"/>
                                </a:lnTo>
                                <a:lnTo>
                                  <a:pt x="624373" y="1589088"/>
                                </a:lnTo>
                                <a:lnTo>
                                  <a:pt x="608534" y="1597026"/>
                                </a:lnTo>
                                <a:lnTo>
                                  <a:pt x="592061" y="1604328"/>
                                </a:lnTo>
                                <a:lnTo>
                                  <a:pt x="575589" y="1611631"/>
                                </a:lnTo>
                                <a:lnTo>
                                  <a:pt x="558800" y="1618298"/>
                                </a:lnTo>
                                <a:lnTo>
                                  <a:pt x="558800" y="1426846"/>
                                </a:lnTo>
                                <a:lnTo>
                                  <a:pt x="567670" y="1423353"/>
                                </a:lnTo>
                                <a:lnTo>
                                  <a:pt x="576856" y="1419226"/>
                                </a:lnTo>
                                <a:lnTo>
                                  <a:pt x="586043" y="1415098"/>
                                </a:lnTo>
                                <a:lnTo>
                                  <a:pt x="595229" y="1410018"/>
                                </a:lnTo>
                                <a:lnTo>
                                  <a:pt x="604416" y="1405256"/>
                                </a:lnTo>
                                <a:lnTo>
                                  <a:pt x="613919" y="1399541"/>
                                </a:lnTo>
                                <a:lnTo>
                                  <a:pt x="623739" y="1393508"/>
                                </a:lnTo>
                                <a:lnTo>
                                  <a:pt x="633243" y="1387793"/>
                                </a:lnTo>
                                <a:lnTo>
                                  <a:pt x="643063" y="1381126"/>
                                </a:lnTo>
                                <a:lnTo>
                                  <a:pt x="652883" y="1373823"/>
                                </a:lnTo>
                                <a:lnTo>
                                  <a:pt x="662703" y="1366521"/>
                                </a:lnTo>
                                <a:lnTo>
                                  <a:pt x="672523" y="1358583"/>
                                </a:lnTo>
                                <a:lnTo>
                                  <a:pt x="682660" y="1350963"/>
                                </a:lnTo>
                                <a:lnTo>
                                  <a:pt x="692797" y="1342391"/>
                                </a:lnTo>
                                <a:lnTo>
                                  <a:pt x="703567" y="1333501"/>
                                </a:lnTo>
                                <a:lnTo>
                                  <a:pt x="713704" y="1323976"/>
                                </a:lnTo>
                                <a:lnTo>
                                  <a:pt x="723841" y="1314451"/>
                                </a:lnTo>
                                <a:lnTo>
                                  <a:pt x="733661" y="1304608"/>
                                </a:lnTo>
                                <a:lnTo>
                                  <a:pt x="743164" y="1294766"/>
                                </a:lnTo>
                                <a:lnTo>
                                  <a:pt x="752034" y="1284923"/>
                                </a:lnTo>
                                <a:lnTo>
                                  <a:pt x="760904" y="1274446"/>
                                </a:lnTo>
                                <a:lnTo>
                                  <a:pt x="769140" y="1263968"/>
                                </a:lnTo>
                                <a:lnTo>
                                  <a:pt x="776743" y="1253173"/>
                                </a:lnTo>
                                <a:lnTo>
                                  <a:pt x="784345" y="1242378"/>
                                </a:lnTo>
                                <a:lnTo>
                                  <a:pt x="791315" y="1231266"/>
                                </a:lnTo>
                                <a:lnTo>
                                  <a:pt x="797650" y="1219836"/>
                                </a:lnTo>
                                <a:lnTo>
                                  <a:pt x="803669" y="1208406"/>
                                </a:lnTo>
                                <a:lnTo>
                                  <a:pt x="809688" y="1196658"/>
                                </a:lnTo>
                                <a:lnTo>
                                  <a:pt x="814756" y="1184911"/>
                                </a:lnTo>
                                <a:lnTo>
                                  <a:pt x="819825" y="1172528"/>
                                </a:lnTo>
                                <a:lnTo>
                                  <a:pt x="824259" y="1160463"/>
                                </a:lnTo>
                                <a:lnTo>
                                  <a:pt x="828378" y="1147763"/>
                                </a:lnTo>
                                <a:close/>
                                <a:moveTo>
                                  <a:pt x="181634" y="1037623"/>
                                </a:moveTo>
                                <a:lnTo>
                                  <a:pt x="181634" y="2421740"/>
                                </a:lnTo>
                                <a:lnTo>
                                  <a:pt x="2242479" y="2421740"/>
                                </a:lnTo>
                                <a:lnTo>
                                  <a:pt x="2242479" y="1037623"/>
                                </a:lnTo>
                                <a:lnTo>
                                  <a:pt x="181634" y="1037623"/>
                                </a:lnTo>
                                <a:close/>
                                <a:moveTo>
                                  <a:pt x="107329" y="555625"/>
                                </a:moveTo>
                                <a:lnTo>
                                  <a:pt x="113045" y="555625"/>
                                </a:lnTo>
                                <a:lnTo>
                                  <a:pt x="362950" y="555625"/>
                                </a:lnTo>
                                <a:lnTo>
                                  <a:pt x="362950" y="705714"/>
                                </a:lnTo>
                                <a:lnTo>
                                  <a:pt x="363267" y="712695"/>
                                </a:lnTo>
                                <a:lnTo>
                                  <a:pt x="363585" y="719676"/>
                                </a:lnTo>
                                <a:lnTo>
                                  <a:pt x="364220" y="726339"/>
                                </a:lnTo>
                                <a:lnTo>
                                  <a:pt x="365173" y="733003"/>
                                </a:lnTo>
                                <a:lnTo>
                                  <a:pt x="366443" y="739666"/>
                                </a:lnTo>
                                <a:lnTo>
                                  <a:pt x="368348" y="746330"/>
                                </a:lnTo>
                                <a:lnTo>
                                  <a:pt x="369936" y="752676"/>
                                </a:lnTo>
                                <a:lnTo>
                                  <a:pt x="371841" y="758705"/>
                                </a:lnTo>
                                <a:lnTo>
                                  <a:pt x="374064" y="765051"/>
                                </a:lnTo>
                                <a:lnTo>
                                  <a:pt x="376922" y="771080"/>
                                </a:lnTo>
                                <a:lnTo>
                                  <a:pt x="379462" y="776474"/>
                                </a:lnTo>
                                <a:lnTo>
                                  <a:pt x="382320" y="782186"/>
                                </a:lnTo>
                                <a:lnTo>
                                  <a:pt x="385495" y="787263"/>
                                </a:lnTo>
                                <a:lnTo>
                                  <a:pt x="388988" y="792657"/>
                                </a:lnTo>
                                <a:lnTo>
                                  <a:pt x="392164" y="797734"/>
                                </a:lnTo>
                                <a:lnTo>
                                  <a:pt x="396292" y="802494"/>
                                </a:lnTo>
                                <a:lnTo>
                                  <a:pt x="400102" y="806936"/>
                                </a:lnTo>
                                <a:lnTo>
                                  <a:pt x="404230" y="811061"/>
                                </a:lnTo>
                                <a:lnTo>
                                  <a:pt x="408358" y="815504"/>
                                </a:lnTo>
                                <a:lnTo>
                                  <a:pt x="413121" y="818994"/>
                                </a:lnTo>
                                <a:lnTo>
                                  <a:pt x="417567" y="822485"/>
                                </a:lnTo>
                                <a:lnTo>
                                  <a:pt x="422330" y="825975"/>
                                </a:lnTo>
                                <a:lnTo>
                                  <a:pt x="427093" y="828831"/>
                                </a:lnTo>
                                <a:lnTo>
                                  <a:pt x="432174" y="831687"/>
                                </a:lnTo>
                                <a:lnTo>
                                  <a:pt x="437572" y="834225"/>
                                </a:lnTo>
                                <a:lnTo>
                                  <a:pt x="442653" y="836446"/>
                                </a:lnTo>
                                <a:lnTo>
                                  <a:pt x="448051" y="838033"/>
                                </a:lnTo>
                                <a:lnTo>
                                  <a:pt x="453449" y="839620"/>
                                </a:lnTo>
                                <a:lnTo>
                                  <a:pt x="458847" y="841206"/>
                                </a:lnTo>
                                <a:lnTo>
                                  <a:pt x="464881" y="841841"/>
                                </a:lnTo>
                                <a:lnTo>
                                  <a:pt x="470279" y="842475"/>
                                </a:lnTo>
                                <a:lnTo>
                                  <a:pt x="476312" y="842475"/>
                                </a:lnTo>
                                <a:lnTo>
                                  <a:pt x="734474" y="842475"/>
                                </a:lnTo>
                                <a:lnTo>
                                  <a:pt x="740189" y="842475"/>
                                </a:lnTo>
                                <a:lnTo>
                                  <a:pt x="745905" y="841841"/>
                                </a:lnTo>
                                <a:lnTo>
                                  <a:pt x="751621" y="841206"/>
                                </a:lnTo>
                                <a:lnTo>
                                  <a:pt x="757337" y="839620"/>
                                </a:lnTo>
                                <a:lnTo>
                                  <a:pt x="762735" y="838033"/>
                                </a:lnTo>
                                <a:lnTo>
                                  <a:pt x="768133" y="836446"/>
                                </a:lnTo>
                                <a:lnTo>
                                  <a:pt x="773531" y="834225"/>
                                </a:lnTo>
                                <a:lnTo>
                                  <a:pt x="778612" y="831687"/>
                                </a:lnTo>
                                <a:lnTo>
                                  <a:pt x="783693" y="828831"/>
                                </a:lnTo>
                                <a:lnTo>
                                  <a:pt x="788456" y="825975"/>
                                </a:lnTo>
                                <a:lnTo>
                                  <a:pt x="793219" y="822485"/>
                                </a:lnTo>
                                <a:lnTo>
                                  <a:pt x="797664" y="818994"/>
                                </a:lnTo>
                                <a:lnTo>
                                  <a:pt x="802110" y="815504"/>
                                </a:lnTo>
                                <a:lnTo>
                                  <a:pt x="806238" y="811061"/>
                                </a:lnTo>
                                <a:lnTo>
                                  <a:pt x="810684" y="806936"/>
                                </a:lnTo>
                                <a:lnTo>
                                  <a:pt x="814494" y="802494"/>
                                </a:lnTo>
                                <a:lnTo>
                                  <a:pt x="818305" y="797734"/>
                                </a:lnTo>
                                <a:lnTo>
                                  <a:pt x="821798" y="792657"/>
                                </a:lnTo>
                                <a:lnTo>
                                  <a:pt x="824973" y="787263"/>
                                </a:lnTo>
                                <a:lnTo>
                                  <a:pt x="828466" y="782186"/>
                                </a:lnTo>
                                <a:lnTo>
                                  <a:pt x="831324" y="776474"/>
                                </a:lnTo>
                                <a:lnTo>
                                  <a:pt x="833864" y="771080"/>
                                </a:lnTo>
                                <a:lnTo>
                                  <a:pt x="836405" y="765051"/>
                                </a:lnTo>
                                <a:lnTo>
                                  <a:pt x="838627" y="758705"/>
                                </a:lnTo>
                                <a:lnTo>
                                  <a:pt x="840533" y="752676"/>
                                </a:lnTo>
                                <a:lnTo>
                                  <a:pt x="842438" y="746330"/>
                                </a:lnTo>
                                <a:lnTo>
                                  <a:pt x="844343" y="739666"/>
                                </a:lnTo>
                                <a:lnTo>
                                  <a:pt x="845296" y="733003"/>
                                </a:lnTo>
                                <a:lnTo>
                                  <a:pt x="846248" y="726339"/>
                                </a:lnTo>
                                <a:lnTo>
                                  <a:pt x="847201" y="719676"/>
                                </a:lnTo>
                                <a:lnTo>
                                  <a:pt x="847518" y="712695"/>
                                </a:lnTo>
                                <a:lnTo>
                                  <a:pt x="847518" y="705714"/>
                                </a:lnTo>
                                <a:lnTo>
                                  <a:pt x="847518" y="555625"/>
                                </a:lnTo>
                                <a:lnTo>
                                  <a:pt x="1591837" y="555625"/>
                                </a:lnTo>
                                <a:lnTo>
                                  <a:pt x="1591837" y="719993"/>
                                </a:lnTo>
                                <a:lnTo>
                                  <a:pt x="1591837" y="727291"/>
                                </a:lnTo>
                                <a:lnTo>
                                  <a:pt x="1592472" y="733955"/>
                                </a:lnTo>
                                <a:lnTo>
                                  <a:pt x="1593424" y="740618"/>
                                </a:lnTo>
                                <a:lnTo>
                                  <a:pt x="1594377" y="747599"/>
                                </a:lnTo>
                                <a:lnTo>
                                  <a:pt x="1595647" y="754263"/>
                                </a:lnTo>
                                <a:lnTo>
                                  <a:pt x="1596917" y="760609"/>
                                </a:lnTo>
                                <a:lnTo>
                                  <a:pt x="1598822" y="766955"/>
                                </a:lnTo>
                                <a:lnTo>
                                  <a:pt x="1600728" y="773301"/>
                                </a:lnTo>
                                <a:lnTo>
                                  <a:pt x="1603268" y="779013"/>
                                </a:lnTo>
                                <a:lnTo>
                                  <a:pt x="1605491" y="785042"/>
                                </a:lnTo>
                                <a:lnTo>
                                  <a:pt x="1608349" y="791071"/>
                                </a:lnTo>
                                <a:lnTo>
                                  <a:pt x="1611207" y="796148"/>
                                </a:lnTo>
                                <a:lnTo>
                                  <a:pt x="1614382" y="801859"/>
                                </a:lnTo>
                                <a:lnTo>
                                  <a:pt x="1617557" y="806936"/>
                                </a:lnTo>
                                <a:lnTo>
                                  <a:pt x="1621368" y="811696"/>
                                </a:lnTo>
                                <a:lnTo>
                                  <a:pt x="1624861" y="816773"/>
                                </a:lnTo>
                                <a:lnTo>
                                  <a:pt x="1628989" y="821215"/>
                                </a:lnTo>
                                <a:lnTo>
                                  <a:pt x="1633117" y="825658"/>
                                </a:lnTo>
                                <a:lnTo>
                                  <a:pt x="1637563" y="829466"/>
                                </a:lnTo>
                                <a:lnTo>
                                  <a:pt x="1641691" y="833591"/>
                                </a:lnTo>
                                <a:lnTo>
                                  <a:pt x="1646454" y="836764"/>
                                </a:lnTo>
                                <a:lnTo>
                                  <a:pt x="1651217" y="839937"/>
                                </a:lnTo>
                                <a:lnTo>
                                  <a:pt x="1655980" y="843427"/>
                                </a:lnTo>
                                <a:lnTo>
                                  <a:pt x="1661061" y="845966"/>
                                </a:lnTo>
                                <a:lnTo>
                                  <a:pt x="1666141" y="848187"/>
                                </a:lnTo>
                                <a:lnTo>
                                  <a:pt x="1671222" y="850726"/>
                                </a:lnTo>
                                <a:lnTo>
                                  <a:pt x="1676620" y="852629"/>
                                </a:lnTo>
                                <a:lnTo>
                                  <a:pt x="1682336" y="853899"/>
                                </a:lnTo>
                                <a:lnTo>
                                  <a:pt x="1687734" y="855168"/>
                                </a:lnTo>
                                <a:lnTo>
                                  <a:pt x="1693450" y="855803"/>
                                </a:lnTo>
                                <a:lnTo>
                                  <a:pt x="1699483" y="856437"/>
                                </a:lnTo>
                                <a:lnTo>
                                  <a:pt x="1704881" y="856754"/>
                                </a:lnTo>
                                <a:lnTo>
                                  <a:pt x="1963043" y="856754"/>
                                </a:lnTo>
                                <a:lnTo>
                                  <a:pt x="1969076" y="856437"/>
                                </a:lnTo>
                                <a:lnTo>
                                  <a:pt x="1974792" y="855803"/>
                                </a:lnTo>
                                <a:lnTo>
                                  <a:pt x="1980507" y="855168"/>
                                </a:lnTo>
                                <a:lnTo>
                                  <a:pt x="1985906" y="853899"/>
                                </a:lnTo>
                                <a:lnTo>
                                  <a:pt x="1991621" y="852629"/>
                                </a:lnTo>
                                <a:lnTo>
                                  <a:pt x="1996702" y="850726"/>
                                </a:lnTo>
                                <a:lnTo>
                                  <a:pt x="2002100" y="848187"/>
                                </a:lnTo>
                                <a:lnTo>
                                  <a:pt x="2007181" y="845966"/>
                                </a:lnTo>
                                <a:lnTo>
                                  <a:pt x="2012262" y="843427"/>
                                </a:lnTo>
                                <a:lnTo>
                                  <a:pt x="2017342" y="839937"/>
                                </a:lnTo>
                                <a:lnTo>
                                  <a:pt x="2021788" y="836764"/>
                                </a:lnTo>
                                <a:lnTo>
                                  <a:pt x="2026551" y="833591"/>
                                </a:lnTo>
                                <a:lnTo>
                                  <a:pt x="2030997" y="829466"/>
                                </a:lnTo>
                                <a:lnTo>
                                  <a:pt x="2035442" y="825658"/>
                                </a:lnTo>
                                <a:lnTo>
                                  <a:pt x="2039253" y="821215"/>
                                </a:lnTo>
                                <a:lnTo>
                                  <a:pt x="2043381" y="816773"/>
                                </a:lnTo>
                                <a:lnTo>
                                  <a:pt x="2047191" y="811696"/>
                                </a:lnTo>
                                <a:lnTo>
                                  <a:pt x="2050367" y="806936"/>
                                </a:lnTo>
                                <a:lnTo>
                                  <a:pt x="2054177" y="801859"/>
                                </a:lnTo>
                                <a:lnTo>
                                  <a:pt x="2057035" y="796148"/>
                                </a:lnTo>
                                <a:lnTo>
                                  <a:pt x="2059893" y="791071"/>
                                </a:lnTo>
                                <a:lnTo>
                                  <a:pt x="2062751" y="785042"/>
                                </a:lnTo>
                                <a:lnTo>
                                  <a:pt x="2065291" y="779013"/>
                                </a:lnTo>
                                <a:lnTo>
                                  <a:pt x="2067514" y="773301"/>
                                </a:lnTo>
                                <a:lnTo>
                                  <a:pt x="2069419" y="766955"/>
                                </a:lnTo>
                                <a:lnTo>
                                  <a:pt x="2071324" y="760609"/>
                                </a:lnTo>
                                <a:lnTo>
                                  <a:pt x="2072912" y="754263"/>
                                </a:lnTo>
                                <a:lnTo>
                                  <a:pt x="2074182" y="747599"/>
                                </a:lnTo>
                                <a:lnTo>
                                  <a:pt x="2075135" y="740618"/>
                                </a:lnTo>
                                <a:lnTo>
                                  <a:pt x="2075770" y="733955"/>
                                </a:lnTo>
                                <a:lnTo>
                                  <a:pt x="2076088" y="727291"/>
                                </a:lnTo>
                                <a:lnTo>
                                  <a:pt x="2076405" y="719993"/>
                                </a:lnTo>
                                <a:lnTo>
                                  <a:pt x="2076405" y="555625"/>
                                </a:lnTo>
                                <a:lnTo>
                                  <a:pt x="2311068" y="555625"/>
                                </a:lnTo>
                                <a:lnTo>
                                  <a:pt x="2316467" y="555625"/>
                                </a:lnTo>
                                <a:lnTo>
                                  <a:pt x="2322500" y="556260"/>
                                </a:lnTo>
                                <a:lnTo>
                                  <a:pt x="2328216" y="557212"/>
                                </a:lnTo>
                                <a:lnTo>
                                  <a:pt x="2333614" y="558164"/>
                                </a:lnTo>
                                <a:lnTo>
                                  <a:pt x="2339330" y="559750"/>
                                </a:lnTo>
                                <a:lnTo>
                                  <a:pt x="2344728" y="561654"/>
                                </a:lnTo>
                                <a:lnTo>
                                  <a:pt x="2349808" y="563875"/>
                                </a:lnTo>
                                <a:lnTo>
                                  <a:pt x="2354889" y="566096"/>
                                </a:lnTo>
                                <a:lnTo>
                                  <a:pt x="2359970" y="569270"/>
                                </a:lnTo>
                                <a:lnTo>
                                  <a:pt x="2365050" y="572125"/>
                                </a:lnTo>
                                <a:lnTo>
                                  <a:pt x="2369813" y="575299"/>
                                </a:lnTo>
                                <a:lnTo>
                                  <a:pt x="2374259" y="579106"/>
                                </a:lnTo>
                                <a:lnTo>
                                  <a:pt x="2378705" y="582597"/>
                                </a:lnTo>
                                <a:lnTo>
                                  <a:pt x="2382833" y="587039"/>
                                </a:lnTo>
                                <a:lnTo>
                                  <a:pt x="2386961" y="591164"/>
                                </a:lnTo>
                                <a:lnTo>
                                  <a:pt x="2391089" y="595607"/>
                                </a:lnTo>
                                <a:lnTo>
                                  <a:pt x="2394582" y="600366"/>
                                </a:lnTo>
                                <a:lnTo>
                                  <a:pt x="2398392" y="605443"/>
                                </a:lnTo>
                                <a:lnTo>
                                  <a:pt x="2401567" y="610520"/>
                                </a:lnTo>
                                <a:lnTo>
                                  <a:pt x="2405061" y="615915"/>
                                </a:lnTo>
                                <a:lnTo>
                                  <a:pt x="2407919" y="621309"/>
                                </a:lnTo>
                                <a:lnTo>
                                  <a:pt x="2410459" y="627020"/>
                                </a:lnTo>
                                <a:lnTo>
                                  <a:pt x="2412681" y="633049"/>
                                </a:lnTo>
                                <a:lnTo>
                                  <a:pt x="2415222" y="638761"/>
                                </a:lnTo>
                                <a:lnTo>
                                  <a:pt x="2417127" y="645107"/>
                                </a:lnTo>
                                <a:lnTo>
                                  <a:pt x="2419032" y="651771"/>
                                </a:lnTo>
                                <a:lnTo>
                                  <a:pt x="2420620" y="658117"/>
                                </a:lnTo>
                                <a:lnTo>
                                  <a:pt x="2421573" y="664463"/>
                                </a:lnTo>
                                <a:lnTo>
                                  <a:pt x="2422843" y="671444"/>
                                </a:lnTo>
                                <a:lnTo>
                                  <a:pt x="2423795" y="678425"/>
                                </a:lnTo>
                                <a:lnTo>
                                  <a:pt x="2424113" y="685406"/>
                                </a:lnTo>
                                <a:lnTo>
                                  <a:pt x="2424113" y="692387"/>
                                </a:lnTo>
                                <a:lnTo>
                                  <a:pt x="2424113" y="2566434"/>
                                </a:lnTo>
                                <a:lnTo>
                                  <a:pt x="2424113" y="2573732"/>
                                </a:lnTo>
                                <a:lnTo>
                                  <a:pt x="2423795" y="2580713"/>
                                </a:lnTo>
                                <a:lnTo>
                                  <a:pt x="2422843" y="2587694"/>
                                </a:lnTo>
                                <a:lnTo>
                                  <a:pt x="2421573" y="2594040"/>
                                </a:lnTo>
                                <a:lnTo>
                                  <a:pt x="2420620" y="2600704"/>
                                </a:lnTo>
                                <a:lnTo>
                                  <a:pt x="2419032" y="2607368"/>
                                </a:lnTo>
                                <a:lnTo>
                                  <a:pt x="2417127" y="2613396"/>
                                </a:lnTo>
                                <a:lnTo>
                                  <a:pt x="2415222" y="2619743"/>
                                </a:lnTo>
                                <a:lnTo>
                                  <a:pt x="2412681" y="2625772"/>
                                </a:lnTo>
                                <a:lnTo>
                                  <a:pt x="2410459" y="2631801"/>
                                </a:lnTo>
                                <a:lnTo>
                                  <a:pt x="2407919" y="2637512"/>
                                </a:lnTo>
                                <a:lnTo>
                                  <a:pt x="2405061" y="2643224"/>
                                </a:lnTo>
                                <a:lnTo>
                                  <a:pt x="2401567" y="2648301"/>
                                </a:lnTo>
                                <a:lnTo>
                                  <a:pt x="2398392" y="2653695"/>
                                </a:lnTo>
                                <a:lnTo>
                                  <a:pt x="2394582" y="2658772"/>
                                </a:lnTo>
                                <a:lnTo>
                                  <a:pt x="2391089" y="2663214"/>
                                </a:lnTo>
                                <a:lnTo>
                                  <a:pt x="2386961" y="2667974"/>
                                </a:lnTo>
                                <a:lnTo>
                                  <a:pt x="2382833" y="2672099"/>
                                </a:lnTo>
                                <a:lnTo>
                                  <a:pt x="2378705" y="2676224"/>
                                </a:lnTo>
                                <a:lnTo>
                                  <a:pt x="2374259" y="2680032"/>
                                </a:lnTo>
                                <a:lnTo>
                                  <a:pt x="2369813" y="2683522"/>
                                </a:lnTo>
                                <a:lnTo>
                                  <a:pt x="2365050" y="2687013"/>
                                </a:lnTo>
                                <a:lnTo>
                                  <a:pt x="2359970" y="2689869"/>
                                </a:lnTo>
                                <a:lnTo>
                                  <a:pt x="2354889" y="2692407"/>
                                </a:lnTo>
                                <a:lnTo>
                                  <a:pt x="2349808" y="2695263"/>
                                </a:lnTo>
                                <a:lnTo>
                                  <a:pt x="2344728" y="2697167"/>
                                </a:lnTo>
                                <a:lnTo>
                                  <a:pt x="2339330" y="2699071"/>
                                </a:lnTo>
                                <a:lnTo>
                                  <a:pt x="2333614" y="2700340"/>
                                </a:lnTo>
                                <a:lnTo>
                                  <a:pt x="2328216" y="2701927"/>
                                </a:lnTo>
                                <a:lnTo>
                                  <a:pt x="2322500" y="2702879"/>
                                </a:lnTo>
                                <a:lnTo>
                                  <a:pt x="2316467" y="2703196"/>
                                </a:lnTo>
                                <a:lnTo>
                                  <a:pt x="2311068" y="2703513"/>
                                </a:lnTo>
                                <a:lnTo>
                                  <a:pt x="113045" y="2703513"/>
                                </a:lnTo>
                                <a:lnTo>
                                  <a:pt x="107329" y="2703196"/>
                                </a:lnTo>
                                <a:lnTo>
                                  <a:pt x="101296" y="2702879"/>
                                </a:lnTo>
                                <a:lnTo>
                                  <a:pt x="95897" y="2701927"/>
                                </a:lnTo>
                                <a:lnTo>
                                  <a:pt x="90182" y="2700340"/>
                                </a:lnTo>
                                <a:lnTo>
                                  <a:pt x="84783" y="2699071"/>
                                </a:lnTo>
                                <a:lnTo>
                                  <a:pt x="79385" y="2697167"/>
                                </a:lnTo>
                                <a:lnTo>
                                  <a:pt x="73987" y="2695263"/>
                                </a:lnTo>
                                <a:lnTo>
                                  <a:pt x="69224" y="2692407"/>
                                </a:lnTo>
                                <a:lnTo>
                                  <a:pt x="63826" y="2689869"/>
                                </a:lnTo>
                                <a:lnTo>
                                  <a:pt x="59380" y="2687013"/>
                                </a:lnTo>
                                <a:lnTo>
                                  <a:pt x="54299" y="2683522"/>
                                </a:lnTo>
                                <a:lnTo>
                                  <a:pt x="49854" y="2680032"/>
                                </a:lnTo>
                                <a:lnTo>
                                  <a:pt x="45408" y="2676224"/>
                                </a:lnTo>
                                <a:lnTo>
                                  <a:pt x="41280" y="2672099"/>
                                </a:lnTo>
                                <a:lnTo>
                                  <a:pt x="36835" y="2667974"/>
                                </a:lnTo>
                                <a:lnTo>
                                  <a:pt x="33024" y="2663214"/>
                                </a:lnTo>
                                <a:lnTo>
                                  <a:pt x="29214" y="2658772"/>
                                </a:lnTo>
                                <a:lnTo>
                                  <a:pt x="25721" y="2653695"/>
                                </a:lnTo>
                                <a:lnTo>
                                  <a:pt x="22228" y="2648301"/>
                                </a:lnTo>
                                <a:lnTo>
                                  <a:pt x="19052" y="2643224"/>
                                </a:lnTo>
                                <a:lnTo>
                                  <a:pt x="16512" y="2637512"/>
                                </a:lnTo>
                                <a:lnTo>
                                  <a:pt x="13337" y="2631801"/>
                                </a:lnTo>
                                <a:lnTo>
                                  <a:pt x="11114" y="2625772"/>
                                </a:lnTo>
                                <a:lnTo>
                                  <a:pt x="8891" y="2619743"/>
                                </a:lnTo>
                                <a:lnTo>
                                  <a:pt x="6986" y="2613396"/>
                                </a:lnTo>
                                <a:lnTo>
                                  <a:pt x="4763" y="2607368"/>
                                </a:lnTo>
                                <a:lnTo>
                                  <a:pt x="3493" y="2600704"/>
                                </a:lnTo>
                                <a:lnTo>
                                  <a:pt x="2223" y="2594040"/>
                                </a:lnTo>
                                <a:lnTo>
                                  <a:pt x="1270" y="2587694"/>
                                </a:lnTo>
                                <a:lnTo>
                                  <a:pt x="635" y="2580713"/>
                                </a:lnTo>
                                <a:lnTo>
                                  <a:pt x="0" y="2573732"/>
                                </a:lnTo>
                                <a:lnTo>
                                  <a:pt x="0" y="2566434"/>
                                </a:lnTo>
                                <a:lnTo>
                                  <a:pt x="0" y="692387"/>
                                </a:lnTo>
                                <a:lnTo>
                                  <a:pt x="0" y="685406"/>
                                </a:lnTo>
                                <a:lnTo>
                                  <a:pt x="635" y="678425"/>
                                </a:lnTo>
                                <a:lnTo>
                                  <a:pt x="1270" y="671444"/>
                                </a:lnTo>
                                <a:lnTo>
                                  <a:pt x="2223" y="664463"/>
                                </a:lnTo>
                                <a:lnTo>
                                  <a:pt x="3493" y="658117"/>
                                </a:lnTo>
                                <a:lnTo>
                                  <a:pt x="4763" y="651771"/>
                                </a:lnTo>
                                <a:lnTo>
                                  <a:pt x="6986" y="645107"/>
                                </a:lnTo>
                                <a:lnTo>
                                  <a:pt x="8891" y="638761"/>
                                </a:lnTo>
                                <a:lnTo>
                                  <a:pt x="11114" y="633049"/>
                                </a:lnTo>
                                <a:lnTo>
                                  <a:pt x="13337" y="627020"/>
                                </a:lnTo>
                                <a:lnTo>
                                  <a:pt x="16512" y="621309"/>
                                </a:lnTo>
                                <a:lnTo>
                                  <a:pt x="19052" y="615915"/>
                                </a:lnTo>
                                <a:lnTo>
                                  <a:pt x="22228" y="610520"/>
                                </a:lnTo>
                                <a:lnTo>
                                  <a:pt x="25721" y="605443"/>
                                </a:lnTo>
                                <a:lnTo>
                                  <a:pt x="29214" y="600366"/>
                                </a:lnTo>
                                <a:lnTo>
                                  <a:pt x="33024" y="595607"/>
                                </a:lnTo>
                                <a:lnTo>
                                  <a:pt x="36835" y="591164"/>
                                </a:lnTo>
                                <a:lnTo>
                                  <a:pt x="41280" y="587039"/>
                                </a:lnTo>
                                <a:lnTo>
                                  <a:pt x="45408" y="582597"/>
                                </a:lnTo>
                                <a:lnTo>
                                  <a:pt x="49854" y="579106"/>
                                </a:lnTo>
                                <a:lnTo>
                                  <a:pt x="54299" y="575299"/>
                                </a:lnTo>
                                <a:lnTo>
                                  <a:pt x="59380" y="572125"/>
                                </a:lnTo>
                                <a:lnTo>
                                  <a:pt x="63826" y="569270"/>
                                </a:lnTo>
                                <a:lnTo>
                                  <a:pt x="69224" y="566096"/>
                                </a:lnTo>
                                <a:lnTo>
                                  <a:pt x="73987" y="563875"/>
                                </a:lnTo>
                                <a:lnTo>
                                  <a:pt x="79385" y="561654"/>
                                </a:lnTo>
                                <a:lnTo>
                                  <a:pt x="84783" y="559750"/>
                                </a:lnTo>
                                <a:lnTo>
                                  <a:pt x="90182" y="558164"/>
                                </a:lnTo>
                                <a:lnTo>
                                  <a:pt x="95897" y="557212"/>
                                </a:lnTo>
                                <a:lnTo>
                                  <a:pt x="101296" y="556260"/>
                                </a:lnTo>
                                <a:lnTo>
                                  <a:pt x="107329" y="555625"/>
                                </a:lnTo>
                                <a:close/>
                                <a:moveTo>
                                  <a:pt x="519521" y="4763"/>
                                </a:moveTo>
                                <a:lnTo>
                                  <a:pt x="686979" y="4763"/>
                                </a:lnTo>
                                <a:lnTo>
                                  <a:pt x="692380" y="5081"/>
                                </a:lnTo>
                                <a:lnTo>
                                  <a:pt x="698418" y="5398"/>
                                </a:lnTo>
                                <a:lnTo>
                                  <a:pt x="704137" y="6351"/>
                                </a:lnTo>
                                <a:lnTo>
                                  <a:pt x="709539" y="7938"/>
                                </a:lnTo>
                                <a:lnTo>
                                  <a:pt x="715259" y="9208"/>
                                </a:lnTo>
                                <a:lnTo>
                                  <a:pt x="720661" y="11113"/>
                                </a:lnTo>
                                <a:lnTo>
                                  <a:pt x="725745" y="13018"/>
                                </a:lnTo>
                                <a:lnTo>
                                  <a:pt x="730829" y="15876"/>
                                </a:lnTo>
                                <a:lnTo>
                                  <a:pt x="735913" y="18416"/>
                                </a:lnTo>
                                <a:lnTo>
                                  <a:pt x="740679" y="21273"/>
                                </a:lnTo>
                                <a:lnTo>
                                  <a:pt x="745446" y="24766"/>
                                </a:lnTo>
                                <a:lnTo>
                                  <a:pt x="750212" y="28258"/>
                                </a:lnTo>
                                <a:lnTo>
                                  <a:pt x="754661" y="32068"/>
                                </a:lnTo>
                                <a:lnTo>
                                  <a:pt x="758791" y="36196"/>
                                </a:lnTo>
                                <a:lnTo>
                                  <a:pt x="762922" y="40323"/>
                                </a:lnTo>
                                <a:lnTo>
                                  <a:pt x="767053" y="45086"/>
                                </a:lnTo>
                                <a:lnTo>
                                  <a:pt x="770548" y="49531"/>
                                </a:lnTo>
                                <a:lnTo>
                                  <a:pt x="774362" y="54611"/>
                                </a:lnTo>
                                <a:lnTo>
                                  <a:pt x="777539" y="60008"/>
                                </a:lnTo>
                                <a:lnTo>
                                  <a:pt x="780717" y="65088"/>
                                </a:lnTo>
                                <a:lnTo>
                                  <a:pt x="783894" y="70803"/>
                                </a:lnTo>
                                <a:lnTo>
                                  <a:pt x="786436" y="76518"/>
                                </a:lnTo>
                                <a:lnTo>
                                  <a:pt x="788661" y="82551"/>
                                </a:lnTo>
                                <a:lnTo>
                                  <a:pt x="791203" y="88583"/>
                                </a:lnTo>
                                <a:lnTo>
                                  <a:pt x="793109" y="94933"/>
                                </a:lnTo>
                                <a:lnTo>
                                  <a:pt x="795016" y="100966"/>
                                </a:lnTo>
                                <a:lnTo>
                                  <a:pt x="796287" y="107633"/>
                                </a:lnTo>
                                <a:lnTo>
                                  <a:pt x="797558" y="114301"/>
                                </a:lnTo>
                                <a:lnTo>
                                  <a:pt x="798829" y="121286"/>
                                </a:lnTo>
                                <a:lnTo>
                                  <a:pt x="799464" y="127636"/>
                                </a:lnTo>
                                <a:lnTo>
                                  <a:pt x="800100" y="134938"/>
                                </a:lnTo>
                                <a:lnTo>
                                  <a:pt x="800100" y="141923"/>
                                </a:lnTo>
                                <a:lnTo>
                                  <a:pt x="800100" y="661671"/>
                                </a:lnTo>
                                <a:lnTo>
                                  <a:pt x="800100" y="668656"/>
                                </a:lnTo>
                                <a:lnTo>
                                  <a:pt x="799464" y="675641"/>
                                </a:lnTo>
                                <a:lnTo>
                                  <a:pt x="798829" y="682308"/>
                                </a:lnTo>
                                <a:lnTo>
                                  <a:pt x="797558" y="689293"/>
                                </a:lnTo>
                                <a:lnTo>
                                  <a:pt x="796287" y="695961"/>
                                </a:lnTo>
                                <a:lnTo>
                                  <a:pt x="795016" y="702311"/>
                                </a:lnTo>
                                <a:lnTo>
                                  <a:pt x="793109" y="708661"/>
                                </a:lnTo>
                                <a:lnTo>
                                  <a:pt x="791203" y="715011"/>
                                </a:lnTo>
                                <a:lnTo>
                                  <a:pt x="788661" y="721043"/>
                                </a:lnTo>
                                <a:lnTo>
                                  <a:pt x="786436" y="727076"/>
                                </a:lnTo>
                                <a:lnTo>
                                  <a:pt x="783894" y="732473"/>
                                </a:lnTo>
                                <a:lnTo>
                                  <a:pt x="780717" y="738188"/>
                                </a:lnTo>
                                <a:lnTo>
                                  <a:pt x="777539" y="743268"/>
                                </a:lnTo>
                                <a:lnTo>
                                  <a:pt x="774362" y="748666"/>
                                </a:lnTo>
                                <a:lnTo>
                                  <a:pt x="770548" y="753746"/>
                                </a:lnTo>
                                <a:lnTo>
                                  <a:pt x="767053" y="758508"/>
                                </a:lnTo>
                                <a:lnTo>
                                  <a:pt x="762922" y="762953"/>
                                </a:lnTo>
                                <a:lnTo>
                                  <a:pt x="758791" y="767080"/>
                                </a:lnTo>
                                <a:lnTo>
                                  <a:pt x="754661" y="771525"/>
                                </a:lnTo>
                                <a:lnTo>
                                  <a:pt x="750212" y="775018"/>
                                </a:lnTo>
                                <a:lnTo>
                                  <a:pt x="745446" y="778510"/>
                                </a:lnTo>
                                <a:lnTo>
                                  <a:pt x="740679" y="782003"/>
                                </a:lnTo>
                                <a:lnTo>
                                  <a:pt x="735913" y="784860"/>
                                </a:lnTo>
                                <a:lnTo>
                                  <a:pt x="730829" y="787718"/>
                                </a:lnTo>
                                <a:lnTo>
                                  <a:pt x="725745" y="790258"/>
                                </a:lnTo>
                                <a:lnTo>
                                  <a:pt x="720661" y="792480"/>
                                </a:lnTo>
                                <a:lnTo>
                                  <a:pt x="715259" y="794068"/>
                                </a:lnTo>
                                <a:lnTo>
                                  <a:pt x="709539" y="795655"/>
                                </a:lnTo>
                                <a:lnTo>
                                  <a:pt x="704137" y="797243"/>
                                </a:lnTo>
                                <a:lnTo>
                                  <a:pt x="698418" y="797878"/>
                                </a:lnTo>
                                <a:lnTo>
                                  <a:pt x="692380" y="798513"/>
                                </a:lnTo>
                                <a:lnTo>
                                  <a:pt x="686979" y="798513"/>
                                </a:lnTo>
                                <a:lnTo>
                                  <a:pt x="519521" y="798513"/>
                                </a:lnTo>
                                <a:lnTo>
                                  <a:pt x="513484" y="798513"/>
                                </a:lnTo>
                                <a:lnTo>
                                  <a:pt x="508082" y="797878"/>
                                </a:lnTo>
                                <a:lnTo>
                                  <a:pt x="502362" y="797243"/>
                                </a:lnTo>
                                <a:lnTo>
                                  <a:pt x="496643" y="795655"/>
                                </a:lnTo>
                                <a:lnTo>
                                  <a:pt x="491241" y="794068"/>
                                </a:lnTo>
                                <a:lnTo>
                                  <a:pt x="485839" y="792480"/>
                                </a:lnTo>
                                <a:lnTo>
                                  <a:pt x="480437" y="790258"/>
                                </a:lnTo>
                                <a:lnTo>
                                  <a:pt x="475353" y="787718"/>
                                </a:lnTo>
                                <a:lnTo>
                                  <a:pt x="470269" y="784860"/>
                                </a:lnTo>
                                <a:lnTo>
                                  <a:pt x="465502" y="782003"/>
                                </a:lnTo>
                                <a:lnTo>
                                  <a:pt x="460736" y="778510"/>
                                </a:lnTo>
                                <a:lnTo>
                                  <a:pt x="456287" y="775018"/>
                                </a:lnTo>
                                <a:lnTo>
                                  <a:pt x="451839" y="771525"/>
                                </a:lnTo>
                                <a:lnTo>
                                  <a:pt x="447708" y="767080"/>
                                </a:lnTo>
                                <a:lnTo>
                                  <a:pt x="443259" y="762953"/>
                                </a:lnTo>
                                <a:lnTo>
                                  <a:pt x="439446" y="758508"/>
                                </a:lnTo>
                                <a:lnTo>
                                  <a:pt x="435633" y="753746"/>
                                </a:lnTo>
                                <a:lnTo>
                                  <a:pt x="432138" y="748666"/>
                                </a:lnTo>
                                <a:lnTo>
                                  <a:pt x="428960" y="743268"/>
                                </a:lnTo>
                                <a:lnTo>
                                  <a:pt x="425465" y="738188"/>
                                </a:lnTo>
                                <a:lnTo>
                                  <a:pt x="422605" y="732473"/>
                                </a:lnTo>
                                <a:lnTo>
                                  <a:pt x="420063" y="727076"/>
                                </a:lnTo>
                                <a:lnTo>
                                  <a:pt x="417521" y="721043"/>
                                </a:lnTo>
                                <a:lnTo>
                                  <a:pt x="415297" y="715011"/>
                                </a:lnTo>
                                <a:lnTo>
                                  <a:pt x="413390" y="708661"/>
                                </a:lnTo>
                                <a:lnTo>
                                  <a:pt x="411484" y="702311"/>
                                </a:lnTo>
                                <a:lnTo>
                                  <a:pt x="409895" y="695961"/>
                                </a:lnTo>
                                <a:lnTo>
                                  <a:pt x="408624" y="689293"/>
                                </a:lnTo>
                                <a:lnTo>
                                  <a:pt x="407671" y="682308"/>
                                </a:lnTo>
                                <a:lnTo>
                                  <a:pt x="407035" y="675641"/>
                                </a:lnTo>
                                <a:lnTo>
                                  <a:pt x="406400" y="668656"/>
                                </a:lnTo>
                                <a:lnTo>
                                  <a:pt x="406400" y="661671"/>
                                </a:lnTo>
                                <a:lnTo>
                                  <a:pt x="406400" y="141923"/>
                                </a:lnTo>
                                <a:lnTo>
                                  <a:pt x="406400" y="134938"/>
                                </a:lnTo>
                                <a:lnTo>
                                  <a:pt x="407035" y="127636"/>
                                </a:lnTo>
                                <a:lnTo>
                                  <a:pt x="407671" y="121286"/>
                                </a:lnTo>
                                <a:lnTo>
                                  <a:pt x="408624" y="114301"/>
                                </a:lnTo>
                                <a:lnTo>
                                  <a:pt x="409895" y="107633"/>
                                </a:lnTo>
                                <a:lnTo>
                                  <a:pt x="411484" y="100966"/>
                                </a:lnTo>
                                <a:lnTo>
                                  <a:pt x="413390" y="94933"/>
                                </a:lnTo>
                                <a:lnTo>
                                  <a:pt x="415297" y="88583"/>
                                </a:lnTo>
                                <a:lnTo>
                                  <a:pt x="417521" y="82551"/>
                                </a:lnTo>
                                <a:lnTo>
                                  <a:pt x="420063" y="76518"/>
                                </a:lnTo>
                                <a:lnTo>
                                  <a:pt x="422605" y="70803"/>
                                </a:lnTo>
                                <a:lnTo>
                                  <a:pt x="425465" y="65088"/>
                                </a:lnTo>
                                <a:lnTo>
                                  <a:pt x="428960" y="60008"/>
                                </a:lnTo>
                                <a:lnTo>
                                  <a:pt x="432138" y="54611"/>
                                </a:lnTo>
                                <a:lnTo>
                                  <a:pt x="435633" y="49531"/>
                                </a:lnTo>
                                <a:lnTo>
                                  <a:pt x="439446" y="45086"/>
                                </a:lnTo>
                                <a:lnTo>
                                  <a:pt x="443259" y="40323"/>
                                </a:lnTo>
                                <a:lnTo>
                                  <a:pt x="447708" y="36196"/>
                                </a:lnTo>
                                <a:lnTo>
                                  <a:pt x="451839" y="32068"/>
                                </a:lnTo>
                                <a:lnTo>
                                  <a:pt x="456287" y="28258"/>
                                </a:lnTo>
                                <a:lnTo>
                                  <a:pt x="460736" y="24766"/>
                                </a:lnTo>
                                <a:lnTo>
                                  <a:pt x="465502" y="21273"/>
                                </a:lnTo>
                                <a:lnTo>
                                  <a:pt x="470269" y="18416"/>
                                </a:lnTo>
                                <a:lnTo>
                                  <a:pt x="475353" y="15876"/>
                                </a:lnTo>
                                <a:lnTo>
                                  <a:pt x="480437" y="13018"/>
                                </a:lnTo>
                                <a:lnTo>
                                  <a:pt x="485839" y="11113"/>
                                </a:lnTo>
                                <a:lnTo>
                                  <a:pt x="491241" y="9208"/>
                                </a:lnTo>
                                <a:lnTo>
                                  <a:pt x="496643" y="7938"/>
                                </a:lnTo>
                                <a:lnTo>
                                  <a:pt x="502362" y="6351"/>
                                </a:lnTo>
                                <a:lnTo>
                                  <a:pt x="508082" y="5398"/>
                                </a:lnTo>
                                <a:lnTo>
                                  <a:pt x="513484" y="5081"/>
                                </a:lnTo>
                                <a:lnTo>
                                  <a:pt x="519521" y="4763"/>
                                </a:lnTo>
                                <a:close/>
                                <a:moveTo>
                                  <a:pt x="1749834" y="0"/>
                                </a:moveTo>
                                <a:lnTo>
                                  <a:pt x="1916974" y="0"/>
                                </a:lnTo>
                                <a:lnTo>
                                  <a:pt x="1923012" y="318"/>
                                </a:lnTo>
                                <a:lnTo>
                                  <a:pt x="1928731" y="953"/>
                                </a:lnTo>
                                <a:lnTo>
                                  <a:pt x="1934133" y="1588"/>
                                </a:lnTo>
                                <a:lnTo>
                                  <a:pt x="1939853" y="2859"/>
                                </a:lnTo>
                                <a:lnTo>
                                  <a:pt x="1945255" y="4129"/>
                                </a:lnTo>
                                <a:lnTo>
                                  <a:pt x="1950656" y="6035"/>
                                </a:lnTo>
                                <a:lnTo>
                                  <a:pt x="1956058" y="8576"/>
                                </a:lnTo>
                                <a:lnTo>
                                  <a:pt x="1961142" y="10799"/>
                                </a:lnTo>
                                <a:lnTo>
                                  <a:pt x="1966226" y="13340"/>
                                </a:lnTo>
                                <a:lnTo>
                                  <a:pt x="1970993" y="16834"/>
                                </a:lnTo>
                                <a:lnTo>
                                  <a:pt x="1975759" y="20010"/>
                                </a:lnTo>
                                <a:lnTo>
                                  <a:pt x="1980208" y="23187"/>
                                </a:lnTo>
                                <a:lnTo>
                                  <a:pt x="1984974" y="27316"/>
                                </a:lnTo>
                                <a:lnTo>
                                  <a:pt x="1988787" y="31127"/>
                                </a:lnTo>
                                <a:lnTo>
                                  <a:pt x="1993236" y="35574"/>
                                </a:lnTo>
                                <a:lnTo>
                                  <a:pt x="1997049" y="40021"/>
                                </a:lnTo>
                                <a:lnTo>
                                  <a:pt x="2000862" y="45103"/>
                                </a:lnTo>
                                <a:lnTo>
                                  <a:pt x="2004357" y="49867"/>
                                </a:lnTo>
                                <a:lnTo>
                                  <a:pt x="2007853" y="54949"/>
                                </a:lnTo>
                                <a:lnTo>
                                  <a:pt x="2011030" y="60667"/>
                                </a:lnTo>
                                <a:lnTo>
                                  <a:pt x="2013890" y="65749"/>
                                </a:lnTo>
                                <a:lnTo>
                                  <a:pt x="2016750" y="71784"/>
                                </a:lnTo>
                                <a:lnTo>
                                  <a:pt x="2019292" y="77819"/>
                                </a:lnTo>
                                <a:lnTo>
                                  <a:pt x="2021516" y="83536"/>
                                </a:lnTo>
                                <a:lnTo>
                                  <a:pt x="2023423" y="89888"/>
                                </a:lnTo>
                                <a:lnTo>
                                  <a:pt x="2025329" y="96241"/>
                                </a:lnTo>
                                <a:lnTo>
                                  <a:pt x="2026918" y="102594"/>
                                </a:lnTo>
                                <a:lnTo>
                                  <a:pt x="2028189" y="109264"/>
                                </a:lnTo>
                                <a:lnTo>
                                  <a:pt x="2029142" y="116252"/>
                                </a:lnTo>
                                <a:lnTo>
                                  <a:pt x="2029778" y="122922"/>
                                </a:lnTo>
                                <a:lnTo>
                                  <a:pt x="2030095" y="130227"/>
                                </a:lnTo>
                                <a:lnTo>
                                  <a:pt x="2030413" y="136897"/>
                                </a:lnTo>
                                <a:lnTo>
                                  <a:pt x="2030413" y="657170"/>
                                </a:lnTo>
                                <a:lnTo>
                                  <a:pt x="2030095" y="663841"/>
                                </a:lnTo>
                                <a:lnTo>
                                  <a:pt x="2029778" y="670828"/>
                                </a:lnTo>
                                <a:lnTo>
                                  <a:pt x="2029142" y="677816"/>
                                </a:lnTo>
                                <a:lnTo>
                                  <a:pt x="2028189" y="684486"/>
                                </a:lnTo>
                                <a:lnTo>
                                  <a:pt x="2026918" y="691157"/>
                                </a:lnTo>
                                <a:lnTo>
                                  <a:pt x="2025329" y="697509"/>
                                </a:lnTo>
                                <a:lnTo>
                                  <a:pt x="2023423" y="704179"/>
                                </a:lnTo>
                                <a:lnTo>
                                  <a:pt x="2021516" y="710214"/>
                                </a:lnTo>
                                <a:lnTo>
                                  <a:pt x="2019292" y="716249"/>
                                </a:lnTo>
                                <a:lnTo>
                                  <a:pt x="2016750" y="722284"/>
                                </a:lnTo>
                                <a:lnTo>
                                  <a:pt x="2013890" y="728001"/>
                                </a:lnTo>
                                <a:lnTo>
                                  <a:pt x="2011030" y="733401"/>
                                </a:lnTo>
                                <a:lnTo>
                                  <a:pt x="2007853" y="738801"/>
                                </a:lnTo>
                                <a:lnTo>
                                  <a:pt x="2004357" y="743883"/>
                                </a:lnTo>
                                <a:lnTo>
                                  <a:pt x="2000862" y="748965"/>
                                </a:lnTo>
                                <a:lnTo>
                                  <a:pt x="1997049" y="754047"/>
                                </a:lnTo>
                                <a:lnTo>
                                  <a:pt x="1993236" y="758176"/>
                                </a:lnTo>
                                <a:lnTo>
                                  <a:pt x="1988787" y="762622"/>
                                </a:lnTo>
                                <a:lnTo>
                                  <a:pt x="1984974" y="766752"/>
                                </a:lnTo>
                                <a:lnTo>
                                  <a:pt x="1980208" y="770246"/>
                                </a:lnTo>
                                <a:lnTo>
                                  <a:pt x="1975759" y="774057"/>
                                </a:lnTo>
                                <a:lnTo>
                                  <a:pt x="1970993" y="777233"/>
                                </a:lnTo>
                                <a:lnTo>
                                  <a:pt x="1966226" y="780410"/>
                                </a:lnTo>
                                <a:lnTo>
                                  <a:pt x="1961142" y="783268"/>
                                </a:lnTo>
                                <a:lnTo>
                                  <a:pt x="1956058" y="785492"/>
                                </a:lnTo>
                                <a:lnTo>
                                  <a:pt x="1950656" y="787715"/>
                                </a:lnTo>
                                <a:lnTo>
                                  <a:pt x="1945255" y="789621"/>
                                </a:lnTo>
                                <a:lnTo>
                                  <a:pt x="1939853" y="791209"/>
                                </a:lnTo>
                                <a:lnTo>
                                  <a:pt x="1934133" y="792162"/>
                                </a:lnTo>
                                <a:lnTo>
                                  <a:pt x="1928731" y="793115"/>
                                </a:lnTo>
                                <a:lnTo>
                                  <a:pt x="1923012" y="793750"/>
                                </a:lnTo>
                                <a:lnTo>
                                  <a:pt x="1916974" y="793750"/>
                                </a:lnTo>
                                <a:lnTo>
                                  <a:pt x="1749834" y="793750"/>
                                </a:lnTo>
                                <a:lnTo>
                                  <a:pt x="1744115" y="793750"/>
                                </a:lnTo>
                                <a:lnTo>
                                  <a:pt x="1738077" y="793115"/>
                                </a:lnTo>
                                <a:lnTo>
                                  <a:pt x="1732358" y="792162"/>
                                </a:lnTo>
                                <a:lnTo>
                                  <a:pt x="1726956" y="791209"/>
                                </a:lnTo>
                                <a:lnTo>
                                  <a:pt x="1721554" y="789621"/>
                                </a:lnTo>
                                <a:lnTo>
                                  <a:pt x="1716152" y="787715"/>
                                </a:lnTo>
                                <a:lnTo>
                                  <a:pt x="1710750" y="785492"/>
                                </a:lnTo>
                                <a:lnTo>
                                  <a:pt x="1705666" y="783268"/>
                                </a:lnTo>
                                <a:lnTo>
                                  <a:pt x="1700900" y="780410"/>
                                </a:lnTo>
                                <a:lnTo>
                                  <a:pt x="1695816" y="777233"/>
                                </a:lnTo>
                                <a:lnTo>
                                  <a:pt x="1691050" y="774057"/>
                                </a:lnTo>
                                <a:lnTo>
                                  <a:pt x="1686283" y="770246"/>
                                </a:lnTo>
                                <a:lnTo>
                                  <a:pt x="1682152" y="766752"/>
                                </a:lnTo>
                                <a:lnTo>
                                  <a:pt x="1677704" y="762622"/>
                                </a:lnTo>
                                <a:lnTo>
                                  <a:pt x="1673891" y="758176"/>
                                </a:lnTo>
                                <a:lnTo>
                                  <a:pt x="1669760" y="754047"/>
                                </a:lnTo>
                                <a:lnTo>
                                  <a:pt x="1665947" y="748965"/>
                                </a:lnTo>
                                <a:lnTo>
                                  <a:pt x="1662134" y="743883"/>
                                </a:lnTo>
                                <a:lnTo>
                                  <a:pt x="1658956" y="738801"/>
                                </a:lnTo>
                                <a:lnTo>
                                  <a:pt x="1656096" y="733401"/>
                                </a:lnTo>
                                <a:lnTo>
                                  <a:pt x="1652919" y="728001"/>
                                </a:lnTo>
                                <a:lnTo>
                                  <a:pt x="1650059" y="722284"/>
                                </a:lnTo>
                                <a:lnTo>
                                  <a:pt x="1647835" y="716249"/>
                                </a:lnTo>
                                <a:lnTo>
                                  <a:pt x="1645610" y="710214"/>
                                </a:lnTo>
                                <a:lnTo>
                                  <a:pt x="1643386" y="704179"/>
                                </a:lnTo>
                                <a:lnTo>
                                  <a:pt x="1641480" y="697509"/>
                                </a:lnTo>
                                <a:lnTo>
                                  <a:pt x="1640209" y="691157"/>
                                </a:lnTo>
                                <a:lnTo>
                                  <a:pt x="1638938" y="684486"/>
                                </a:lnTo>
                                <a:lnTo>
                                  <a:pt x="1637984" y="677816"/>
                                </a:lnTo>
                                <a:lnTo>
                                  <a:pt x="1637349" y="670828"/>
                                </a:lnTo>
                                <a:lnTo>
                                  <a:pt x="1636713" y="663841"/>
                                </a:lnTo>
                                <a:lnTo>
                                  <a:pt x="1636713" y="657170"/>
                                </a:lnTo>
                                <a:lnTo>
                                  <a:pt x="1636713" y="136897"/>
                                </a:lnTo>
                                <a:lnTo>
                                  <a:pt x="1636713" y="130227"/>
                                </a:lnTo>
                                <a:lnTo>
                                  <a:pt x="1637349" y="122922"/>
                                </a:lnTo>
                                <a:lnTo>
                                  <a:pt x="1637984" y="116252"/>
                                </a:lnTo>
                                <a:lnTo>
                                  <a:pt x="1638938" y="109264"/>
                                </a:lnTo>
                                <a:lnTo>
                                  <a:pt x="1640209" y="102594"/>
                                </a:lnTo>
                                <a:lnTo>
                                  <a:pt x="1641480" y="96241"/>
                                </a:lnTo>
                                <a:lnTo>
                                  <a:pt x="1643386" y="89888"/>
                                </a:lnTo>
                                <a:lnTo>
                                  <a:pt x="1645610" y="83536"/>
                                </a:lnTo>
                                <a:lnTo>
                                  <a:pt x="1647835" y="77819"/>
                                </a:lnTo>
                                <a:lnTo>
                                  <a:pt x="1650059" y="71784"/>
                                </a:lnTo>
                                <a:lnTo>
                                  <a:pt x="1652919" y="65749"/>
                                </a:lnTo>
                                <a:lnTo>
                                  <a:pt x="1656096" y="60667"/>
                                </a:lnTo>
                                <a:lnTo>
                                  <a:pt x="1658956" y="54949"/>
                                </a:lnTo>
                                <a:lnTo>
                                  <a:pt x="1662134" y="49867"/>
                                </a:lnTo>
                                <a:lnTo>
                                  <a:pt x="1665947" y="45103"/>
                                </a:lnTo>
                                <a:lnTo>
                                  <a:pt x="1669760" y="40021"/>
                                </a:lnTo>
                                <a:lnTo>
                                  <a:pt x="1673891" y="35574"/>
                                </a:lnTo>
                                <a:lnTo>
                                  <a:pt x="1677704" y="31127"/>
                                </a:lnTo>
                                <a:lnTo>
                                  <a:pt x="1682152" y="27316"/>
                                </a:lnTo>
                                <a:lnTo>
                                  <a:pt x="1686283" y="23187"/>
                                </a:lnTo>
                                <a:lnTo>
                                  <a:pt x="1691050" y="20010"/>
                                </a:lnTo>
                                <a:lnTo>
                                  <a:pt x="1695816" y="16834"/>
                                </a:lnTo>
                                <a:lnTo>
                                  <a:pt x="1700900" y="13340"/>
                                </a:lnTo>
                                <a:lnTo>
                                  <a:pt x="1705666" y="10799"/>
                                </a:lnTo>
                                <a:lnTo>
                                  <a:pt x="1710750" y="8576"/>
                                </a:lnTo>
                                <a:lnTo>
                                  <a:pt x="1716152" y="6035"/>
                                </a:lnTo>
                                <a:lnTo>
                                  <a:pt x="1721554" y="4129"/>
                                </a:lnTo>
                                <a:lnTo>
                                  <a:pt x="1726956" y="2859"/>
                                </a:lnTo>
                                <a:lnTo>
                                  <a:pt x="1732358" y="1588"/>
                                </a:lnTo>
                                <a:lnTo>
                                  <a:pt x="1738077" y="953"/>
                                </a:lnTo>
                                <a:lnTo>
                                  <a:pt x="1744115" y="318"/>
                                </a:lnTo>
                                <a:lnTo>
                                  <a:pt x="1749834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/>
                        </wps:spPr>
                        <wps:bodyPr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  <wps:wsp>
                        <wps:cNvPr id="197" name="KSO_Shape"/>
                        <wps:cNvSpPr>
                          <a:spLocks/>
                        </wps:cNvSpPr>
                        <wps:spPr bwMode="auto">
                          <a:xfrm>
                            <a:off x="7315" y="336499"/>
                            <a:ext cx="175396" cy="251764"/>
                          </a:xfrm>
                          <a:custGeom>
                            <a:avLst/>
                            <a:gdLst>
                              <a:gd name="T0" fmla="*/ 2147483646 w 78"/>
                              <a:gd name="T1" fmla="*/ 2147483646 h 112"/>
                              <a:gd name="T2" fmla="*/ 2147483646 w 78"/>
                              <a:gd name="T3" fmla="*/ 2147483646 h 112"/>
                              <a:gd name="T4" fmla="*/ 2147483646 w 78"/>
                              <a:gd name="T5" fmla="*/ 2147483646 h 112"/>
                              <a:gd name="T6" fmla="*/ 2147483646 w 78"/>
                              <a:gd name="T7" fmla="*/ 2147483646 h 112"/>
                              <a:gd name="T8" fmla="*/ 2147483646 w 78"/>
                              <a:gd name="T9" fmla="*/ 2147483646 h 112"/>
                              <a:gd name="T10" fmla="*/ 2147483646 w 78"/>
                              <a:gd name="T11" fmla="*/ 2147483646 h 112"/>
                              <a:gd name="T12" fmla="*/ 2147483646 w 78"/>
                              <a:gd name="T13" fmla="*/ 2147483646 h 112"/>
                              <a:gd name="T14" fmla="*/ 2147483646 w 78"/>
                              <a:gd name="T15" fmla="*/ 2147483646 h 112"/>
                              <a:gd name="T16" fmla="*/ 2147483646 w 78"/>
                              <a:gd name="T17" fmla="*/ 2147483646 h 112"/>
                              <a:gd name="T18" fmla="*/ 2147483646 w 78"/>
                              <a:gd name="T19" fmla="*/ 2147483646 h 112"/>
                              <a:gd name="T20" fmla="*/ 2147483646 w 78"/>
                              <a:gd name="T21" fmla="*/ 2147483646 h 112"/>
                              <a:gd name="T22" fmla="*/ 2147483646 w 78"/>
                              <a:gd name="T23" fmla="*/ 2147483646 h 112"/>
                              <a:gd name="T24" fmla="*/ 2147483646 w 78"/>
                              <a:gd name="T25" fmla="*/ 2147483646 h 112"/>
                              <a:gd name="T26" fmla="*/ 2147483646 w 78"/>
                              <a:gd name="T27" fmla="*/ 2147483646 h 112"/>
                              <a:gd name="T28" fmla="*/ 2147483646 w 78"/>
                              <a:gd name="T29" fmla="*/ 2147483646 h 112"/>
                              <a:gd name="T30" fmla="*/ 2147483646 w 78"/>
                              <a:gd name="T31" fmla="*/ 2147483646 h 112"/>
                              <a:gd name="T32" fmla="*/ 2147483646 w 78"/>
                              <a:gd name="T33" fmla="*/ 2147483646 h 112"/>
                              <a:gd name="T34" fmla="*/ 2147483646 w 78"/>
                              <a:gd name="T35" fmla="*/ 2147483646 h 112"/>
                              <a:gd name="T36" fmla="*/ 2147483646 w 78"/>
                              <a:gd name="T37" fmla="*/ 2147483646 h 112"/>
                              <a:gd name="T38" fmla="*/ 2147483646 w 78"/>
                              <a:gd name="T39" fmla="*/ 2147483646 h 112"/>
                              <a:gd name="T40" fmla="*/ 2147483646 w 78"/>
                              <a:gd name="T41" fmla="*/ 2147483646 h 112"/>
                              <a:gd name="T42" fmla="*/ 2147483646 w 78"/>
                              <a:gd name="T43" fmla="*/ 2147483646 h 112"/>
                              <a:gd name="T44" fmla="*/ 2147483646 w 78"/>
                              <a:gd name="T45" fmla="*/ 2147483646 h 112"/>
                              <a:gd name="T46" fmla="*/ 2147483646 w 78"/>
                              <a:gd name="T47" fmla="*/ 2147483646 h 112"/>
                              <a:gd name="T48" fmla="*/ 2147483646 w 78"/>
                              <a:gd name="T49" fmla="*/ 2147483646 h 112"/>
                              <a:gd name="T50" fmla="*/ 2147483646 w 78"/>
                              <a:gd name="T51" fmla="*/ 2147483646 h 112"/>
                              <a:gd name="T52" fmla="*/ 2147483646 w 78"/>
                              <a:gd name="T53" fmla="*/ 2147483646 h 112"/>
                              <a:gd name="T54" fmla="*/ 2147483646 w 78"/>
                              <a:gd name="T55" fmla="*/ 2147483646 h 112"/>
                              <a:gd name="T56" fmla="*/ 2147483646 w 78"/>
                              <a:gd name="T57" fmla="*/ 2147483646 h 112"/>
                              <a:gd name="T58" fmla="*/ 2147483646 w 78"/>
                              <a:gd name="T59" fmla="*/ 2147483646 h 112"/>
                              <a:gd name="T60" fmla="*/ 2147483646 w 78"/>
                              <a:gd name="T61" fmla="*/ 2147483646 h 112"/>
                              <a:gd name="T62" fmla="*/ 2147483646 w 78"/>
                              <a:gd name="T63" fmla="*/ 2147483646 h 112"/>
                              <a:gd name="T64" fmla="*/ 2147483646 w 78"/>
                              <a:gd name="T65" fmla="*/ 2147483646 h 112"/>
                              <a:gd name="T66" fmla="*/ 2147483646 w 78"/>
                              <a:gd name="T67" fmla="*/ 2147483646 h 112"/>
                              <a:gd name="T68" fmla="*/ 2147483646 w 78"/>
                              <a:gd name="T69" fmla="*/ 2147483646 h 112"/>
                              <a:gd name="T70" fmla="*/ 2147483646 w 78"/>
                              <a:gd name="T71" fmla="*/ 2147483646 h 112"/>
                              <a:gd name="T72" fmla="*/ 2147483646 w 78"/>
                              <a:gd name="T73" fmla="*/ 2147483646 h 112"/>
                              <a:gd name="T74" fmla="*/ 2147483646 w 78"/>
                              <a:gd name="T75" fmla="*/ 2147483646 h 112"/>
                              <a:gd name="T76" fmla="*/ 2147483646 w 78"/>
                              <a:gd name="T77" fmla="*/ 2147483646 h 112"/>
                              <a:gd name="T78" fmla="*/ 0 60000 65536"/>
                              <a:gd name="T79" fmla="*/ 0 60000 65536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  <a:gd name="T87" fmla="*/ 0 60000 65536"/>
                              <a:gd name="T88" fmla="*/ 0 60000 65536"/>
                              <a:gd name="T89" fmla="*/ 0 60000 65536"/>
                              <a:gd name="T90" fmla="*/ 0 60000 65536"/>
                              <a:gd name="T91" fmla="*/ 0 60000 65536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  <a:gd name="T96" fmla="*/ 0 60000 65536"/>
                              <a:gd name="T97" fmla="*/ 0 60000 65536"/>
                              <a:gd name="T98" fmla="*/ 0 60000 65536"/>
                              <a:gd name="T99" fmla="*/ 0 60000 65536"/>
                              <a:gd name="T100" fmla="*/ 0 60000 65536"/>
                              <a:gd name="T101" fmla="*/ 0 60000 65536"/>
                              <a:gd name="T102" fmla="*/ 0 60000 65536"/>
                              <a:gd name="T103" fmla="*/ 0 60000 65536"/>
                              <a:gd name="T104" fmla="*/ 0 60000 65536"/>
                              <a:gd name="T105" fmla="*/ 0 60000 65536"/>
                              <a:gd name="T106" fmla="*/ 0 60000 65536"/>
                              <a:gd name="T107" fmla="*/ 0 60000 65536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</a:gdLst>
                            <a:ahLst/>
                            <a:cxnLst>
                              <a:cxn ang="T78">
                                <a:pos x="T0" y="T1"/>
                              </a:cxn>
                              <a:cxn ang="T79">
                                <a:pos x="T2" y="T3"/>
                              </a:cxn>
                              <a:cxn ang="T80">
                                <a:pos x="T4" y="T5"/>
                              </a:cxn>
                              <a:cxn ang="T81">
                                <a:pos x="T6" y="T7"/>
                              </a:cxn>
                              <a:cxn ang="T82">
                                <a:pos x="T8" y="T9"/>
                              </a:cxn>
                              <a:cxn ang="T83">
                                <a:pos x="T10" y="T11"/>
                              </a:cxn>
                              <a:cxn ang="T84">
                                <a:pos x="T12" y="T13"/>
                              </a:cxn>
                              <a:cxn ang="T85">
                                <a:pos x="T14" y="T15"/>
                              </a:cxn>
                              <a:cxn ang="T86">
                                <a:pos x="T16" y="T17"/>
                              </a:cxn>
                              <a:cxn ang="T87">
                                <a:pos x="T18" y="T19"/>
                              </a:cxn>
                              <a:cxn ang="T88">
                                <a:pos x="T20" y="T21"/>
                              </a:cxn>
                              <a:cxn ang="T89">
                                <a:pos x="T22" y="T23"/>
                              </a:cxn>
                              <a:cxn ang="T90">
                                <a:pos x="T24" y="T25"/>
                              </a:cxn>
                              <a:cxn ang="T91">
                                <a:pos x="T26" y="T27"/>
                              </a:cxn>
                              <a:cxn ang="T92">
                                <a:pos x="T28" y="T29"/>
                              </a:cxn>
                              <a:cxn ang="T93">
                                <a:pos x="T30" y="T31"/>
                              </a:cxn>
                              <a:cxn ang="T94">
                                <a:pos x="T32" y="T33"/>
                              </a:cxn>
                              <a:cxn ang="T95">
                                <a:pos x="T34" y="T35"/>
                              </a:cxn>
                              <a:cxn ang="T96">
                                <a:pos x="T36" y="T37"/>
                              </a:cxn>
                              <a:cxn ang="T97">
                                <a:pos x="T38" y="T39"/>
                              </a:cxn>
                              <a:cxn ang="T98">
                                <a:pos x="T40" y="T41"/>
                              </a:cxn>
                              <a:cxn ang="T99">
                                <a:pos x="T42" y="T43"/>
                              </a:cxn>
                              <a:cxn ang="T100">
                                <a:pos x="T44" y="T45"/>
                              </a:cxn>
                              <a:cxn ang="T101">
                                <a:pos x="T46" y="T47"/>
                              </a:cxn>
                              <a:cxn ang="T102">
                                <a:pos x="T48" y="T49"/>
                              </a:cxn>
                              <a:cxn ang="T103">
                                <a:pos x="T50" y="T51"/>
                              </a:cxn>
                              <a:cxn ang="T104">
                                <a:pos x="T52" y="T53"/>
                              </a:cxn>
                              <a:cxn ang="T105">
                                <a:pos x="T54" y="T55"/>
                              </a:cxn>
                              <a:cxn ang="T106">
                                <a:pos x="T56" y="T57"/>
                              </a:cxn>
                              <a:cxn ang="T107">
                                <a:pos x="T58" y="T59"/>
                              </a:cxn>
                              <a:cxn ang="T108">
                                <a:pos x="T60" y="T61"/>
                              </a:cxn>
                              <a:cxn ang="T109">
                                <a:pos x="T62" y="T63"/>
                              </a:cxn>
                              <a:cxn ang="T110">
                                <a:pos x="T64" y="T65"/>
                              </a:cxn>
                              <a:cxn ang="T111">
                                <a:pos x="T66" y="T67"/>
                              </a:cxn>
                              <a:cxn ang="T112">
                                <a:pos x="T68" y="T69"/>
                              </a:cxn>
                              <a:cxn ang="T113">
                                <a:pos x="T70" y="T71"/>
                              </a:cxn>
                              <a:cxn ang="T114">
                                <a:pos x="T72" y="T73"/>
                              </a:cxn>
                              <a:cxn ang="T115">
                                <a:pos x="T74" y="T75"/>
                              </a:cxn>
                              <a:cxn ang="T116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78" h="112">
                                <a:moveTo>
                                  <a:pt x="21" y="36"/>
                                </a:moveTo>
                                <a:cubicBezTo>
                                  <a:pt x="20" y="27"/>
                                  <a:pt x="20" y="19"/>
                                  <a:pt x="21" y="11"/>
                                </a:cubicBezTo>
                                <a:cubicBezTo>
                                  <a:pt x="37" y="0"/>
                                  <a:pt x="45" y="13"/>
                                  <a:pt x="58" y="11"/>
                                </a:cubicBezTo>
                                <a:cubicBezTo>
                                  <a:pt x="59" y="19"/>
                                  <a:pt x="59" y="29"/>
                                  <a:pt x="57" y="36"/>
                                </a:cubicBezTo>
                                <a:cubicBezTo>
                                  <a:pt x="57" y="40"/>
                                  <a:pt x="55" y="44"/>
                                  <a:pt x="53" y="47"/>
                                </a:cubicBezTo>
                                <a:cubicBezTo>
                                  <a:pt x="49" y="51"/>
                                  <a:pt x="44" y="53"/>
                                  <a:pt x="39" y="53"/>
                                </a:cubicBezTo>
                                <a:cubicBezTo>
                                  <a:pt x="39" y="53"/>
                                  <a:pt x="39" y="53"/>
                                  <a:pt x="39" y="53"/>
                                </a:cubicBezTo>
                                <a:cubicBezTo>
                                  <a:pt x="34" y="53"/>
                                  <a:pt x="29" y="51"/>
                                  <a:pt x="26" y="47"/>
                                </a:cubicBezTo>
                                <a:cubicBezTo>
                                  <a:pt x="24" y="44"/>
                                  <a:pt x="22" y="40"/>
                                  <a:pt x="21" y="36"/>
                                </a:cubicBezTo>
                                <a:close/>
                                <a:moveTo>
                                  <a:pt x="13" y="107"/>
                                </a:moveTo>
                                <a:cubicBezTo>
                                  <a:pt x="67" y="107"/>
                                  <a:pt x="67" y="107"/>
                                  <a:pt x="67" y="107"/>
                                </a:cubicBezTo>
                                <a:cubicBezTo>
                                  <a:pt x="64" y="112"/>
                                  <a:pt x="64" y="112"/>
                                  <a:pt x="64" y="112"/>
                                </a:cubicBezTo>
                                <a:cubicBezTo>
                                  <a:pt x="16" y="112"/>
                                  <a:pt x="16" y="112"/>
                                  <a:pt x="16" y="112"/>
                                </a:cubicBezTo>
                                <a:cubicBezTo>
                                  <a:pt x="13" y="107"/>
                                  <a:pt x="13" y="107"/>
                                  <a:pt x="13" y="107"/>
                                </a:cubicBezTo>
                                <a:close/>
                                <a:moveTo>
                                  <a:pt x="70" y="67"/>
                                </a:moveTo>
                                <a:cubicBezTo>
                                  <a:pt x="76" y="90"/>
                                  <a:pt x="76" y="90"/>
                                  <a:pt x="76" y="90"/>
                                </a:cubicBezTo>
                                <a:cubicBezTo>
                                  <a:pt x="78" y="98"/>
                                  <a:pt x="77" y="103"/>
                                  <a:pt x="68" y="103"/>
                                </a:cubicBezTo>
                                <a:cubicBezTo>
                                  <a:pt x="66" y="103"/>
                                  <a:pt x="66" y="103"/>
                                  <a:pt x="66" y="103"/>
                                </a:cubicBezTo>
                                <a:cubicBezTo>
                                  <a:pt x="66" y="72"/>
                                  <a:pt x="66" y="72"/>
                                  <a:pt x="66" y="72"/>
                                </a:cubicBezTo>
                                <a:cubicBezTo>
                                  <a:pt x="42" y="72"/>
                                  <a:pt x="42" y="72"/>
                                  <a:pt x="42" y="72"/>
                                </a:cubicBezTo>
                                <a:cubicBezTo>
                                  <a:pt x="49" y="56"/>
                                  <a:pt x="49" y="56"/>
                                  <a:pt x="49" y="56"/>
                                </a:cubicBezTo>
                                <a:cubicBezTo>
                                  <a:pt x="51" y="54"/>
                                  <a:pt x="51" y="54"/>
                                  <a:pt x="51" y="54"/>
                                </a:cubicBezTo>
                                <a:cubicBezTo>
                                  <a:pt x="65" y="57"/>
                                  <a:pt x="65" y="57"/>
                                  <a:pt x="65" y="57"/>
                                </a:cubicBezTo>
                                <a:cubicBezTo>
                                  <a:pt x="66" y="57"/>
                                  <a:pt x="66" y="57"/>
                                  <a:pt x="66" y="57"/>
                                </a:cubicBezTo>
                                <a:cubicBezTo>
                                  <a:pt x="66" y="58"/>
                                  <a:pt x="66" y="58"/>
                                  <a:pt x="66" y="58"/>
                                </a:cubicBezTo>
                                <a:cubicBezTo>
                                  <a:pt x="68" y="61"/>
                                  <a:pt x="69" y="64"/>
                                  <a:pt x="70" y="67"/>
                                </a:cubicBezTo>
                                <a:cubicBezTo>
                                  <a:pt x="70" y="67"/>
                                  <a:pt x="70" y="67"/>
                                  <a:pt x="70" y="67"/>
                                </a:cubicBezTo>
                                <a:close/>
                                <a:moveTo>
                                  <a:pt x="14" y="103"/>
                                </a:moveTo>
                                <a:cubicBezTo>
                                  <a:pt x="11" y="103"/>
                                  <a:pt x="11" y="103"/>
                                  <a:pt x="11" y="103"/>
                                </a:cubicBezTo>
                                <a:cubicBezTo>
                                  <a:pt x="1" y="103"/>
                                  <a:pt x="0" y="98"/>
                                  <a:pt x="3" y="90"/>
                                </a:cubicBezTo>
                                <a:cubicBezTo>
                                  <a:pt x="9" y="67"/>
                                  <a:pt x="9" y="67"/>
                                  <a:pt x="9" y="67"/>
                                </a:cubicBezTo>
                                <a:cubicBezTo>
                                  <a:pt x="9" y="63"/>
                                  <a:pt x="11" y="60"/>
                                  <a:pt x="14" y="58"/>
                                </a:cubicBezTo>
                                <a:cubicBezTo>
                                  <a:pt x="14" y="57"/>
                                  <a:pt x="14" y="57"/>
                                  <a:pt x="14" y="57"/>
                                </a:cubicBezTo>
                                <a:cubicBezTo>
                                  <a:pt x="14" y="57"/>
                                  <a:pt x="14" y="57"/>
                                  <a:pt x="14" y="57"/>
                                </a:cubicBezTo>
                                <a:cubicBezTo>
                                  <a:pt x="28" y="54"/>
                                  <a:pt x="28" y="54"/>
                                  <a:pt x="28" y="54"/>
                                </a:cubicBezTo>
                                <a:cubicBezTo>
                                  <a:pt x="30" y="56"/>
                                  <a:pt x="30" y="56"/>
                                  <a:pt x="30" y="56"/>
                                </a:cubicBezTo>
                                <a:cubicBezTo>
                                  <a:pt x="38" y="72"/>
                                  <a:pt x="38" y="72"/>
                                  <a:pt x="38" y="72"/>
                                </a:cubicBezTo>
                                <a:cubicBezTo>
                                  <a:pt x="14" y="72"/>
                                  <a:pt x="14" y="72"/>
                                  <a:pt x="14" y="72"/>
                                </a:cubicBezTo>
                                <a:lnTo>
                                  <a:pt x="14" y="103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/>
                        </wps:spPr>
                        <wps:bodyPr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B286755" id="组合 198" o:spid="_x0000_s1026" style="position:absolute;left:0;text-align:left;margin-left:67.5pt;margin-top:11.9pt;width:16.7pt;height:46.3pt;z-index:251697152" coordsize="2127,58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">
                <v:shape id="KSO_Shape" o:spid="_x0000_s1027" style="position:absolute;width:2127;height:2554;visibility:visible;mso-wrap-style:square;v-text-anchor:middle" coordsize="2424113,27035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98UcMA&#10;AADcAAAADwAAAGRycy9kb3ducmV2LnhtbERPS2vCQBC+F/oflil4qxs9BI2uItKCLyhqDx7H7JhE&#10;s7Mxu5r4792C0Nt8fM8ZT1tTijvVrrCsoNeNQBCnVhecKfjdf38OQDiPrLG0TAoe5GA6eX8bY6Jt&#10;w1u673wmQgi7BBXk3leJlC7NyaDr2oo4cCdbG/QB1pnUNTYh3JSyH0WxNFhwaMixonlO6WV3Mwp+&#10;FvF6Lntm/7WcHfh89Ndms1op1floZyMQnlr/L365FzrMH8bw90y4QE6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F98UcMAAADcAAAADwAAAAAAAAAAAAAAAACYAgAAZHJzL2Rv&#10;d25yZXYueG1sUEsFBgAAAAAEAAQA9QAAAIgDAAAAAA==&#10;" path="m1563221,1147763r17471,318l1597528,1149351r16518,1587l1630246,1153478r15248,2858l1660424,1160146r7624,2222l1675354,1164591r6988,2857l1689013,1169988r6989,2540l1702990,1175703r6671,3175l1715696,1182053r6671,3810l1728720,1189356r6353,4127l1740791,1197293r6036,4445l1752862,1205866r5401,4762l1763980,1215073r5083,5080l1774463,1225233r5400,5080l1784946,1235711r9530,11430l1803688,1258571r8576,11747l1820206,1282383r7306,12383l1834183,1307783r6035,13018l1845301,1334453r4765,13653l1854195,1362393r3177,14923l1860548,1391921r2224,15240l1864043,1422718r953,15875l1865313,1454468r-317,18415l1864043,1491616r-1906,17780l1859913,1527493r-3494,17463l1852607,1562418r-4765,17145l1842442,1596073r-6353,17145l1829100,1630046r-7941,17462l1812582,1664971r-9530,17780l1792570,1700531r-11118,18097l1769063,1737361r-8895,12700l1749368,1764348r-12389,15558l1722685,1796733r-15883,18098l1689648,1834833r-19059,20638l1649624,1878013r-39390,41593l1579103,1953896r-12388,14605l1555597,1980566r-8577,10478l1540349,1999616r-5718,7303l1529231,2014539r-4765,7302l1519384,2029461r-4447,7303l1510489,2043749r-3812,7302l1502866,2058036r362447,l1865313,2254251r-639763,l1226821,2240599r1906,-13970l1230633,2213294r2859,-13653l1236033,2186306r2859,-13652l1242704,2159319r3494,-13335l1250328,2132966r4447,-13017l1259540,2106931r4765,-13017l1270022,2081531r5718,-13017l1281458,2056131r6353,-12700l1294800,2030731r7941,-13335l1311000,2004061r9212,-14605l1330377,1975169r10801,-15558l1352613,1944054r12707,-16510l1378344,1910716r14294,-17145l1407251,1875791r15565,-18415l1439334,1838643r17154,-19050l1474276,1799908r18742,-20637l1522560,1747521r26366,-29528l1572433,1691641r20012,-23813l1609916,1646556r14613,-18733l1630882,1619568r5082,-7620l1640729,1604963r3812,-6032l1649306,1590676r4129,-7938l1657565,1574483r3494,-8255l1664553,1557973r2859,-7937l1670271,1541781r2859,-7938l1675036,1525588r1906,-7620l1678530,1509713r1271,-7937l1680754,1493838r953,-8255l1682342,1477646r,-7938l1682342,1460818r-317,-8255l1681389,1444308r-1270,-7937l1678848,1428433r-1271,-6985l1675989,1414146r-1906,-6985l1671860,1400493r-2542,-6667l1666777,1388111r-2859,-6033l1660424,1376363r-3177,-5397l1653435,1365886r-3811,-4763l1645176,1356361r-4447,-4128l1635964,1348106r-4447,-3810l1626434,1340803r-5082,-2857l1615952,1335088r-5718,-2857l1604516,1330326r-6035,-1905l1592445,1326833r-6353,-1270l1579739,1324611r-6989,-1270l1565762,1323023r-6989,l1551785,1323023r-6989,635l1538126,1324611r-6354,952l1525419,1326833r-6353,1905l1513031,1330643r-5401,2540l1501913,1335723r-5401,2858l1491112,1342073r-5082,3493l1481265,1349058r-4765,4445l1472370,1357948r-4764,5080l1463794,1367791r-4130,5715l1456170,1379538r-3177,6668l1449499,1392873r-2859,7303l1443781,1407796r-2541,7937l1439016,1424306r-2223,8890l1435204,1442403r-2223,9843l1431710,1462406r-1270,10477l1429487,1483996r-636,11112l1246833,1474153r2542,-21590l1252234,1432243r3176,-20002l1259540,1392873r4129,-18097l1269069,1356996r5401,-16828l1280505,1324611r3177,-7938l1287176,1309053r3494,-7302l1294482,1294448r3812,-6985l1302423,1281113r3812,-6667l1310683,1267778r4129,-6032l1318942,1255713r4765,-5715l1328789,1244283r4765,-5397l1338636,1233806r5083,-5080l1349119,1223963r10801,-9207l1371038,1206183r11753,-8255l1394544,1190626r12071,-6668l1419322,1177608r12706,-5715l1445370,1167131r13659,-4763l1473006,1158558r14294,-3492l1501595,1152526r14930,-1905l1532090,1149351r15248,-1270l1563221,1147763xm828378,1147763r147935,l976313,2254251r-182147,l794166,1458278r-12988,13335l768507,1484631r-12988,12382l741897,1509078r-13938,11430l714338,1531621r-14572,10477l685511,1552258r-14889,10160l655417,1571626r-15522,8890l624373,1589088r-15839,7938l592061,1604328r-16472,7303l558800,1618298r,-191452l567670,1423353r9186,-4127l586043,1415098r9186,-5080l604416,1405256r9503,-5715l623739,1393508r9504,-5715l643063,1381126r9820,-7303l662703,1366521r9820,-7938l682660,1350963r10137,-8572l703567,1333501r10137,-9525l723841,1314451r9820,-9843l743164,1294766r8870,-9843l760904,1274446r8236,-10478l776743,1253173r7602,-10795l791315,1231266r6335,-11430l803669,1208406r6019,-11748l814756,1184911r5069,-12383l824259,1160463r4119,-12700xm181634,1037623r,1384117l2242479,2421740r,-1384117l181634,1037623xm107329,555625r5716,l362950,555625r,150089l363267,712695r318,6981l364220,726339r953,6664l366443,739666r1905,6664l369936,752676r1905,6029l374064,765051r2858,6029l379462,776474r2858,5712l385495,787263r3493,5394l392164,797734r4128,4760l400102,806936r4128,4125l408358,815504r4763,3490l417567,822485r4763,3490l427093,828831r5081,2856l437572,834225r5081,2221l448051,838033r5398,1587l458847,841206r6034,635l470279,842475r6033,l734474,842475r5715,l745905,841841r5716,-635l757337,839620r5398,-1587l768133,836446r5398,-2221l778612,831687r5081,-2856l788456,825975r4763,-3490l797664,818994r4446,-3490l806238,811061r4446,-4125l814494,802494r3811,-4760l821798,792657r3175,-5394l828466,782186r2858,-5712l833864,771080r2541,-6029l838627,758705r1906,-6029l842438,746330r1905,-6664l845296,733003r952,-6664l847201,719676r317,-6981l847518,705714r,-150089l1591837,555625r,164368l1591837,727291r635,6664l1593424,740618r953,6981l1595647,754263r1270,6346l1598822,766955r1906,6346l1603268,779013r2223,6029l1608349,791071r2858,5077l1614382,801859r3175,5077l1621368,811696r3493,5077l1628989,821215r4128,4443l1637563,829466r4128,4125l1646454,836764r4763,3173l1655980,843427r5081,2539l1666141,848187r5081,2539l1676620,852629r5716,1270l1687734,855168r5716,635l1699483,856437r5398,317l1963043,856754r6033,-317l1974792,855803r5715,-635l1985906,853899r5715,-1270l1996702,850726r5398,-2539l2007181,845966r5081,-2539l2017342,839937r4446,-3173l2026551,833591r4446,-4125l2035442,825658r3811,-4443l2043381,816773r3810,-5077l2050367,806936r3810,-5077l2057035,796148r2858,-5077l2062751,785042r2540,-6029l2067514,773301r1905,-6346l2071324,760609r1588,-6346l2074182,747599r953,-6981l2075770,733955r318,-6664l2076405,719993r,-164368l2311068,555625r5399,l2322500,556260r5716,952l2333614,558164r5716,1586l2344728,561654r5080,2221l2354889,566096r5081,3174l2365050,572125r4763,3174l2374259,579106r4446,3491l2382833,587039r4128,4125l2391089,595607r3493,4759l2398392,605443r3175,5077l2405061,615915r2858,5394l2410459,627020r2222,6029l2415222,638761r1905,6346l2419032,651771r1588,6346l2421573,664463r1270,6981l2423795,678425r318,6981l2424113,692387r,1874047l2424113,2573732r-318,6981l2422843,2587694r-1270,6346l2420620,2600704r-1588,6664l2417127,2613396r-1905,6347l2412681,2625772r-2222,6029l2407919,2637512r-2858,5712l2401567,2648301r-3175,5394l2394582,2658772r-3493,4442l2386961,2667974r-4128,4125l2378705,2676224r-4446,3808l2369813,2683522r-4763,3491l2359970,2689869r-5081,2538l2349808,2695263r-5080,1904l2339330,2699071r-5716,1269l2328216,2701927r-5716,952l2316467,2703196r-5399,317l113045,2703513r-5716,-317l101296,2702879r-5399,-952l90182,2700340r-5399,-1269l79385,2697167r-5398,-1904l69224,2692407r-5398,-2538l59380,2687013r-5081,-3491l49854,2680032r-4446,-3808l41280,2672099r-4445,-4125l33024,2663214r-3810,-4442l25721,2653695r-3493,-5394l19052,2643224r-2540,-5712l13337,2631801r-2223,-6029l8891,2619743r-1905,-6347l4763,2607368r-1270,-6664l2223,2594040r-953,-6346l635,2580713,,2573732r,-7298l,692387r,-6981l635,678425r635,-6981l2223,664463r1270,-6346l4763,651771r2223,-6664l8891,638761r2223,-5712l13337,627020r3175,-5711l19052,615915r3176,-5395l25721,605443r3493,-5077l33024,595607r3811,-4443l41280,587039r4128,-4442l49854,579106r4445,-3807l59380,572125r4446,-2855l69224,566096r4763,-2221l79385,561654r5398,-1904l90182,558164r5715,-952l101296,556260r6033,-635xm519521,4763r167458,l692380,5081r6038,317l704137,6351r5402,1587l715259,9208r5402,1905l725745,13018r5084,2858l735913,18416r4766,2857l745446,24766r4766,3492l754661,32068r4130,4128l762922,40323r4131,4763l770548,49531r3814,5080l777539,60008r3178,5080l783894,70803r2542,5715l788661,82551r2542,6032l793109,94933r1907,6033l796287,107633r1271,6668l798829,121286r635,6350l800100,134938r,6985l800100,661671r,6985l799464,675641r-635,6667l797558,689293r-1271,6668l795016,702311r-1907,6350l791203,715011r-2542,6032l786436,727076r-2542,5397l780717,738188r-3178,5080l774362,748666r-3814,5080l767053,758508r-4131,4445l758791,767080r-4130,4445l750212,775018r-4766,3492l740679,782003r-4766,2857l730829,787718r-5084,2540l720661,792480r-5402,1588l709539,795655r-5402,1588l698418,797878r-6038,635l686979,798513r-167458,l513484,798513r-5402,-635l502362,797243r-5719,-1588l491241,794068r-5402,-1588l480437,790258r-5084,-2540l470269,784860r-4767,-2857l460736,778510r-4449,-3492l451839,771525r-4131,-4445l443259,762953r-3813,-4445l435633,753746r-3495,-5080l428960,743268r-3495,-5080l422605,732473r-2542,-5397l417521,721043r-2224,-6032l413390,708661r-1906,-6350l409895,695961r-1271,-6668l407671,682308r-636,-6667l406400,668656r,-6985l406400,141923r,-6985l407035,127636r636,-6350l408624,114301r1271,-6668l411484,100966r1906,-6033l415297,88583r2224,-6032l420063,76518r2542,-5715l425465,65088r3495,-5080l432138,54611r3495,-5080l439446,45086r3813,-4763l447708,36196r4131,-4128l456287,28258r4449,-3492l465502,21273r4767,-2857l475353,15876r5084,-2858l485839,11113r5402,-1905l496643,7938r5719,-1587l508082,5398r5402,-317l519521,4763xm1749834,r167140,l1923012,318r5719,635l1934133,1588r5720,1271l1945255,4129r5401,1906l1956058,8576r5084,2223l1966226,13340r4767,3494l1975759,20010r4449,3177l1984974,27316r3813,3811l1993236,35574r3813,4447l2000862,45103r3495,4764l2007853,54949r3177,5718l2013890,65749r2860,6035l2019292,77819r2224,5717l2023423,89888r1906,6353l2026918,102594r1271,6670l2029142,116252r636,6670l2030095,130227r318,6670l2030413,657170r-318,6671l2029778,670828r-636,6988l2028189,684486r-1271,6671l2025329,697509r-1906,6670l2021516,710214r-2224,6035l2016750,722284r-2860,5717l2011030,733401r-3177,5400l2004357,743883r-3495,5082l1997049,754047r-3813,4129l1988787,762622r-3813,4130l1980208,770246r-4449,3811l1970993,777233r-4767,3177l1961142,783268r-5084,2224l1950656,787715r-5401,1906l1939853,791209r-5720,953l1928731,793115r-5719,635l1916974,793750r-167140,l1744115,793750r-6038,-635l1732358,792162r-5402,-953l1721554,789621r-5402,-1906l1710750,785492r-5084,-2224l1700900,780410r-5084,-3177l1691050,774057r-4767,-3811l1682152,766752r-4448,-4130l1673891,758176r-4131,-4129l1665947,748965r-3813,-5082l1658956,738801r-2860,-5400l1652919,728001r-2860,-5717l1647835,716249r-2225,-6035l1643386,704179r-1906,-6670l1640209,691157r-1271,-6671l1637984,677816r-635,-6988l1636713,663841r,-6671l1636713,136897r,-6670l1637349,122922r635,-6670l1638938,109264r1271,-6670l1641480,96241r1906,-6353l1645610,83536r2225,-5717l1650059,71784r2860,-6035l1656096,60667r2860,-5718l1662134,49867r3813,-4764l1669760,40021r4131,-4447l1677704,31127r4448,-3811l1686283,23187r4767,-3177l1695816,16834r5084,-3494l1705666,10799r5084,-2223l1716152,6035r5402,-1906l1726956,2859r5402,-1271l1738077,953r6038,-635l1749834,xe" filled="f" stroked="f">
                  <v:path arrowok="t" o:connecttype="custom" o:connectlocs="150012,111402;157453,117853;163641,135945;158206,159017;137469,186020;107534,213023;111938,195472;124843,175519;144298,151097;147559,140385;145998,130604;140256,125534;132285,125984;126933,132315;110154,133455;115366,119233;125651,110742;69683,137805;51949,151607;58148,129134;69433,116353;9919,52506;33546,73915;38840,79043;67872,78833;72943,73376;139673,68038;141930,76254;147614,80692;176563,79703;181216,73616;204286,52656;210109,56734;212700,64770;211028,249781;205734,254878;6492,254698;1449,249241;56,64110;2898,56284;8888,52566;65408,2340;69590,8971;69757,66367;65826,73238;45055,75458;38893,72098;35770,64477;36858,7231;41709,1500;170209,270;175869,4712;178155,12937;176176,69816;170683,74618;149661,74018;144782,68255;143722,10986;146873,3362;153035,30" o:connectangles="0,0,0,0,0,0,0,0,0,0,0,0,0,0,0,0,0,0,0,0,0,0,0,0,0,0,0,0,0,0,0,0,0,0,0,0,0,0,0,0,0,0,0,0,0,0,0,0,0,0,0,0,0,0,0,0,0,0,0,0"/>
                </v:shape>
                <v:shape id="KSO_Shape" o:spid="_x0000_s1028" style="position:absolute;left:73;top:3364;width:1754;height:2518;visibility:visible;mso-wrap-style:square;v-text-anchor:middle" coordsize="78,1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S9QiMMA&#10;AADcAAAADwAAAGRycy9kb3ducmV2LnhtbESP3YrCMBCF7wXfIYzgnaZ64U/XKFIURBSs7gMMzWxb&#10;tpmUJtr69kYQvJvhnDnfmdWmM5V4UONKywom4wgEcWZ1ybmC39t+tADhPLLGyjIpeJKDzbrfW2Gs&#10;bcspPa4+FyGEXYwKCu/rWEqXFWTQjW1NHLQ/2xj0YW1yqRtsQ7ip5DSKZtJgyYFQYE1JQdn/9W4C&#10;JLnk9ZTup+TZHqPzYteZxKdKDQfd9geEp85/zZ/rgw71l3N4PxMmkOs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S9QiMMAAADcAAAADwAAAAAAAAAAAAAAAACYAgAAZHJzL2Rv&#10;d25yZXYueG1sUEsFBgAAAAAEAAQA9QAAAIgDAAAAAA==&#10;" path="m21,36c20,27,20,19,21,11,37,,45,13,58,11v1,8,1,18,-1,25c57,40,55,44,53,47v-4,4,-9,6,-14,6c39,53,39,53,39,53,34,53,29,51,26,47,24,44,22,40,21,36xm13,107v54,,54,,54,c64,112,64,112,64,112v-48,,-48,,-48,c13,107,13,107,13,107xm70,67v6,23,6,23,6,23c78,98,77,103,68,103v-2,,-2,,-2,c66,72,66,72,66,72v-24,,-24,,-24,c49,56,49,56,49,56v2,-2,2,-2,2,-2c65,57,65,57,65,57v1,,1,,1,c66,58,66,58,66,58v2,3,3,6,4,9c70,67,70,67,70,67xm14,103v-3,,-3,,-3,c1,103,,98,3,90,9,67,9,67,9,67v,-4,2,-7,5,-9c14,57,14,57,14,57v,,,,,c28,54,28,54,28,54v2,2,2,2,2,2c38,72,38,72,38,72v-24,,-24,,-24,l14,103xe" filled="f" stroked="f">
                  <v:path arrowok="t" o:connecttype="custom" o:connectlocs="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,0,0,0,0,0,0,0,0,0,0,0,0,0,0,0,0,0,0"/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1136" behindDoc="0" locked="0" layoutInCell="1" allowOverlap="1" wp14:anchorId="26E490D4" wp14:editId="2994EF61">
                <wp:simplePos x="0" y="0"/>
                <wp:positionH relativeFrom="margin">
                  <wp:posOffset>1054100</wp:posOffset>
                </wp:positionH>
                <wp:positionV relativeFrom="paragraph">
                  <wp:posOffset>87305</wp:posOffset>
                </wp:positionV>
                <wp:extent cx="4966970" cy="723900"/>
                <wp:effectExtent l="0" t="0" r="0" b="0"/>
                <wp:wrapNone/>
                <wp:docPr id="1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66970" cy="723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913EC0" w:rsidRPr="00D7330C" w:rsidRDefault="009A3B4D" w:rsidP="008151EF">
                            <w:pPr>
                              <w:pStyle w:val="a3"/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eastAsia="微软雅黑" w:hAnsi="微软雅黑"/>
                                <w:kern w:val="24"/>
                                <w:sz w:val="28"/>
                              </w:rPr>
                            </w:pPr>
                            <w:r w:rsidRPr="00D7330C">
                              <w:rPr>
                                <w:rFonts w:ascii="微软雅黑" w:eastAsia="微软雅黑" w:hAnsi="微软雅黑" w:hint="eastAsia"/>
                                <w:kern w:val="24"/>
                                <w:sz w:val="28"/>
                              </w:rPr>
                              <w:t>出生年月：</w:t>
                            </w:r>
                            <w:r w:rsidRPr="00D7330C">
                              <w:rPr>
                                <w:rFonts w:ascii="微软雅黑" w:eastAsia="微软雅黑" w:hAnsi="微软雅黑"/>
                                <w:kern w:val="24"/>
                                <w:sz w:val="28"/>
                              </w:rPr>
                              <w:t>199</w:t>
                            </w:r>
                            <w:r w:rsidR="00913EC0" w:rsidRPr="00D7330C">
                              <w:rPr>
                                <w:rFonts w:ascii="微软雅黑" w:eastAsia="微软雅黑" w:hAnsi="微软雅黑"/>
                                <w:kern w:val="24"/>
                                <w:sz w:val="28"/>
                              </w:rPr>
                              <w:t>2</w:t>
                            </w:r>
                            <w:r w:rsidR="00FD241C" w:rsidRPr="00D7330C">
                              <w:rPr>
                                <w:rFonts w:ascii="微软雅黑" w:eastAsia="微软雅黑" w:hAnsi="微软雅黑"/>
                                <w:kern w:val="24"/>
                                <w:sz w:val="28"/>
                              </w:rPr>
                              <w:t>-</w:t>
                            </w:r>
                            <w:r w:rsidR="00913EC0" w:rsidRPr="00D7330C">
                              <w:rPr>
                                <w:rFonts w:ascii="微软雅黑" w:eastAsia="微软雅黑" w:hAnsi="微软雅黑"/>
                                <w:kern w:val="24"/>
                                <w:sz w:val="28"/>
                              </w:rPr>
                              <w:t>11-18</w:t>
                            </w:r>
                            <w:r w:rsidR="00FD241C" w:rsidRPr="00D7330C">
                              <w:rPr>
                                <w:rFonts w:ascii="微软雅黑" w:eastAsia="微软雅黑" w:hAnsi="微软雅黑"/>
                                <w:kern w:val="24"/>
                                <w:sz w:val="28"/>
                              </w:rPr>
                              <w:t xml:space="preserve">   </w:t>
                            </w:r>
                            <w:r w:rsidR="008151EF" w:rsidRPr="00D7330C">
                              <w:rPr>
                                <w:rFonts w:ascii="微软雅黑" w:eastAsia="微软雅黑" w:hAnsi="微软雅黑"/>
                                <w:kern w:val="24"/>
                                <w:sz w:val="28"/>
                              </w:rPr>
                              <w:t xml:space="preserve"> </w:t>
                            </w:r>
                            <w:r w:rsidR="00AB447C" w:rsidRPr="00D7330C">
                              <w:rPr>
                                <w:rFonts w:ascii="微软雅黑" w:eastAsia="微软雅黑" w:hAnsi="微软雅黑"/>
                                <w:kern w:val="24"/>
                                <w:sz w:val="28"/>
                              </w:rPr>
                              <w:t xml:space="preserve"> </w:t>
                            </w:r>
                            <w:r w:rsidR="006D7E45">
                              <w:rPr>
                                <w:rFonts w:ascii="微软雅黑" w:eastAsia="微软雅黑" w:hAnsi="微软雅黑"/>
                                <w:kern w:val="24"/>
                                <w:sz w:val="28"/>
                              </w:rPr>
                              <w:t xml:space="preserve">  </w:t>
                            </w:r>
                            <w:r w:rsidRPr="00D7330C">
                              <w:rPr>
                                <w:rFonts w:ascii="微软雅黑" w:eastAsia="微软雅黑" w:hAnsi="微软雅黑" w:hint="eastAsia"/>
                                <w:kern w:val="24"/>
                                <w:sz w:val="28"/>
                              </w:rPr>
                              <w:t>电话：</w:t>
                            </w:r>
                            <w:r w:rsidR="00FD241C" w:rsidRPr="00D7330C">
                              <w:rPr>
                                <w:rFonts w:ascii="微软雅黑" w:eastAsia="微软雅黑" w:hAnsi="微软雅黑"/>
                                <w:kern w:val="24"/>
                                <w:sz w:val="28"/>
                              </w:rPr>
                              <w:t xml:space="preserve"> </w:t>
                            </w:r>
                            <w:r w:rsidR="008151EF" w:rsidRPr="00D7330C">
                              <w:rPr>
                                <w:rFonts w:ascii="微软雅黑" w:eastAsia="微软雅黑" w:hAnsi="微软雅黑"/>
                                <w:kern w:val="24"/>
                                <w:sz w:val="28"/>
                              </w:rPr>
                              <w:t>18686</w:t>
                            </w:r>
                            <w:r w:rsidR="00913EC0" w:rsidRPr="00D7330C">
                              <w:rPr>
                                <w:rFonts w:ascii="微软雅黑" w:eastAsia="微软雅黑" w:hAnsi="微软雅黑"/>
                                <w:kern w:val="24"/>
                                <w:sz w:val="28"/>
                              </w:rPr>
                              <w:t>600000</w:t>
                            </w:r>
                          </w:p>
                          <w:p w:rsidR="009A3B4D" w:rsidRPr="00D7330C" w:rsidRDefault="008151EF" w:rsidP="008151EF">
                            <w:pPr>
                              <w:pStyle w:val="a3"/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eastAsia="微软雅黑" w:hAnsi="微软雅黑"/>
                                <w:kern w:val="24"/>
                                <w:sz w:val="28"/>
                              </w:rPr>
                            </w:pPr>
                            <w:r w:rsidRPr="00D7330C">
                              <w:rPr>
                                <w:rFonts w:ascii="微软雅黑" w:eastAsia="微软雅黑" w:hAnsi="微软雅黑" w:hint="eastAsia"/>
                                <w:kern w:val="24"/>
                                <w:sz w:val="28"/>
                              </w:rPr>
                              <w:t>政治面貌：</w:t>
                            </w:r>
                            <w:r w:rsidRPr="00D7330C">
                              <w:rPr>
                                <w:rFonts w:ascii="微软雅黑" w:eastAsia="微软雅黑" w:hAnsi="微软雅黑"/>
                                <w:kern w:val="24"/>
                                <w:sz w:val="28"/>
                              </w:rPr>
                              <w:t>共青团员</w:t>
                            </w:r>
                            <w:r w:rsidR="009A3B4D" w:rsidRPr="00D7330C">
                              <w:rPr>
                                <w:rFonts w:ascii="微软雅黑" w:eastAsia="微软雅黑" w:hAnsi="微软雅黑" w:hint="eastAsia"/>
                                <w:kern w:val="24"/>
                                <w:sz w:val="28"/>
                              </w:rPr>
                              <w:t xml:space="preserve">    </w:t>
                            </w:r>
                            <w:r w:rsidR="00FD241C" w:rsidRPr="00D7330C">
                              <w:rPr>
                                <w:rFonts w:ascii="微软雅黑" w:eastAsia="微软雅黑" w:hAnsi="微软雅黑"/>
                                <w:kern w:val="24"/>
                                <w:sz w:val="28"/>
                              </w:rPr>
                              <w:t xml:space="preserve"> </w:t>
                            </w:r>
                            <w:r w:rsidR="00AB447C" w:rsidRPr="00D7330C">
                              <w:rPr>
                                <w:rFonts w:ascii="微软雅黑" w:eastAsia="微软雅黑" w:hAnsi="微软雅黑"/>
                                <w:kern w:val="24"/>
                                <w:sz w:val="28"/>
                              </w:rPr>
                              <w:t xml:space="preserve"> </w:t>
                            </w:r>
                            <w:r w:rsidR="00FD241C" w:rsidRPr="00D7330C">
                              <w:rPr>
                                <w:rFonts w:ascii="微软雅黑" w:eastAsia="微软雅黑" w:hAnsi="微软雅黑"/>
                                <w:kern w:val="24"/>
                                <w:sz w:val="28"/>
                              </w:rPr>
                              <w:t xml:space="preserve"> </w:t>
                            </w:r>
                            <w:r w:rsidR="00913EC0" w:rsidRPr="00D7330C">
                              <w:rPr>
                                <w:rFonts w:ascii="微软雅黑" w:eastAsia="微软雅黑" w:hAnsi="微软雅黑"/>
                                <w:kern w:val="24"/>
                                <w:sz w:val="28"/>
                              </w:rPr>
                              <w:t xml:space="preserve"> </w:t>
                            </w:r>
                            <w:r w:rsidR="006D7E45">
                              <w:rPr>
                                <w:rFonts w:ascii="微软雅黑" w:eastAsia="微软雅黑" w:hAnsi="微软雅黑"/>
                                <w:kern w:val="24"/>
                                <w:sz w:val="28"/>
                              </w:rPr>
                              <w:t xml:space="preserve">  </w:t>
                            </w:r>
                            <w:r w:rsidR="009A3B4D" w:rsidRPr="00D7330C">
                              <w:rPr>
                                <w:rFonts w:ascii="微软雅黑" w:eastAsia="微软雅黑" w:hAnsi="微软雅黑" w:hint="eastAsia"/>
                                <w:kern w:val="24"/>
                                <w:sz w:val="28"/>
                              </w:rPr>
                              <w:t xml:space="preserve">邮箱: </w:t>
                            </w:r>
                            <w:hyperlink r:id="rId9" w:history="1">
                              <w:r w:rsidR="00913EC0" w:rsidRPr="00D7330C">
                                <w:rPr>
                                  <w:rFonts w:ascii="微软雅黑" w:eastAsia="微软雅黑" w:hAnsi="微软雅黑"/>
                                  <w:sz w:val="28"/>
                                </w:rPr>
                                <w:t>1868660@qq.com</w:t>
                              </w:r>
                            </w:hyperlink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E490D4" id="_x0000_s1028" type="#_x0000_t202" style="position:absolute;margin-left:83pt;margin-top:6.85pt;width:391.1pt;height:57pt;z-index:251611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" filled="f" stroked="f">
                <v:textbox>
                  <w:txbxContent>
                    <w:p w:rsidR="00913EC0" w:rsidRPr="00D7330C" w:rsidRDefault="009A3B4D" w:rsidP="008151EF">
                      <w:pPr>
                        <w:pStyle w:val="a3"/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eastAsia="微软雅黑" w:hAnsi="微软雅黑"/>
                          <w:kern w:val="24"/>
                          <w:sz w:val="28"/>
                        </w:rPr>
                      </w:pPr>
                      <w:r w:rsidRPr="00D7330C">
                        <w:rPr>
                          <w:rFonts w:ascii="微软雅黑" w:eastAsia="微软雅黑" w:hAnsi="微软雅黑" w:hint="eastAsia"/>
                          <w:kern w:val="24"/>
                          <w:sz w:val="28"/>
                        </w:rPr>
                        <w:t>出生年月：</w:t>
                      </w:r>
                      <w:r w:rsidRPr="00D7330C">
                        <w:rPr>
                          <w:rFonts w:ascii="微软雅黑" w:eastAsia="微软雅黑" w:hAnsi="微软雅黑"/>
                          <w:kern w:val="24"/>
                          <w:sz w:val="28"/>
                        </w:rPr>
                        <w:t>199</w:t>
                      </w:r>
                      <w:r w:rsidR="00913EC0" w:rsidRPr="00D7330C">
                        <w:rPr>
                          <w:rFonts w:ascii="微软雅黑" w:eastAsia="微软雅黑" w:hAnsi="微软雅黑"/>
                          <w:kern w:val="24"/>
                          <w:sz w:val="28"/>
                        </w:rPr>
                        <w:t>2</w:t>
                      </w:r>
                      <w:r w:rsidR="00FD241C" w:rsidRPr="00D7330C">
                        <w:rPr>
                          <w:rFonts w:ascii="微软雅黑" w:eastAsia="微软雅黑" w:hAnsi="微软雅黑"/>
                          <w:kern w:val="24"/>
                          <w:sz w:val="28"/>
                        </w:rPr>
                        <w:t>-</w:t>
                      </w:r>
                      <w:r w:rsidR="00913EC0" w:rsidRPr="00D7330C">
                        <w:rPr>
                          <w:rFonts w:ascii="微软雅黑" w:eastAsia="微软雅黑" w:hAnsi="微软雅黑"/>
                          <w:kern w:val="24"/>
                          <w:sz w:val="28"/>
                        </w:rPr>
                        <w:t>11-18</w:t>
                      </w:r>
                      <w:r w:rsidR="00FD241C" w:rsidRPr="00D7330C">
                        <w:rPr>
                          <w:rFonts w:ascii="微软雅黑" w:eastAsia="微软雅黑" w:hAnsi="微软雅黑"/>
                          <w:kern w:val="24"/>
                          <w:sz w:val="28"/>
                        </w:rPr>
                        <w:t xml:space="preserve">   </w:t>
                      </w:r>
                      <w:r w:rsidR="008151EF" w:rsidRPr="00D7330C">
                        <w:rPr>
                          <w:rFonts w:ascii="微软雅黑" w:eastAsia="微软雅黑" w:hAnsi="微软雅黑"/>
                          <w:kern w:val="24"/>
                          <w:sz w:val="28"/>
                        </w:rPr>
                        <w:t xml:space="preserve"> </w:t>
                      </w:r>
                      <w:r w:rsidR="00AB447C" w:rsidRPr="00D7330C">
                        <w:rPr>
                          <w:rFonts w:ascii="微软雅黑" w:eastAsia="微软雅黑" w:hAnsi="微软雅黑"/>
                          <w:kern w:val="24"/>
                          <w:sz w:val="28"/>
                        </w:rPr>
                        <w:t xml:space="preserve"> </w:t>
                      </w:r>
                      <w:r w:rsidR="006D7E45">
                        <w:rPr>
                          <w:rFonts w:ascii="微软雅黑" w:eastAsia="微软雅黑" w:hAnsi="微软雅黑"/>
                          <w:kern w:val="24"/>
                          <w:sz w:val="28"/>
                        </w:rPr>
                        <w:t xml:space="preserve">  </w:t>
                      </w:r>
                      <w:r w:rsidRPr="00D7330C">
                        <w:rPr>
                          <w:rFonts w:ascii="微软雅黑" w:eastAsia="微软雅黑" w:hAnsi="微软雅黑" w:hint="eastAsia"/>
                          <w:kern w:val="24"/>
                          <w:sz w:val="28"/>
                        </w:rPr>
                        <w:t>电话：</w:t>
                      </w:r>
                      <w:r w:rsidR="00FD241C" w:rsidRPr="00D7330C">
                        <w:rPr>
                          <w:rFonts w:ascii="微软雅黑" w:eastAsia="微软雅黑" w:hAnsi="微软雅黑"/>
                          <w:kern w:val="24"/>
                          <w:sz w:val="28"/>
                        </w:rPr>
                        <w:t xml:space="preserve"> </w:t>
                      </w:r>
                      <w:r w:rsidR="008151EF" w:rsidRPr="00D7330C">
                        <w:rPr>
                          <w:rFonts w:ascii="微软雅黑" w:eastAsia="微软雅黑" w:hAnsi="微软雅黑"/>
                          <w:kern w:val="24"/>
                          <w:sz w:val="28"/>
                        </w:rPr>
                        <w:t>18686</w:t>
                      </w:r>
                      <w:r w:rsidR="00913EC0" w:rsidRPr="00D7330C">
                        <w:rPr>
                          <w:rFonts w:ascii="微软雅黑" w:eastAsia="微软雅黑" w:hAnsi="微软雅黑"/>
                          <w:kern w:val="24"/>
                          <w:sz w:val="28"/>
                        </w:rPr>
                        <w:t>600000</w:t>
                      </w:r>
                    </w:p>
                    <w:p w:rsidR="009A3B4D" w:rsidRPr="00D7330C" w:rsidRDefault="008151EF" w:rsidP="008151EF">
                      <w:pPr>
                        <w:pStyle w:val="a3"/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eastAsia="微软雅黑" w:hAnsi="微软雅黑"/>
                          <w:kern w:val="24"/>
                          <w:sz w:val="28"/>
                        </w:rPr>
                      </w:pPr>
                      <w:r w:rsidRPr="00D7330C">
                        <w:rPr>
                          <w:rFonts w:ascii="微软雅黑" w:eastAsia="微软雅黑" w:hAnsi="微软雅黑" w:hint="eastAsia"/>
                          <w:kern w:val="24"/>
                          <w:sz w:val="28"/>
                        </w:rPr>
                        <w:t>政治面貌：</w:t>
                      </w:r>
                      <w:r w:rsidRPr="00D7330C">
                        <w:rPr>
                          <w:rFonts w:ascii="微软雅黑" w:eastAsia="微软雅黑" w:hAnsi="微软雅黑"/>
                          <w:kern w:val="24"/>
                          <w:sz w:val="28"/>
                        </w:rPr>
                        <w:t>共青团员</w:t>
                      </w:r>
                      <w:r w:rsidR="009A3B4D" w:rsidRPr="00D7330C">
                        <w:rPr>
                          <w:rFonts w:ascii="微软雅黑" w:eastAsia="微软雅黑" w:hAnsi="微软雅黑" w:hint="eastAsia"/>
                          <w:kern w:val="24"/>
                          <w:sz w:val="28"/>
                        </w:rPr>
                        <w:t xml:space="preserve">    </w:t>
                      </w:r>
                      <w:r w:rsidR="00FD241C" w:rsidRPr="00D7330C">
                        <w:rPr>
                          <w:rFonts w:ascii="微软雅黑" w:eastAsia="微软雅黑" w:hAnsi="微软雅黑"/>
                          <w:kern w:val="24"/>
                          <w:sz w:val="28"/>
                        </w:rPr>
                        <w:t xml:space="preserve"> </w:t>
                      </w:r>
                      <w:r w:rsidR="00AB447C" w:rsidRPr="00D7330C">
                        <w:rPr>
                          <w:rFonts w:ascii="微软雅黑" w:eastAsia="微软雅黑" w:hAnsi="微软雅黑"/>
                          <w:kern w:val="24"/>
                          <w:sz w:val="28"/>
                        </w:rPr>
                        <w:t xml:space="preserve"> </w:t>
                      </w:r>
                      <w:r w:rsidR="00FD241C" w:rsidRPr="00D7330C">
                        <w:rPr>
                          <w:rFonts w:ascii="微软雅黑" w:eastAsia="微软雅黑" w:hAnsi="微软雅黑"/>
                          <w:kern w:val="24"/>
                          <w:sz w:val="28"/>
                        </w:rPr>
                        <w:t xml:space="preserve"> </w:t>
                      </w:r>
                      <w:r w:rsidR="00913EC0" w:rsidRPr="00D7330C">
                        <w:rPr>
                          <w:rFonts w:ascii="微软雅黑" w:eastAsia="微软雅黑" w:hAnsi="微软雅黑"/>
                          <w:kern w:val="24"/>
                          <w:sz w:val="28"/>
                        </w:rPr>
                        <w:t xml:space="preserve"> </w:t>
                      </w:r>
                      <w:r w:rsidR="006D7E45">
                        <w:rPr>
                          <w:rFonts w:ascii="微软雅黑" w:eastAsia="微软雅黑" w:hAnsi="微软雅黑"/>
                          <w:kern w:val="24"/>
                          <w:sz w:val="28"/>
                        </w:rPr>
                        <w:t xml:space="preserve">  </w:t>
                      </w:r>
                      <w:r w:rsidR="009A3B4D" w:rsidRPr="00D7330C">
                        <w:rPr>
                          <w:rFonts w:ascii="微软雅黑" w:eastAsia="微软雅黑" w:hAnsi="微软雅黑" w:hint="eastAsia"/>
                          <w:kern w:val="24"/>
                          <w:sz w:val="28"/>
                        </w:rPr>
                        <w:t xml:space="preserve">邮箱: </w:t>
                      </w:r>
                      <w:hyperlink r:id="rId10" w:history="1">
                        <w:r w:rsidR="00913EC0" w:rsidRPr="00D7330C">
                          <w:rPr>
                            <w:rFonts w:ascii="微软雅黑" w:eastAsia="微软雅黑" w:hAnsi="微软雅黑"/>
                            <w:sz w:val="28"/>
                          </w:rPr>
                          <w:t>1868660@qq.com</w:t>
                        </w:r>
                      </w:hyperlink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1B03853" wp14:editId="706DAB0E">
                <wp:simplePos x="0" y="0"/>
                <wp:positionH relativeFrom="margin">
                  <wp:posOffset>2548573</wp:posOffset>
                </wp:positionH>
                <wp:positionV relativeFrom="paragraph">
                  <wp:posOffset>-4548188</wp:posOffset>
                </wp:positionV>
                <wp:extent cx="147320" cy="7403653"/>
                <wp:effectExtent l="0" t="27623" r="0" b="0"/>
                <wp:wrapNone/>
                <wp:docPr id="2" name="平行四边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47320" cy="7403653"/>
                        </a:xfrm>
                        <a:prstGeom prst="parallelogram">
                          <a:avLst>
                            <a:gd name="adj" fmla="val 0"/>
                          </a:avLst>
                        </a:prstGeom>
                        <a:solidFill>
                          <a:srgbClr val="155957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8E3E5D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平行四边形 2" o:spid="_x0000_s1026" type="#_x0000_t7" style="position:absolute;left:0;text-align:left;margin-left:200.7pt;margin-top:-358.15pt;width:11.6pt;height:582.95pt;rotation:-90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" adj="0" fillcolor="#155957" stroked="f" strokeweight="1pt">
                <w10:wrap anchorx="margin"/>
              </v:shape>
            </w:pict>
          </mc:Fallback>
        </mc:AlternateContent>
      </w:r>
      <w:r w:rsidR="00BA0094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677A463" wp14:editId="46EA6047">
                <wp:simplePos x="0" y="0"/>
                <wp:positionH relativeFrom="page">
                  <wp:posOffset>7415213</wp:posOffset>
                </wp:positionH>
                <wp:positionV relativeFrom="paragraph">
                  <wp:posOffset>-1085850</wp:posOffset>
                </wp:positionV>
                <wp:extent cx="147320" cy="10876598"/>
                <wp:effectExtent l="0" t="0" r="5080" b="1270"/>
                <wp:wrapNone/>
                <wp:docPr id="194" name="平行四边形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320" cy="10876598"/>
                        </a:xfrm>
                        <a:prstGeom prst="parallelogram">
                          <a:avLst>
                            <a:gd name="adj" fmla="val 0"/>
                          </a:avLst>
                        </a:prstGeom>
                        <a:solidFill>
                          <a:srgbClr val="155957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693BD4" id="平行四边形 194" o:spid="_x0000_s1026" type="#_x0000_t7" style="position:absolute;left:0;text-align:left;margin-left:583.9pt;margin-top:-85.5pt;width:11.6pt;height:856.45pt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" adj="0" fillcolor="#155957" stroked="f" strokeweight="1pt">
                <w10:wrap anchorx="page"/>
              </v:shape>
            </w:pict>
          </mc:Fallback>
        </mc:AlternateContent>
      </w:r>
      <w:r w:rsidR="00BA0094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87C565E" wp14:editId="450A0E11">
                <wp:simplePos x="0" y="0"/>
                <wp:positionH relativeFrom="page">
                  <wp:posOffset>-9208</wp:posOffset>
                </wp:positionH>
                <wp:positionV relativeFrom="paragraph">
                  <wp:posOffset>-923290</wp:posOffset>
                </wp:positionV>
                <wp:extent cx="147320" cy="10839450"/>
                <wp:effectExtent l="0" t="0" r="5080" b="0"/>
                <wp:wrapNone/>
                <wp:docPr id="195" name="平行四边形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320" cy="10839450"/>
                        </a:xfrm>
                        <a:prstGeom prst="parallelogram">
                          <a:avLst>
                            <a:gd name="adj" fmla="val 0"/>
                          </a:avLst>
                        </a:prstGeom>
                        <a:solidFill>
                          <a:srgbClr val="155957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17E1FE" id="平行四边形 195" o:spid="_x0000_s1026" type="#_x0000_t7" style="position:absolute;left:0;text-align:left;margin-left:-.75pt;margin-top:-72.7pt;width:11.6pt;height:853.5pt;z-index:25169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" adj="0" fillcolor="#155957" stroked="f" strokeweight="1pt">
                <w10:wrap anchorx="page"/>
              </v:shape>
            </w:pict>
          </mc:Fallback>
        </mc:AlternateContent>
      </w:r>
      <w:r w:rsidR="00F869D0" w:rsidRPr="00F869D0">
        <w:t xml:space="preserve"> </w:t>
      </w:r>
      <w:r w:rsidR="002464AE" w:rsidRPr="002464AE">
        <w:t xml:space="preserve"> </w:t>
      </w:r>
      <w:bookmarkStart w:id="0" w:name="_GoBack"/>
      <w:bookmarkEnd w:id="0"/>
    </w:p>
    <w:p w:rsidR="009A3B4D" w:rsidRDefault="00E842B0" w:rsidP="009A3B4D">
      <w:r>
        <w:rPr>
          <w:noProof/>
        </w:rPr>
        <mc:AlternateContent>
          <mc:Choice Requires="wpg">
            <w:drawing>
              <wp:anchor distT="0" distB="0" distL="114300" distR="114300" simplePos="0" relativeHeight="251704320" behindDoc="0" locked="0" layoutInCell="1" allowOverlap="1" wp14:anchorId="5BD17504" wp14:editId="0D82F2B9">
                <wp:simplePos x="0" y="0"/>
                <wp:positionH relativeFrom="column">
                  <wp:posOffset>-499745</wp:posOffset>
                </wp:positionH>
                <wp:positionV relativeFrom="paragraph">
                  <wp:posOffset>743895</wp:posOffset>
                </wp:positionV>
                <wp:extent cx="6203315" cy="354965"/>
                <wp:effectExtent l="0" t="0" r="6985" b="6985"/>
                <wp:wrapNone/>
                <wp:docPr id="8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03315" cy="354965"/>
                          <a:chOff x="0" y="0"/>
                          <a:chExt cx="6203860" cy="354965"/>
                        </a:xfrm>
                      </wpg:grpSpPr>
                      <wpg:grpSp>
                        <wpg:cNvPr id="29" name="组合 29"/>
                        <wpg:cNvGrpSpPr/>
                        <wpg:grpSpPr>
                          <a:xfrm>
                            <a:off x="70338" y="0"/>
                            <a:ext cx="6133522" cy="354965"/>
                            <a:chOff x="0" y="-19259"/>
                            <a:chExt cx="6133522" cy="354965"/>
                          </a:xfrm>
                        </wpg:grpSpPr>
                        <wps:wsp>
                          <wps:cNvPr id="13" name="直接连接符 13"/>
                          <wps:cNvCnPr/>
                          <wps:spPr>
                            <a:xfrm>
                              <a:off x="1126540" y="153619"/>
                              <a:ext cx="4991100" cy="0"/>
                            </a:xfrm>
                            <a:prstGeom prst="line">
                              <a:avLst/>
                            </a:prstGeom>
                            <a:noFill/>
                            <a:ln w="19050" cap="flat" cmpd="sng" algn="ctr">
                              <a:solidFill>
                                <a:srgbClr val="155957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10" name="文本框 74"/>
                          <wps:cNvSpPr txBox="1"/>
                          <wps:spPr>
                            <a:xfrm>
                              <a:off x="181017" y="-19259"/>
                              <a:ext cx="1101090" cy="35496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9A3B4D" w:rsidRPr="00AB6F35" w:rsidRDefault="009A3B4D" w:rsidP="009A3B4D">
                                <w:pPr>
                                  <w:pStyle w:val="a3"/>
                                  <w:snapToGrid w:val="0"/>
                                  <w:spacing w:before="0" w:beforeAutospacing="0" w:after="0" w:afterAutospacing="0"/>
                                  <w:rPr>
                                    <w:color w:val="155957"/>
                                    <w:sz w:val="28"/>
                                  </w:rPr>
                                </w:pPr>
                                <w:r w:rsidRPr="00AB6F35">
                                  <w:rPr>
                                    <w:rFonts w:ascii="方正兰亭粗黑简体" w:eastAsia="方正兰亭粗黑简体" w:cstheme="minorBidi" w:hint="eastAsia"/>
                                    <w:color w:val="155957"/>
                                    <w:kern w:val="24"/>
                                    <w:sz w:val="32"/>
                                    <w:szCs w:val="28"/>
                                  </w:rPr>
                                  <w:t>教育背景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  <wps:wsp>
                          <wps:cNvPr id="25" name="椭圆 25"/>
                          <wps:cNvSpPr/>
                          <wps:spPr>
                            <a:xfrm>
                              <a:off x="0" y="43891"/>
                              <a:ext cx="231748" cy="231748"/>
                            </a:xfrm>
                            <a:prstGeom prst="ellipse">
                              <a:avLst/>
                            </a:prstGeom>
                            <a:solidFill>
                              <a:srgbClr val="155957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50" name="KSO_Shape"/>
                          <wps:cNvSpPr>
                            <a:spLocks/>
                          </wps:cNvSpPr>
                          <wps:spPr bwMode="auto">
                            <a:xfrm>
                              <a:off x="51206" y="95098"/>
                              <a:ext cx="133542" cy="133542"/>
                            </a:xfrm>
                            <a:custGeom>
                              <a:avLst/>
                              <a:gdLst>
                                <a:gd name="T0" fmla="*/ 1457935 w 3279"/>
                                <a:gd name="T1" fmla="*/ 1800397 h 3279"/>
                                <a:gd name="T2" fmla="*/ 336911 w 3279"/>
                                <a:gd name="T3" fmla="*/ 1800397 h 3279"/>
                                <a:gd name="T4" fmla="*/ 0 w 3279"/>
                                <a:gd name="T5" fmla="*/ 1458876 h 3279"/>
                                <a:gd name="T6" fmla="*/ 0 w 3279"/>
                                <a:gd name="T7" fmla="*/ 0 h 3279"/>
                                <a:gd name="T8" fmla="*/ 1332828 w 3279"/>
                                <a:gd name="T9" fmla="*/ 0 h 3279"/>
                                <a:gd name="T10" fmla="*/ 1332828 w 3279"/>
                                <a:gd name="T11" fmla="*/ 107618 h 3279"/>
                                <a:gd name="T12" fmla="*/ 1584139 w 3279"/>
                                <a:gd name="T13" fmla="*/ 107618 h 3279"/>
                                <a:gd name="T14" fmla="*/ 1584139 w 3279"/>
                                <a:gd name="T15" fmla="*/ 107618 h 3279"/>
                                <a:gd name="T16" fmla="*/ 1584139 w 3279"/>
                                <a:gd name="T17" fmla="*/ 215235 h 3279"/>
                                <a:gd name="T18" fmla="*/ 1682359 w 3279"/>
                                <a:gd name="T19" fmla="*/ 215235 h 3279"/>
                                <a:gd name="T20" fmla="*/ 1799235 w 3279"/>
                                <a:gd name="T21" fmla="*/ 215235 h 3279"/>
                                <a:gd name="T22" fmla="*/ 1799235 w 3279"/>
                                <a:gd name="T23" fmla="*/ 1458876 h 3279"/>
                                <a:gd name="T24" fmla="*/ 1457935 w 3279"/>
                                <a:gd name="T25" fmla="*/ 1800397 h 3279"/>
                                <a:gd name="T26" fmla="*/ 1189064 w 3279"/>
                                <a:gd name="T27" fmla="*/ 143307 h 3279"/>
                                <a:gd name="T28" fmla="*/ 143763 w 3279"/>
                                <a:gd name="T29" fmla="*/ 143307 h 3279"/>
                                <a:gd name="T30" fmla="*/ 143763 w 3279"/>
                                <a:gd name="T31" fmla="*/ 1495115 h 3279"/>
                                <a:gd name="T32" fmla="*/ 264480 w 3279"/>
                                <a:gd name="T33" fmla="*/ 1620851 h 3279"/>
                                <a:gd name="T34" fmla="*/ 1189064 w 3279"/>
                                <a:gd name="T35" fmla="*/ 1620851 h 3279"/>
                                <a:gd name="T36" fmla="*/ 1189064 w 3279"/>
                                <a:gd name="T37" fmla="*/ 143307 h 3279"/>
                                <a:gd name="T38" fmla="*/ 1687297 w 3279"/>
                                <a:gd name="T39" fmla="*/ 322303 h 3279"/>
                                <a:gd name="T40" fmla="*/ 1584139 w 3279"/>
                                <a:gd name="T41" fmla="*/ 322303 h 3279"/>
                                <a:gd name="T42" fmla="*/ 1584139 w 3279"/>
                                <a:gd name="T43" fmla="*/ 1402871 h 3279"/>
                                <a:gd name="T44" fmla="*/ 1514452 w 3279"/>
                                <a:gd name="T45" fmla="*/ 1458876 h 3279"/>
                                <a:gd name="T46" fmla="*/ 1440376 w 3279"/>
                                <a:gd name="T47" fmla="*/ 1402871 h 3279"/>
                                <a:gd name="T48" fmla="*/ 1440376 w 3279"/>
                                <a:gd name="T49" fmla="*/ 215235 h 3279"/>
                                <a:gd name="T50" fmla="*/ 1332828 w 3279"/>
                                <a:gd name="T51" fmla="*/ 215235 h 3279"/>
                                <a:gd name="T52" fmla="*/ 1332828 w 3279"/>
                                <a:gd name="T53" fmla="*/ 1456680 h 3279"/>
                                <a:gd name="T54" fmla="*/ 1514452 w 3279"/>
                                <a:gd name="T55" fmla="*/ 1625244 h 3279"/>
                                <a:gd name="T56" fmla="*/ 1687297 w 3279"/>
                                <a:gd name="T57" fmla="*/ 1456680 h 3279"/>
                                <a:gd name="T58" fmla="*/ 1687297 w 3279"/>
                                <a:gd name="T59" fmla="*/ 322303 h 3279"/>
                                <a:gd name="T60" fmla="*/ 323193 w 3279"/>
                                <a:gd name="T61" fmla="*/ 1333139 h 3279"/>
                                <a:gd name="T62" fmla="*/ 686442 w 3279"/>
                                <a:gd name="T63" fmla="*/ 1333139 h 3279"/>
                                <a:gd name="T64" fmla="*/ 686442 w 3279"/>
                                <a:gd name="T65" fmla="*/ 1440757 h 3279"/>
                                <a:gd name="T66" fmla="*/ 323193 w 3279"/>
                                <a:gd name="T67" fmla="*/ 1440757 h 3279"/>
                                <a:gd name="T68" fmla="*/ 323193 w 3279"/>
                                <a:gd name="T69" fmla="*/ 1333139 h 3279"/>
                                <a:gd name="T70" fmla="*/ 323193 w 3279"/>
                                <a:gd name="T71" fmla="*/ 1113512 h 3279"/>
                                <a:gd name="T72" fmla="*/ 789600 w 3279"/>
                                <a:gd name="T73" fmla="*/ 1113512 h 3279"/>
                                <a:gd name="T74" fmla="*/ 789600 w 3279"/>
                                <a:gd name="T75" fmla="*/ 1225522 h 3279"/>
                                <a:gd name="T76" fmla="*/ 323193 w 3279"/>
                                <a:gd name="T77" fmla="*/ 1225522 h 3279"/>
                                <a:gd name="T78" fmla="*/ 323193 w 3279"/>
                                <a:gd name="T79" fmla="*/ 1113512 h 3279"/>
                                <a:gd name="T80" fmla="*/ 1009635 w 3279"/>
                                <a:gd name="T81" fmla="*/ 1225522 h 3279"/>
                                <a:gd name="T82" fmla="*/ 897697 w 3279"/>
                                <a:gd name="T83" fmla="*/ 1225522 h 3279"/>
                                <a:gd name="T84" fmla="*/ 897697 w 3279"/>
                                <a:gd name="T85" fmla="*/ 1113512 h 3279"/>
                                <a:gd name="T86" fmla="*/ 1009635 w 3279"/>
                                <a:gd name="T87" fmla="*/ 1113512 h 3279"/>
                                <a:gd name="T88" fmla="*/ 1009635 w 3279"/>
                                <a:gd name="T89" fmla="*/ 1225522 h 3279"/>
                                <a:gd name="T90" fmla="*/ 789600 w 3279"/>
                                <a:gd name="T91" fmla="*/ 897728 h 3279"/>
                                <a:gd name="T92" fmla="*/ 1009635 w 3279"/>
                                <a:gd name="T93" fmla="*/ 897728 h 3279"/>
                                <a:gd name="T94" fmla="*/ 1009635 w 3279"/>
                                <a:gd name="T95" fmla="*/ 1010287 h 3279"/>
                                <a:gd name="T96" fmla="*/ 789600 w 3279"/>
                                <a:gd name="T97" fmla="*/ 1010287 h 3279"/>
                                <a:gd name="T98" fmla="*/ 789600 w 3279"/>
                                <a:gd name="T99" fmla="*/ 897728 h 3279"/>
                                <a:gd name="T100" fmla="*/ 323193 w 3279"/>
                                <a:gd name="T101" fmla="*/ 327794 h 3279"/>
                                <a:gd name="T102" fmla="*/ 1009635 w 3279"/>
                                <a:gd name="T103" fmla="*/ 327794 h 3279"/>
                                <a:gd name="T104" fmla="*/ 1009635 w 3279"/>
                                <a:gd name="T105" fmla="*/ 790110 h 3279"/>
                                <a:gd name="T106" fmla="*/ 323193 w 3279"/>
                                <a:gd name="T107" fmla="*/ 790110 h 3279"/>
                                <a:gd name="T108" fmla="*/ 323193 w 3279"/>
                                <a:gd name="T109" fmla="*/ 327794 h 3279"/>
                                <a:gd name="T110" fmla="*/ 682052 w 3279"/>
                                <a:gd name="T111" fmla="*/ 1010287 h 3279"/>
                                <a:gd name="T112" fmla="*/ 323193 w 3279"/>
                                <a:gd name="T113" fmla="*/ 1010287 h 3279"/>
                                <a:gd name="T114" fmla="*/ 323193 w 3279"/>
                                <a:gd name="T115" fmla="*/ 897728 h 3279"/>
                                <a:gd name="T116" fmla="*/ 682052 w 3279"/>
                                <a:gd name="T117" fmla="*/ 897728 h 3279"/>
                                <a:gd name="T118" fmla="*/ 682052 w 3279"/>
                                <a:gd name="T119" fmla="*/ 1010287 h 3279"/>
                                <a:gd name="T120" fmla="*/ 0 60000 65536"/>
                                <a:gd name="T121" fmla="*/ 0 60000 65536"/>
                                <a:gd name="T122" fmla="*/ 0 60000 65536"/>
                                <a:gd name="T123" fmla="*/ 0 60000 65536"/>
                                <a:gd name="T124" fmla="*/ 0 60000 65536"/>
                                <a:gd name="T125" fmla="*/ 0 60000 65536"/>
                                <a:gd name="T126" fmla="*/ 0 60000 65536"/>
                                <a:gd name="T127" fmla="*/ 0 60000 65536"/>
                                <a:gd name="T128" fmla="*/ 0 60000 65536"/>
                                <a:gd name="T129" fmla="*/ 0 60000 65536"/>
                                <a:gd name="T130" fmla="*/ 0 60000 65536"/>
                                <a:gd name="T131" fmla="*/ 0 60000 65536"/>
                                <a:gd name="T132" fmla="*/ 0 60000 65536"/>
                                <a:gd name="T133" fmla="*/ 0 60000 65536"/>
                                <a:gd name="T134" fmla="*/ 0 60000 65536"/>
                                <a:gd name="T135" fmla="*/ 0 60000 65536"/>
                                <a:gd name="T136" fmla="*/ 0 60000 65536"/>
                                <a:gd name="T137" fmla="*/ 0 60000 65536"/>
                                <a:gd name="T138" fmla="*/ 0 60000 65536"/>
                                <a:gd name="T139" fmla="*/ 0 60000 65536"/>
                                <a:gd name="T140" fmla="*/ 0 60000 65536"/>
                                <a:gd name="T141" fmla="*/ 0 60000 65536"/>
                                <a:gd name="T142" fmla="*/ 0 60000 65536"/>
                                <a:gd name="T143" fmla="*/ 0 60000 65536"/>
                                <a:gd name="T144" fmla="*/ 0 60000 65536"/>
                                <a:gd name="T145" fmla="*/ 0 60000 65536"/>
                                <a:gd name="T146" fmla="*/ 0 60000 65536"/>
                                <a:gd name="T147" fmla="*/ 0 60000 65536"/>
                                <a:gd name="T148" fmla="*/ 0 60000 65536"/>
                                <a:gd name="T149" fmla="*/ 0 60000 65536"/>
                                <a:gd name="T150" fmla="*/ 0 60000 65536"/>
                                <a:gd name="T151" fmla="*/ 0 60000 65536"/>
                                <a:gd name="T152" fmla="*/ 0 60000 65536"/>
                                <a:gd name="T153" fmla="*/ 0 60000 65536"/>
                                <a:gd name="T154" fmla="*/ 0 60000 65536"/>
                                <a:gd name="T155" fmla="*/ 0 60000 65536"/>
                                <a:gd name="T156" fmla="*/ 0 60000 65536"/>
                                <a:gd name="T157" fmla="*/ 0 60000 65536"/>
                                <a:gd name="T158" fmla="*/ 0 60000 65536"/>
                                <a:gd name="T159" fmla="*/ 0 60000 65536"/>
                                <a:gd name="T160" fmla="*/ 0 60000 65536"/>
                                <a:gd name="T161" fmla="*/ 0 60000 65536"/>
                                <a:gd name="T162" fmla="*/ 0 60000 65536"/>
                                <a:gd name="T163" fmla="*/ 0 60000 65536"/>
                                <a:gd name="T164" fmla="*/ 0 60000 65536"/>
                                <a:gd name="T165" fmla="*/ 0 60000 65536"/>
                                <a:gd name="T166" fmla="*/ 0 60000 65536"/>
                                <a:gd name="T167" fmla="*/ 0 60000 65536"/>
                                <a:gd name="T168" fmla="*/ 0 60000 65536"/>
                                <a:gd name="T169" fmla="*/ 0 60000 65536"/>
                                <a:gd name="T170" fmla="*/ 0 60000 65536"/>
                                <a:gd name="T171" fmla="*/ 0 60000 65536"/>
                                <a:gd name="T172" fmla="*/ 0 60000 65536"/>
                                <a:gd name="T173" fmla="*/ 0 60000 65536"/>
                                <a:gd name="T174" fmla="*/ 0 60000 65536"/>
                                <a:gd name="T175" fmla="*/ 0 60000 65536"/>
                                <a:gd name="T176" fmla="*/ 0 60000 65536"/>
                                <a:gd name="T177" fmla="*/ 0 60000 65536"/>
                                <a:gd name="T178" fmla="*/ 0 60000 65536"/>
                                <a:gd name="T179" fmla="*/ 0 60000 65536"/>
                              </a:gdLst>
                              <a:ahLst/>
                              <a:cxnLst>
                                <a:cxn ang="T120">
                                  <a:pos x="T0" y="T1"/>
                                </a:cxn>
                                <a:cxn ang="T121">
                                  <a:pos x="T2" y="T3"/>
                                </a:cxn>
                                <a:cxn ang="T122">
                                  <a:pos x="T4" y="T5"/>
                                </a:cxn>
                                <a:cxn ang="T123">
                                  <a:pos x="T6" y="T7"/>
                                </a:cxn>
                                <a:cxn ang="T124">
                                  <a:pos x="T8" y="T9"/>
                                </a:cxn>
                                <a:cxn ang="T125">
                                  <a:pos x="T10" y="T11"/>
                                </a:cxn>
                                <a:cxn ang="T126">
                                  <a:pos x="T12" y="T13"/>
                                </a:cxn>
                                <a:cxn ang="T127">
                                  <a:pos x="T14" y="T15"/>
                                </a:cxn>
                                <a:cxn ang="T128">
                                  <a:pos x="T16" y="T17"/>
                                </a:cxn>
                                <a:cxn ang="T129">
                                  <a:pos x="T18" y="T19"/>
                                </a:cxn>
                                <a:cxn ang="T130">
                                  <a:pos x="T20" y="T21"/>
                                </a:cxn>
                                <a:cxn ang="T131">
                                  <a:pos x="T22" y="T23"/>
                                </a:cxn>
                                <a:cxn ang="T132">
                                  <a:pos x="T24" y="T25"/>
                                </a:cxn>
                                <a:cxn ang="T133">
                                  <a:pos x="T26" y="T27"/>
                                </a:cxn>
                                <a:cxn ang="T134">
                                  <a:pos x="T28" y="T29"/>
                                </a:cxn>
                                <a:cxn ang="T135">
                                  <a:pos x="T30" y="T31"/>
                                </a:cxn>
                                <a:cxn ang="T136">
                                  <a:pos x="T32" y="T33"/>
                                </a:cxn>
                                <a:cxn ang="T137">
                                  <a:pos x="T34" y="T35"/>
                                </a:cxn>
                                <a:cxn ang="T138">
                                  <a:pos x="T36" y="T37"/>
                                </a:cxn>
                                <a:cxn ang="T139">
                                  <a:pos x="T38" y="T39"/>
                                </a:cxn>
                                <a:cxn ang="T140">
                                  <a:pos x="T40" y="T41"/>
                                </a:cxn>
                                <a:cxn ang="T141">
                                  <a:pos x="T42" y="T43"/>
                                </a:cxn>
                                <a:cxn ang="T142">
                                  <a:pos x="T44" y="T45"/>
                                </a:cxn>
                                <a:cxn ang="T143">
                                  <a:pos x="T46" y="T47"/>
                                </a:cxn>
                                <a:cxn ang="T144">
                                  <a:pos x="T48" y="T49"/>
                                </a:cxn>
                                <a:cxn ang="T145">
                                  <a:pos x="T50" y="T51"/>
                                </a:cxn>
                                <a:cxn ang="T146">
                                  <a:pos x="T52" y="T53"/>
                                </a:cxn>
                                <a:cxn ang="T147">
                                  <a:pos x="T54" y="T55"/>
                                </a:cxn>
                                <a:cxn ang="T148">
                                  <a:pos x="T56" y="T57"/>
                                </a:cxn>
                                <a:cxn ang="T149">
                                  <a:pos x="T58" y="T59"/>
                                </a:cxn>
                                <a:cxn ang="T150">
                                  <a:pos x="T60" y="T61"/>
                                </a:cxn>
                                <a:cxn ang="T151">
                                  <a:pos x="T62" y="T63"/>
                                </a:cxn>
                                <a:cxn ang="T152">
                                  <a:pos x="T64" y="T65"/>
                                </a:cxn>
                                <a:cxn ang="T153">
                                  <a:pos x="T66" y="T67"/>
                                </a:cxn>
                                <a:cxn ang="T154">
                                  <a:pos x="T68" y="T69"/>
                                </a:cxn>
                                <a:cxn ang="T155">
                                  <a:pos x="T70" y="T71"/>
                                </a:cxn>
                                <a:cxn ang="T156">
                                  <a:pos x="T72" y="T73"/>
                                </a:cxn>
                                <a:cxn ang="T157">
                                  <a:pos x="T74" y="T75"/>
                                </a:cxn>
                                <a:cxn ang="T158">
                                  <a:pos x="T76" y="T77"/>
                                </a:cxn>
                                <a:cxn ang="T159">
                                  <a:pos x="T78" y="T79"/>
                                </a:cxn>
                                <a:cxn ang="T160">
                                  <a:pos x="T80" y="T81"/>
                                </a:cxn>
                                <a:cxn ang="T161">
                                  <a:pos x="T82" y="T83"/>
                                </a:cxn>
                                <a:cxn ang="T162">
                                  <a:pos x="T84" y="T85"/>
                                </a:cxn>
                                <a:cxn ang="T163">
                                  <a:pos x="T86" y="T87"/>
                                </a:cxn>
                                <a:cxn ang="T164">
                                  <a:pos x="T88" y="T89"/>
                                </a:cxn>
                                <a:cxn ang="T165">
                                  <a:pos x="T90" y="T91"/>
                                </a:cxn>
                                <a:cxn ang="T166">
                                  <a:pos x="T92" y="T93"/>
                                </a:cxn>
                                <a:cxn ang="T167">
                                  <a:pos x="T94" y="T95"/>
                                </a:cxn>
                                <a:cxn ang="T168">
                                  <a:pos x="T96" y="T97"/>
                                </a:cxn>
                                <a:cxn ang="T169">
                                  <a:pos x="T98" y="T99"/>
                                </a:cxn>
                                <a:cxn ang="T170">
                                  <a:pos x="T100" y="T101"/>
                                </a:cxn>
                                <a:cxn ang="T171">
                                  <a:pos x="T102" y="T103"/>
                                </a:cxn>
                                <a:cxn ang="T172">
                                  <a:pos x="T104" y="T105"/>
                                </a:cxn>
                                <a:cxn ang="T173">
                                  <a:pos x="T106" y="T107"/>
                                </a:cxn>
                                <a:cxn ang="T174">
                                  <a:pos x="T108" y="T109"/>
                                </a:cxn>
                                <a:cxn ang="T175">
                                  <a:pos x="T110" y="T111"/>
                                </a:cxn>
                                <a:cxn ang="T176">
                                  <a:pos x="T112" y="T113"/>
                                </a:cxn>
                                <a:cxn ang="T177">
                                  <a:pos x="T114" y="T115"/>
                                </a:cxn>
                                <a:cxn ang="T178">
                                  <a:pos x="T116" y="T117"/>
                                </a:cxn>
                                <a:cxn ang="T179">
                                  <a:pos x="T118" y="T119"/>
                                </a:cxn>
                              </a:cxnLst>
                              <a:rect l="0" t="0" r="r" b="b"/>
                              <a:pathLst>
                                <a:path w="3279" h="3279">
                                  <a:moveTo>
                                    <a:pt x="2657" y="3279"/>
                                  </a:moveTo>
                                  <a:cubicBezTo>
                                    <a:pt x="614" y="3279"/>
                                    <a:pt x="614" y="3279"/>
                                    <a:pt x="614" y="3279"/>
                                  </a:cubicBezTo>
                                  <a:cubicBezTo>
                                    <a:pt x="275" y="3279"/>
                                    <a:pt x="0" y="2996"/>
                                    <a:pt x="0" y="2657"/>
                                  </a:cubicBezTo>
                                  <a:cubicBezTo>
                                    <a:pt x="0" y="0"/>
                                    <a:pt x="0" y="0"/>
                                    <a:pt x="0" y="0"/>
                                  </a:cubicBezTo>
                                  <a:cubicBezTo>
                                    <a:pt x="2429" y="0"/>
                                    <a:pt x="2429" y="0"/>
                                    <a:pt x="2429" y="0"/>
                                  </a:cubicBezTo>
                                  <a:cubicBezTo>
                                    <a:pt x="2429" y="196"/>
                                    <a:pt x="2429" y="196"/>
                                    <a:pt x="2429" y="196"/>
                                  </a:cubicBezTo>
                                  <a:cubicBezTo>
                                    <a:pt x="2887" y="196"/>
                                    <a:pt x="2887" y="196"/>
                                    <a:pt x="2887" y="196"/>
                                  </a:cubicBezTo>
                                  <a:cubicBezTo>
                                    <a:pt x="2887" y="196"/>
                                    <a:pt x="2887" y="196"/>
                                    <a:pt x="2887" y="196"/>
                                  </a:cubicBezTo>
                                  <a:cubicBezTo>
                                    <a:pt x="2887" y="392"/>
                                    <a:pt x="2887" y="392"/>
                                    <a:pt x="2887" y="392"/>
                                  </a:cubicBezTo>
                                  <a:cubicBezTo>
                                    <a:pt x="3066" y="392"/>
                                    <a:pt x="3066" y="392"/>
                                    <a:pt x="3066" y="392"/>
                                  </a:cubicBezTo>
                                  <a:cubicBezTo>
                                    <a:pt x="3279" y="392"/>
                                    <a:pt x="3279" y="392"/>
                                    <a:pt x="3279" y="392"/>
                                  </a:cubicBezTo>
                                  <a:cubicBezTo>
                                    <a:pt x="3279" y="2657"/>
                                    <a:pt x="3279" y="2657"/>
                                    <a:pt x="3279" y="2657"/>
                                  </a:cubicBezTo>
                                  <a:cubicBezTo>
                                    <a:pt x="3279" y="2996"/>
                                    <a:pt x="2996" y="3279"/>
                                    <a:pt x="2657" y="3279"/>
                                  </a:cubicBezTo>
                                  <a:close/>
                                  <a:moveTo>
                                    <a:pt x="2167" y="261"/>
                                  </a:moveTo>
                                  <a:cubicBezTo>
                                    <a:pt x="262" y="261"/>
                                    <a:pt x="262" y="261"/>
                                    <a:pt x="262" y="261"/>
                                  </a:cubicBezTo>
                                  <a:cubicBezTo>
                                    <a:pt x="262" y="2723"/>
                                    <a:pt x="262" y="2723"/>
                                    <a:pt x="262" y="2723"/>
                                  </a:cubicBezTo>
                                  <a:cubicBezTo>
                                    <a:pt x="262" y="2836"/>
                                    <a:pt x="370" y="2952"/>
                                    <a:pt x="482" y="2952"/>
                                  </a:cubicBezTo>
                                  <a:cubicBezTo>
                                    <a:pt x="2167" y="2952"/>
                                    <a:pt x="2167" y="2952"/>
                                    <a:pt x="2167" y="2952"/>
                                  </a:cubicBezTo>
                                  <a:lnTo>
                                    <a:pt x="2167" y="261"/>
                                  </a:lnTo>
                                  <a:close/>
                                  <a:moveTo>
                                    <a:pt x="3075" y="587"/>
                                  </a:moveTo>
                                  <a:cubicBezTo>
                                    <a:pt x="2887" y="587"/>
                                    <a:pt x="2887" y="587"/>
                                    <a:pt x="2887" y="587"/>
                                  </a:cubicBezTo>
                                  <a:cubicBezTo>
                                    <a:pt x="2887" y="2555"/>
                                    <a:pt x="2887" y="2555"/>
                                    <a:pt x="2887" y="2555"/>
                                  </a:cubicBezTo>
                                  <a:cubicBezTo>
                                    <a:pt x="2887" y="2611"/>
                                    <a:pt x="2816" y="2657"/>
                                    <a:pt x="2760" y="2657"/>
                                  </a:cubicBezTo>
                                  <a:cubicBezTo>
                                    <a:pt x="2703" y="2657"/>
                                    <a:pt x="2625" y="2611"/>
                                    <a:pt x="2625" y="2555"/>
                                  </a:cubicBezTo>
                                  <a:cubicBezTo>
                                    <a:pt x="2625" y="392"/>
                                    <a:pt x="2625" y="392"/>
                                    <a:pt x="2625" y="392"/>
                                  </a:cubicBezTo>
                                  <a:cubicBezTo>
                                    <a:pt x="2429" y="392"/>
                                    <a:pt x="2429" y="392"/>
                                    <a:pt x="2429" y="392"/>
                                  </a:cubicBezTo>
                                  <a:cubicBezTo>
                                    <a:pt x="2429" y="2653"/>
                                    <a:pt x="2429" y="2653"/>
                                    <a:pt x="2429" y="2653"/>
                                  </a:cubicBezTo>
                                  <a:cubicBezTo>
                                    <a:pt x="2429" y="2823"/>
                                    <a:pt x="2590" y="2960"/>
                                    <a:pt x="2760" y="2960"/>
                                  </a:cubicBezTo>
                                  <a:cubicBezTo>
                                    <a:pt x="2929" y="2960"/>
                                    <a:pt x="3075" y="2823"/>
                                    <a:pt x="3075" y="2653"/>
                                  </a:cubicBezTo>
                                  <a:lnTo>
                                    <a:pt x="3075" y="587"/>
                                  </a:lnTo>
                                  <a:close/>
                                  <a:moveTo>
                                    <a:pt x="589" y="2428"/>
                                  </a:moveTo>
                                  <a:cubicBezTo>
                                    <a:pt x="1251" y="2428"/>
                                    <a:pt x="1251" y="2428"/>
                                    <a:pt x="1251" y="2428"/>
                                  </a:cubicBezTo>
                                  <a:cubicBezTo>
                                    <a:pt x="1251" y="2624"/>
                                    <a:pt x="1251" y="2624"/>
                                    <a:pt x="1251" y="2624"/>
                                  </a:cubicBezTo>
                                  <a:cubicBezTo>
                                    <a:pt x="589" y="2624"/>
                                    <a:pt x="589" y="2624"/>
                                    <a:pt x="589" y="2624"/>
                                  </a:cubicBezTo>
                                  <a:lnTo>
                                    <a:pt x="589" y="2428"/>
                                  </a:lnTo>
                                  <a:close/>
                                  <a:moveTo>
                                    <a:pt x="589" y="2028"/>
                                  </a:moveTo>
                                  <a:cubicBezTo>
                                    <a:pt x="1439" y="2028"/>
                                    <a:pt x="1439" y="2028"/>
                                    <a:pt x="1439" y="2028"/>
                                  </a:cubicBezTo>
                                  <a:cubicBezTo>
                                    <a:pt x="1439" y="2232"/>
                                    <a:pt x="1439" y="2232"/>
                                    <a:pt x="1439" y="2232"/>
                                  </a:cubicBezTo>
                                  <a:cubicBezTo>
                                    <a:pt x="589" y="2232"/>
                                    <a:pt x="589" y="2232"/>
                                    <a:pt x="589" y="2232"/>
                                  </a:cubicBezTo>
                                  <a:lnTo>
                                    <a:pt x="589" y="2028"/>
                                  </a:lnTo>
                                  <a:close/>
                                  <a:moveTo>
                                    <a:pt x="1840" y="2232"/>
                                  </a:moveTo>
                                  <a:cubicBezTo>
                                    <a:pt x="1636" y="2232"/>
                                    <a:pt x="1636" y="2232"/>
                                    <a:pt x="1636" y="2232"/>
                                  </a:cubicBezTo>
                                  <a:cubicBezTo>
                                    <a:pt x="1636" y="2028"/>
                                    <a:pt x="1636" y="2028"/>
                                    <a:pt x="1636" y="2028"/>
                                  </a:cubicBezTo>
                                  <a:cubicBezTo>
                                    <a:pt x="1840" y="2028"/>
                                    <a:pt x="1840" y="2028"/>
                                    <a:pt x="1840" y="2028"/>
                                  </a:cubicBezTo>
                                  <a:lnTo>
                                    <a:pt x="1840" y="2232"/>
                                  </a:lnTo>
                                  <a:close/>
                                  <a:moveTo>
                                    <a:pt x="1439" y="1635"/>
                                  </a:moveTo>
                                  <a:cubicBezTo>
                                    <a:pt x="1840" y="1635"/>
                                    <a:pt x="1840" y="1635"/>
                                    <a:pt x="1840" y="1635"/>
                                  </a:cubicBezTo>
                                  <a:cubicBezTo>
                                    <a:pt x="1840" y="1840"/>
                                    <a:pt x="1840" y="1840"/>
                                    <a:pt x="1840" y="1840"/>
                                  </a:cubicBezTo>
                                  <a:cubicBezTo>
                                    <a:pt x="1439" y="1840"/>
                                    <a:pt x="1439" y="1840"/>
                                    <a:pt x="1439" y="1840"/>
                                  </a:cubicBezTo>
                                  <a:lnTo>
                                    <a:pt x="1439" y="1635"/>
                                  </a:lnTo>
                                  <a:close/>
                                  <a:moveTo>
                                    <a:pt x="589" y="597"/>
                                  </a:moveTo>
                                  <a:cubicBezTo>
                                    <a:pt x="1840" y="597"/>
                                    <a:pt x="1840" y="597"/>
                                    <a:pt x="1840" y="597"/>
                                  </a:cubicBezTo>
                                  <a:cubicBezTo>
                                    <a:pt x="1840" y="1439"/>
                                    <a:pt x="1840" y="1439"/>
                                    <a:pt x="1840" y="1439"/>
                                  </a:cubicBezTo>
                                  <a:cubicBezTo>
                                    <a:pt x="589" y="1439"/>
                                    <a:pt x="589" y="1439"/>
                                    <a:pt x="589" y="1439"/>
                                  </a:cubicBezTo>
                                  <a:lnTo>
                                    <a:pt x="589" y="597"/>
                                  </a:lnTo>
                                  <a:close/>
                                  <a:moveTo>
                                    <a:pt x="1243" y="1840"/>
                                  </a:moveTo>
                                  <a:cubicBezTo>
                                    <a:pt x="589" y="1840"/>
                                    <a:pt x="589" y="1840"/>
                                    <a:pt x="589" y="1840"/>
                                  </a:cubicBezTo>
                                  <a:cubicBezTo>
                                    <a:pt x="589" y="1635"/>
                                    <a:pt x="589" y="1635"/>
                                    <a:pt x="589" y="1635"/>
                                  </a:cubicBezTo>
                                  <a:cubicBezTo>
                                    <a:pt x="1243" y="1635"/>
                                    <a:pt x="1243" y="1635"/>
                                    <a:pt x="1243" y="1635"/>
                                  </a:cubicBezTo>
                                  <a:lnTo>
                                    <a:pt x="1243" y="184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extLst/>
                          </wps:spPr>
                          <wps:bodyPr anchor="ctr" anchorCtr="1"/>
                        </wps:wsp>
                        <wps:wsp>
                          <wps:cNvPr id="28" name="椭圆 28"/>
                          <wps:cNvSpPr/>
                          <wps:spPr>
                            <a:xfrm>
                              <a:off x="6035040" y="102413"/>
                              <a:ext cx="98482" cy="98482"/>
                            </a:xfrm>
                            <a:prstGeom prst="ellipse">
                              <a:avLst/>
                            </a:prstGeom>
                            <a:solidFill>
                              <a:srgbClr val="155957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" name="矩形 4"/>
                        <wps:cNvSpPr/>
                        <wps:spPr>
                          <a:xfrm>
                            <a:off x="0" y="20097"/>
                            <a:ext cx="1200150" cy="30162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155957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BD17504" id="组合 8" o:spid="_x0000_s1029" style="position:absolute;left:0;text-align:left;margin-left:-39.35pt;margin-top:58.55pt;width:488.45pt;height:27.95pt;z-index:251704320" coordsize="62038,35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">
                <v:group id="组合 29" o:spid="_x0000_s1030" style="position:absolute;left:703;width:61335;height:3549" coordorigin=",-192" coordsize="61335,354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<v:line id="直接连接符 13" o:spid="_x0000_s1031" style="position:absolute;visibility:visible;mso-wrap-style:square" from="11265,1536" to="61176,15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G+DpsEAAADbAAAADwAAAGRycy9kb3ducmV2LnhtbERPS2vCQBC+F/wPywi9lLrxQWqjq4i0&#10;4LUq4nHMTpNgdjbubmP8925B8DYf33Pmy87UoiXnK8sKhoMEBHFudcWFgv3u+30KwgdkjbVlUnAj&#10;D8tF72WOmbZX/qF2GwoRQ9hnqKAMocmk9HlJBv3ANsSR+7XOYIjQFVI7vMZwU8tRkqTSYMWxocSG&#10;1iXl5+2fUWBWh89pcdl/TIbh61Kfjulb61Cp1363moEI1IWn+OHe6Dh/DP+/xAPk4g4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cb4OmwQAAANsAAAAPAAAAAAAAAAAAAAAA&#10;AKECAABkcnMvZG93bnJldi54bWxQSwUGAAAAAAQABAD5AAAAjwMAAAAA&#10;" strokecolor="#155957" strokeweight="1.5pt">
                    <v:stroke joinstyle="miter"/>
                  </v:line>
                  <v:shape id="文本框 74" o:spid="_x0000_s1032" type="#_x0000_t202" style="position:absolute;left:1810;top:-192;width:11011;height:35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NnOMIA&#10;AADbAAAADwAAAGRycy9kb3ducmV2LnhtbESPQWvDMAyF74P9B6PCbqvTwcrI6pbSddDDLu2yu4jV&#10;ODSWQ6w26b+fDoPdJN7Te59Wmyl25kZDbhM7WMwLMMR18i03Dqrvz+c3MFmQPXaJycGdMmzWjw8r&#10;LH0a+Ui3kzRGQziX6CCI9KW1uQ4UMc9TT6zaOQ0RRdehsX7AUcNjZ1+KYmkjtqwNAXvaBaovp2t0&#10;IOK3i3u1j/nwM319jKGoX7Fy7mk2bd/BCE3yb/67PnjFV3r9RQew6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g2c4wgAAANsAAAAPAAAAAAAAAAAAAAAAAJgCAABkcnMvZG93&#10;bnJldi54bWxQSwUGAAAAAAQABAD1AAAAhwMAAAAA&#10;" filled="f" stroked="f">
                    <v:textbox style="mso-fit-shape-to-text:t">
                      <w:txbxContent>
                        <w:p w:rsidR="009A3B4D" w:rsidRPr="00AB6F35" w:rsidRDefault="009A3B4D" w:rsidP="009A3B4D">
                          <w:pPr>
                            <w:pStyle w:val="a3"/>
                            <w:snapToGrid w:val="0"/>
                            <w:spacing w:before="0" w:beforeAutospacing="0" w:after="0" w:afterAutospacing="0"/>
                            <w:rPr>
                              <w:color w:val="155957"/>
                              <w:sz w:val="28"/>
                            </w:rPr>
                          </w:pPr>
                          <w:r w:rsidRPr="00AB6F35">
                            <w:rPr>
                              <w:rFonts w:ascii="方正兰亭粗黑简体" w:eastAsia="方正兰亭粗黑简体" w:cstheme="minorBidi" w:hint="eastAsia"/>
                              <w:color w:val="155957"/>
                              <w:kern w:val="24"/>
                              <w:sz w:val="32"/>
                              <w:szCs w:val="28"/>
                            </w:rPr>
                            <w:t>教育背景</w:t>
                          </w:r>
                        </w:p>
                      </w:txbxContent>
                    </v:textbox>
                  </v:shape>
                  <v:oval id="椭圆 25" o:spid="_x0000_s1033" style="position:absolute;top:438;width:2317;height:23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5HxDsUA&#10;AADbAAAADwAAAGRycy9kb3ducmV2LnhtbESPQWvCQBSE74X+h+UVeil104ChRFcRq1A8BGqLeHxk&#10;n8lq9m3Irib5991CweMwM98w8+VgG3GjzhvHCt4mCQji0mnDlYKf7+3rOwgfkDU2jknBSB6Wi8eH&#10;Oeba9fxFt32oRISwz1FBHUKbS+nLmiz6iWuJo3dyncUQZVdJ3WEf4baRaZJk0qLhuFBjS+uaysv+&#10;aiPlcC3abLgcx/MmW3+8rMyuOBilnp+G1QxEoCHcw//tT60gncLfl/gD5OI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/kfEOxQAAANsAAAAPAAAAAAAAAAAAAAAAAJgCAABkcnMv&#10;ZG93bnJldi54bWxQSwUGAAAAAAQABAD1AAAAigMAAAAA&#10;" fillcolor="#155957" stroked="f" strokeweight="1pt">
                    <v:stroke joinstyle="miter"/>
                  </v:oval>
                  <v:shape id="KSO_Shape" o:spid="_x0000_s1034" style="position:absolute;left:512;top:950;width:1335;height:1336;visibility:visible;mso-wrap-style:square;v-text-anchor:middle-center" coordsize="3279,32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fMJsUA&#10;AADdAAAADwAAAGRycy9kb3ducmV2LnhtbERPy2oCMRTdF/oP4Ra6KZooVGQ0I0VoaaEufCHuLpM7&#10;M9HJzTBJderXN4uCy8N5zxe9a8SFumA9axgNFQjiwhvLlYbd9n0wBREissHGM2n4pQCL/PFhjpnx&#10;V17TZRMrkUI4ZKihjrHNpAxFTQ7D0LfEiSt95zAm2FXSdHhN4a6RY6Um0qHl1FBjS8uaivPmx2kI&#10;66/jd7n6uB1Ok5e9sm6Jo8Zq/fzUv81AROrjXfzv/jQaxuo17U9v0hOQ+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t8wmxQAAAN0AAAAPAAAAAAAAAAAAAAAAAJgCAABkcnMv&#10;ZG93bnJldi54bWxQSwUGAAAAAAQABAD1AAAAigMAAAAA&#10;" path="m2657,3279v-2043,,-2043,,-2043,c275,3279,,2996,,2657,,,,,,,2429,,2429,,2429,v,196,,196,,196c2887,196,2887,196,2887,196v,,,,,c2887,392,2887,392,2887,392v179,,179,,179,c3279,392,3279,392,3279,392v,2265,,2265,,2265c3279,2996,2996,3279,2657,3279xm2167,261v-1905,,-1905,,-1905,c262,2723,262,2723,262,2723v,113,108,229,220,229c2167,2952,2167,2952,2167,2952r,-2691xm3075,587v-188,,-188,,-188,c2887,2555,2887,2555,2887,2555v,56,-71,102,-127,102c2703,2657,2625,2611,2625,2555v,-2163,,-2163,,-2163c2429,392,2429,392,2429,392v,2261,,2261,,2261c2429,2823,2590,2960,2760,2960v169,,315,-137,315,-307l3075,587xm589,2428v662,,662,,662,c1251,2624,1251,2624,1251,2624v-662,,-662,,-662,l589,2428xm589,2028v850,,850,,850,c1439,2232,1439,2232,1439,2232v-850,,-850,,-850,l589,2028xm1840,2232v-204,,-204,,-204,c1636,2028,1636,2028,1636,2028v204,,204,,204,l1840,2232xm1439,1635v401,,401,,401,c1840,1840,1840,1840,1840,1840v-401,,-401,,-401,l1439,1635xm589,597v1251,,1251,,1251,c1840,1439,1840,1439,1840,1439v-1251,,-1251,,-1251,l589,597xm1243,1840v-654,,-654,,-654,c589,1635,589,1635,589,1635v654,,654,,654,l1243,1840xe" fillcolor="white [3212]" stroked="f">
                    <v:path arrowok="t" o:connecttype="custom" o:connectlocs="59376504,73323762;13721186,73323762;0,59414827;0,0;54281341,0;54281341,4382898;64516344,4382898;64516344,4382898;64516344,8765756;68516495,8765756;73276438,8765756;73276438,59414827;59376504,73323762;48426345,5836384;5854955,5836384;5854955,60890713;10771329,66011493;48426345,66011493;48426345,5836384;68717602,13126254;64516344,13126254;64516344,57133943;61678240,59414827;58661388,57133943;58661388,8765756;54281341,8765756;54281341,59325392;61678240,66190404;68717602,59325392;68717602,13126254;13162501,54294007;27956340,54294007;27956340,58676905;13162501,58676905;13162501,54294007;13162501,45349381;32157598,45349381;32157598,49911149;13162501,49911149;13162501,45349381;41118840,49911149;36560004,49911149;36560004,45349381;41118840,45349381;41118840,49911149;32157598,36561266;41118840,36561266;41118840,41145394;32157598,41145394;32157598,36561266;13162501,13349883;41118840,13349883;41118840,32178368;13162501,32178368;13162501,13349883;27777551,41145394;13162501,41145394;13162501,36561266;27777551,36561266;27777551,41145394" o:connectangles="0,0,0,0,0,0,0,0,0,0,0,0,0,0,0,0,0,0,0,0,0,0,0,0,0,0,0,0,0,0,0,0,0,0,0,0,0,0,0,0,0,0,0,0,0,0,0,0,0,0,0,0,0,0,0,0,0,0,0,0"/>
                  </v:shape>
                  <v:oval id="椭圆 28" o:spid="_x0000_s1035" style="position:absolute;left:60350;top:1024;width:985;height:9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BekMUA&#10;AADbAAAADwAAAGRycy9kb3ducmV2LnhtbESPwWrCQBCG74W+wzIFL6Vu6iFI6iqiFqQHoSricciO&#10;yWp2NmRXjW/fORQ8Dv/838w3mfW+UTfqogts4HOYgSIug3VcGdjvvj/GoGJCttgEJgMPijCbvr5M&#10;sLDhzr9026ZKCYRjgQbqlNpC61jW5DEOQ0ss2Sl0HpOMXaVth3eB+0aPsizXHh3LhRpbWtRUXrZX&#10;L5TDddPm/eX4OK/yxfJ97n42B2fM4K2ff4FK1Kfn8n97bQ2M5FlxEQ/Q0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kF6QxQAAANsAAAAPAAAAAAAAAAAAAAAAAJgCAABkcnMv&#10;ZG93bnJldi54bWxQSwUGAAAAAAQABAD1AAAAigMAAAAA&#10;" fillcolor="#155957" stroked="f" strokeweight="1pt">
                    <v:stroke joinstyle="miter"/>
                  </v:oval>
                </v:group>
                <v:rect id="矩形 4" o:spid="_x0000_s1036" style="position:absolute;top:200;width:12001;height:301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K7YQ8QA&#10;AADaAAAADwAAAGRycy9kb3ducmV2LnhtbESPQUvDQBSE70L/w/IEb3aTolbSbkopFsWDtImHHh/Z&#10;ZxLNvo3ZZxP/vSsIHoeZ+YZZbybXqTMNofVsIJ0noIgrb1uuDbyW++t7UEGQLXaeycA3Bdjks4s1&#10;ZtaPfKRzIbWKEA4ZGmhE+kzrUDXkMMx9Txy9Nz84lCiHWtsBxwh3nV4kyZ122HJcaLCnXUPVR/Hl&#10;DCTv9JnePtd7X55e5DCWjw+yZGOuLqftCpTQJP/hv/aTNXADv1fiDdD5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Su2EPEAAAA2gAAAA8AAAAAAAAAAAAAAAAAmAIAAGRycy9k&#10;b3ducmV2LnhtbFBLBQYAAAAABAAEAPUAAACJAwAAAAA=&#10;" filled="f" strokecolor="#155957" strokeweight="1pt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12160" behindDoc="0" locked="0" layoutInCell="1" allowOverlap="1" wp14:anchorId="5288B014" wp14:editId="60D7C0C9">
                <wp:simplePos x="0" y="0"/>
                <wp:positionH relativeFrom="margin">
                  <wp:posOffset>-402590</wp:posOffset>
                </wp:positionH>
                <wp:positionV relativeFrom="paragraph">
                  <wp:posOffset>1152998</wp:posOffset>
                </wp:positionV>
                <wp:extent cx="6078855" cy="1343660"/>
                <wp:effectExtent l="0" t="0" r="0" b="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78855" cy="1343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158E" w:rsidRPr="00D7330C" w:rsidRDefault="00657EF4" w:rsidP="003F483B">
                            <w:pPr>
                              <w:snapToGrid w:val="0"/>
                              <w:spacing w:line="252" w:lineRule="auto"/>
                              <w:jc w:val="left"/>
                              <w:rPr>
                                <w:rFonts w:ascii="微软雅黑" w:eastAsia="微软雅黑" w:hAnsi="微软雅黑"/>
                                <w:b/>
                                <w:color w:val="005978"/>
                                <w:kern w:val="24"/>
                                <w:szCs w:val="21"/>
                              </w:rPr>
                            </w:pPr>
                            <w:r w:rsidRPr="00AB6F35">
                              <w:rPr>
                                <w:rFonts w:ascii="微软雅黑" w:eastAsia="微软雅黑" w:hAnsi="微软雅黑"/>
                                <w:b/>
                                <w:color w:val="155957"/>
                                <w:kern w:val="24"/>
                                <w:szCs w:val="21"/>
                              </w:rPr>
                              <w:t>201</w:t>
                            </w:r>
                            <w:r w:rsidR="0033158E" w:rsidRPr="00AB6F35">
                              <w:rPr>
                                <w:rFonts w:ascii="微软雅黑" w:eastAsia="微软雅黑" w:hAnsi="微软雅黑"/>
                                <w:b/>
                                <w:color w:val="155957"/>
                                <w:kern w:val="24"/>
                                <w:szCs w:val="21"/>
                              </w:rPr>
                              <w:t>2</w:t>
                            </w:r>
                            <w:r w:rsidR="006D7E45" w:rsidRPr="00AB6F35">
                              <w:rPr>
                                <w:rFonts w:ascii="微软雅黑" w:eastAsia="微软雅黑" w:hAnsi="微软雅黑"/>
                                <w:b/>
                                <w:color w:val="155957"/>
                                <w:kern w:val="24"/>
                                <w:szCs w:val="21"/>
                              </w:rPr>
                              <w:t>.09</w:t>
                            </w:r>
                            <w:r w:rsidR="0033158E" w:rsidRPr="00AB6F35">
                              <w:rPr>
                                <w:rFonts w:ascii="微软雅黑" w:eastAsia="微软雅黑" w:hAnsi="微软雅黑"/>
                                <w:b/>
                                <w:color w:val="155957"/>
                                <w:kern w:val="24"/>
                                <w:szCs w:val="21"/>
                              </w:rPr>
                              <w:t>-201</w:t>
                            </w:r>
                            <w:r w:rsidR="006D7E45" w:rsidRPr="00AB6F35">
                              <w:rPr>
                                <w:rFonts w:ascii="微软雅黑" w:eastAsia="微软雅黑" w:hAnsi="微软雅黑"/>
                                <w:b/>
                                <w:color w:val="155957"/>
                                <w:kern w:val="24"/>
                                <w:szCs w:val="21"/>
                              </w:rPr>
                              <w:t>6.06</w:t>
                            </w:r>
                            <w:r w:rsidR="009A3B4D" w:rsidRPr="00AB6F35">
                              <w:rPr>
                                <w:rFonts w:ascii="微软雅黑" w:eastAsia="微软雅黑" w:hAnsi="微软雅黑"/>
                                <w:b/>
                                <w:color w:val="155957"/>
                                <w:kern w:val="24"/>
                                <w:szCs w:val="21"/>
                              </w:rPr>
                              <w:t xml:space="preserve"> </w:t>
                            </w:r>
                            <w:r w:rsidR="00A63CAB" w:rsidRPr="00AB6F35">
                              <w:rPr>
                                <w:rFonts w:ascii="微软雅黑" w:eastAsia="微软雅黑" w:hAnsi="微软雅黑"/>
                                <w:b/>
                                <w:color w:val="155957"/>
                                <w:kern w:val="24"/>
                                <w:szCs w:val="21"/>
                              </w:rPr>
                              <w:t xml:space="preserve"> </w:t>
                            </w:r>
                            <w:r w:rsidR="009A3B4D" w:rsidRPr="00AB6F35">
                              <w:rPr>
                                <w:rFonts w:ascii="微软雅黑" w:eastAsia="微软雅黑" w:hAnsi="微软雅黑"/>
                                <w:b/>
                                <w:color w:val="155957"/>
                                <w:kern w:val="24"/>
                                <w:szCs w:val="21"/>
                              </w:rPr>
                              <w:t xml:space="preserve"> </w:t>
                            </w:r>
                            <w:r w:rsidR="00BC4DB7" w:rsidRPr="00AB6F35">
                              <w:rPr>
                                <w:rFonts w:ascii="微软雅黑" w:eastAsia="微软雅黑" w:hAnsi="微软雅黑"/>
                                <w:b/>
                                <w:color w:val="155957"/>
                                <w:kern w:val="24"/>
                                <w:szCs w:val="21"/>
                              </w:rPr>
                              <w:t xml:space="preserve"> </w:t>
                            </w:r>
                            <w:r w:rsidR="009A3B4D" w:rsidRPr="00AB6F35">
                              <w:rPr>
                                <w:rFonts w:ascii="微软雅黑" w:eastAsia="微软雅黑" w:hAnsi="微软雅黑"/>
                                <w:b/>
                                <w:color w:val="155957"/>
                                <w:kern w:val="24"/>
                                <w:szCs w:val="21"/>
                              </w:rPr>
                              <w:t xml:space="preserve"> </w:t>
                            </w:r>
                            <w:r w:rsidR="00BC4DB7" w:rsidRPr="00AB6F35">
                              <w:rPr>
                                <w:rFonts w:ascii="微软雅黑" w:eastAsia="微软雅黑" w:hAnsi="微软雅黑"/>
                                <w:b/>
                                <w:color w:val="155957"/>
                                <w:kern w:val="24"/>
                                <w:szCs w:val="21"/>
                              </w:rPr>
                              <w:t xml:space="preserve">  </w:t>
                            </w:r>
                            <w:r w:rsidR="0033158E" w:rsidRPr="00AB6F35">
                              <w:rPr>
                                <w:rFonts w:ascii="微软雅黑" w:eastAsia="微软雅黑" w:hAnsi="微软雅黑" w:hint="eastAsia"/>
                                <w:b/>
                                <w:color w:val="155957"/>
                                <w:kern w:val="24"/>
                                <w:szCs w:val="21"/>
                              </w:rPr>
                              <w:t xml:space="preserve">哈尔滨工业大学管理学院 </w:t>
                            </w:r>
                            <w:r w:rsidR="00A63CAB" w:rsidRPr="00AB6F35">
                              <w:rPr>
                                <w:rFonts w:ascii="微软雅黑" w:eastAsia="微软雅黑" w:hAnsi="微软雅黑" w:hint="eastAsia"/>
                                <w:b/>
                                <w:color w:val="155957"/>
                                <w:kern w:val="24"/>
                                <w:szCs w:val="21"/>
                              </w:rPr>
                              <w:t xml:space="preserve">  </w:t>
                            </w:r>
                            <w:r w:rsidR="00BC4DB7" w:rsidRPr="00AB6F35">
                              <w:rPr>
                                <w:rFonts w:ascii="微软雅黑" w:eastAsia="微软雅黑" w:hAnsi="微软雅黑"/>
                                <w:b/>
                                <w:color w:val="155957"/>
                                <w:kern w:val="24"/>
                                <w:szCs w:val="21"/>
                              </w:rPr>
                              <w:t xml:space="preserve">  </w:t>
                            </w:r>
                            <w:r w:rsidR="00A63CAB" w:rsidRPr="00AB6F35">
                              <w:rPr>
                                <w:rFonts w:ascii="微软雅黑" w:eastAsia="微软雅黑" w:hAnsi="微软雅黑" w:hint="eastAsia"/>
                                <w:b/>
                                <w:color w:val="155957"/>
                                <w:kern w:val="24"/>
                                <w:szCs w:val="21"/>
                              </w:rPr>
                              <w:t xml:space="preserve">  </w:t>
                            </w:r>
                            <w:r w:rsidR="008A2844" w:rsidRPr="00AB6F35">
                              <w:rPr>
                                <w:rFonts w:ascii="微软雅黑" w:eastAsia="微软雅黑" w:hAnsi="微软雅黑"/>
                                <w:b/>
                                <w:color w:val="155957"/>
                                <w:kern w:val="24"/>
                                <w:szCs w:val="21"/>
                              </w:rPr>
                              <w:t xml:space="preserve"> </w:t>
                            </w:r>
                            <w:r w:rsidR="002464AE" w:rsidRPr="00AB6F35">
                              <w:rPr>
                                <w:rFonts w:ascii="微软雅黑" w:eastAsia="微软雅黑" w:hAnsi="微软雅黑" w:hint="eastAsia"/>
                                <w:b/>
                                <w:color w:val="155957"/>
                                <w:kern w:val="24"/>
                                <w:szCs w:val="21"/>
                              </w:rPr>
                              <w:t xml:space="preserve"> </w:t>
                            </w:r>
                            <w:r w:rsidR="0033158E" w:rsidRPr="00AB6F35">
                              <w:rPr>
                                <w:rFonts w:ascii="微软雅黑" w:eastAsia="微软雅黑" w:hAnsi="微软雅黑" w:hint="eastAsia"/>
                                <w:b/>
                                <w:color w:val="155957"/>
                                <w:kern w:val="24"/>
                                <w:szCs w:val="21"/>
                              </w:rPr>
                              <w:t>会计</w:t>
                            </w:r>
                            <w:r w:rsidR="002464AE" w:rsidRPr="00AB6F35">
                              <w:rPr>
                                <w:rFonts w:ascii="微软雅黑" w:eastAsia="微软雅黑" w:hAnsi="微软雅黑" w:hint="eastAsia"/>
                                <w:b/>
                                <w:color w:val="155957"/>
                                <w:kern w:val="24"/>
                                <w:szCs w:val="21"/>
                              </w:rPr>
                              <w:t xml:space="preserve">专业 </w:t>
                            </w:r>
                            <w:r w:rsidR="006D7E45" w:rsidRPr="00AB6F35">
                              <w:rPr>
                                <w:rFonts w:ascii="微软雅黑" w:eastAsia="微软雅黑" w:hAnsi="微软雅黑"/>
                                <w:b/>
                                <w:color w:val="155957"/>
                                <w:kern w:val="24"/>
                                <w:szCs w:val="21"/>
                              </w:rPr>
                              <w:t xml:space="preserve">      学士学位</w:t>
                            </w:r>
                          </w:p>
                          <w:p w:rsidR="0033158E" w:rsidRDefault="0033158E" w:rsidP="00AB6F35">
                            <w:pPr>
                              <w:widowControl/>
                              <w:numPr>
                                <w:ilvl w:val="0"/>
                                <w:numId w:val="45"/>
                              </w:numPr>
                              <w:snapToGrid w:val="0"/>
                              <w:spacing w:line="264" w:lineRule="auto"/>
                              <w:rPr>
                                <w:rFonts w:ascii="微软雅黑" w:eastAsia="微软雅黑" w:hAnsi="微软雅黑"/>
                                <w:color w:val="000000"/>
                                <w:kern w:val="24"/>
                                <w:szCs w:val="21"/>
                              </w:rPr>
                            </w:pPr>
                            <w:r w:rsidRPr="00D7330C"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Cs w:val="21"/>
                              </w:rPr>
                              <w:t>主修课程</w:t>
                            </w:r>
                            <w:r w:rsidRPr="00D7330C">
                              <w:rPr>
                                <w:rFonts w:ascii="微软雅黑" w:eastAsia="微软雅黑" w:hAnsi="微软雅黑"/>
                                <w:color w:val="000000"/>
                                <w:kern w:val="24"/>
                                <w:szCs w:val="21"/>
                              </w:rPr>
                              <w:t>：财务会计</w:t>
                            </w:r>
                            <w:r w:rsidRPr="00D7330C"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Cs w:val="21"/>
                              </w:rPr>
                              <w:t>、</w:t>
                            </w:r>
                            <w:r w:rsidRPr="00D7330C">
                              <w:rPr>
                                <w:rFonts w:ascii="微软雅黑" w:eastAsia="微软雅黑" w:hAnsi="微软雅黑"/>
                                <w:color w:val="000000"/>
                                <w:kern w:val="24"/>
                                <w:szCs w:val="21"/>
                              </w:rPr>
                              <w:t>成本会计</w:t>
                            </w:r>
                            <w:r w:rsidRPr="00D7330C"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Cs w:val="21"/>
                              </w:rPr>
                              <w:t>、</w:t>
                            </w:r>
                            <w:r w:rsidRPr="00D7330C">
                              <w:rPr>
                                <w:rFonts w:ascii="微软雅黑" w:eastAsia="微软雅黑" w:hAnsi="微软雅黑"/>
                                <w:color w:val="000000"/>
                                <w:kern w:val="24"/>
                                <w:szCs w:val="21"/>
                              </w:rPr>
                              <w:t>管理会计</w:t>
                            </w:r>
                            <w:r w:rsidRPr="00D7330C"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Cs w:val="21"/>
                              </w:rPr>
                              <w:t>、</w:t>
                            </w:r>
                            <w:r w:rsidRPr="00D7330C">
                              <w:rPr>
                                <w:rFonts w:ascii="微软雅黑" w:eastAsia="微软雅黑" w:hAnsi="微软雅黑"/>
                                <w:color w:val="000000"/>
                                <w:kern w:val="24"/>
                                <w:szCs w:val="21"/>
                              </w:rPr>
                              <w:t>非营利组织会计</w:t>
                            </w:r>
                            <w:r w:rsidRPr="00D7330C"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Cs w:val="21"/>
                              </w:rPr>
                              <w:t>、</w:t>
                            </w:r>
                            <w:r w:rsidRPr="00D7330C">
                              <w:rPr>
                                <w:rFonts w:ascii="微软雅黑" w:eastAsia="微软雅黑" w:hAnsi="微软雅黑"/>
                                <w:color w:val="000000"/>
                                <w:kern w:val="24"/>
                                <w:szCs w:val="21"/>
                              </w:rPr>
                              <w:t>审计</w:t>
                            </w:r>
                            <w:r w:rsidRPr="00D7330C"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Cs w:val="21"/>
                              </w:rPr>
                              <w:t>、</w:t>
                            </w:r>
                            <w:r w:rsidRPr="00D7330C">
                              <w:rPr>
                                <w:rFonts w:ascii="微软雅黑" w:eastAsia="微软雅黑" w:hAnsi="微软雅黑"/>
                                <w:color w:val="000000"/>
                                <w:kern w:val="24"/>
                                <w:szCs w:val="21"/>
                              </w:rPr>
                              <w:t>税法</w:t>
                            </w:r>
                            <w:r w:rsidR="006D7E45"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Cs w:val="21"/>
                              </w:rPr>
                              <w:t>、</w:t>
                            </w:r>
                            <w:r w:rsidRPr="006D7E45">
                              <w:rPr>
                                <w:rFonts w:ascii="微软雅黑" w:eastAsia="微软雅黑" w:hAnsi="微软雅黑"/>
                                <w:color w:val="000000"/>
                                <w:kern w:val="24"/>
                                <w:szCs w:val="21"/>
                              </w:rPr>
                              <w:t xml:space="preserve">Excel </w:t>
                            </w:r>
                            <w:r w:rsidRPr="006D7E45"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Cs w:val="21"/>
                              </w:rPr>
                              <w:t>建模、多元统计及</w:t>
                            </w:r>
                            <w:r w:rsidRPr="006D7E45">
                              <w:rPr>
                                <w:rFonts w:ascii="微软雅黑" w:eastAsia="微软雅黑" w:hAnsi="微软雅黑"/>
                                <w:color w:val="000000"/>
                                <w:kern w:val="24"/>
                                <w:szCs w:val="21"/>
                              </w:rPr>
                              <w:t>SAS</w:t>
                            </w:r>
                            <w:r w:rsidRPr="006D7E45"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Cs w:val="21"/>
                              </w:rPr>
                              <w:t>建模、</w:t>
                            </w:r>
                            <w:r w:rsidR="00D918C2" w:rsidRPr="006D7E45">
                              <w:rPr>
                                <w:rFonts w:ascii="微软雅黑" w:eastAsia="微软雅黑" w:hAnsi="微软雅黑"/>
                                <w:color w:val="000000"/>
                                <w:kern w:val="24"/>
                                <w:szCs w:val="21"/>
                              </w:rPr>
                              <w:t>M</w:t>
                            </w:r>
                            <w:r w:rsidR="00AB447C" w:rsidRPr="006D7E45">
                              <w:rPr>
                                <w:rFonts w:ascii="微软雅黑" w:eastAsia="微软雅黑" w:hAnsi="微软雅黑"/>
                                <w:color w:val="000000"/>
                                <w:kern w:val="24"/>
                                <w:szCs w:val="21"/>
                              </w:rPr>
                              <w:t>ATLAB</w:t>
                            </w:r>
                            <w:r w:rsidRPr="006D7E45"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Cs w:val="21"/>
                              </w:rPr>
                              <w:t>仿真建模、</w:t>
                            </w:r>
                            <w:r w:rsidRPr="006D7E45">
                              <w:rPr>
                                <w:rFonts w:ascii="微软雅黑" w:eastAsia="微软雅黑" w:hAnsi="微软雅黑"/>
                                <w:color w:val="000000"/>
                                <w:kern w:val="24"/>
                                <w:szCs w:val="21"/>
                              </w:rPr>
                              <w:t>Hadoop应用</w:t>
                            </w:r>
                            <w:r w:rsidRPr="006D7E45"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Cs w:val="21"/>
                              </w:rPr>
                              <w:t>等</w:t>
                            </w:r>
                            <w:r w:rsidRPr="006D7E45">
                              <w:rPr>
                                <w:rFonts w:ascii="微软雅黑" w:eastAsia="微软雅黑" w:hAnsi="微软雅黑"/>
                                <w:color w:val="000000"/>
                                <w:kern w:val="24"/>
                                <w:szCs w:val="21"/>
                              </w:rPr>
                              <w:t>课程</w:t>
                            </w:r>
                          </w:p>
                          <w:p w:rsidR="006D7E45" w:rsidRPr="006D7E45" w:rsidRDefault="006D7E45" w:rsidP="00AB6F35">
                            <w:pPr>
                              <w:widowControl/>
                              <w:numPr>
                                <w:ilvl w:val="0"/>
                                <w:numId w:val="45"/>
                              </w:numPr>
                              <w:snapToGrid w:val="0"/>
                              <w:spacing w:line="264" w:lineRule="auto"/>
                              <w:rPr>
                                <w:rFonts w:ascii="微软雅黑" w:eastAsia="微软雅黑" w:hAnsi="微软雅黑"/>
                                <w:color w:val="000000"/>
                                <w:kern w:val="24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000000"/>
                                <w:kern w:val="24"/>
                                <w:szCs w:val="21"/>
                              </w:rPr>
                              <w:t>在校期间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Cs w:val="21"/>
                              </w:rPr>
                              <w:t>，</w:t>
                            </w:r>
                            <w:r>
                              <w:rPr>
                                <w:rFonts w:ascii="微软雅黑" w:eastAsia="微软雅黑" w:hAnsi="微软雅黑"/>
                                <w:color w:val="000000"/>
                                <w:kern w:val="24"/>
                                <w:szCs w:val="21"/>
                              </w:rPr>
                              <w:t>通过大学英语六级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Cs w:val="21"/>
                              </w:rPr>
                              <w:t>和计算机二级考试，</w:t>
                            </w:r>
                            <w:r>
                              <w:rPr>
                                <w:rFonts w:ascii="微软雅黑" w:eastAsia="微软雅黑" w:hAnsi="微软雅黑"/>
                                <w:color w:val="000000"/>
                                <w:kern w:val="24"/>
                                <w:szCs w:val="21"/>
                              </w:rPr>
                              <w:t>并且取得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Cs w:val="21"/>
                              </w:rPr>
                              <w:t>会计从业资格证书，</w:t>
                            </w:r>
                            <w:r>
                              <w:rPr>
                                <w:rFonts w:ascii="微软雅黑" w:eastAsia="微软雅黑" w:hAnsi="微软雅黑"/>
                                <w:color w:val="000000"/>
                                <w:kern w:val="24"/>
                                <w:szCs w:val="21"/>
                              </w:rPr>
                              <w:t>多次获得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Cs w:val="21"/>
                              </w:rPr>
                              <w:t>校级一等奖学金和优秀毕业生称号等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88B014" id="文本框 2" o:spid="_x0000_s1037" type="#_x0000_t202" style="position:absolute;left:0;text-align:left;margin-left:-31.7pt;margin-top:90.8pt;width:478.65pt;height:105.8pt;z-index:2516121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" filled="f" stroked="f">
                <v:textbox>
                  <w:txbxContent>
                    <w:p w:rsidR="0033158E" w:rsidRPr="00D7330C" w:rsidRDefault="00657EF4" w:rsidP="003F483B">
                      <w:pPr>
                        <w:snapToGrid w:val="0"/>
                        <w:spacing w:line="252" w:lineRule="auto"/>
                        <w:jc w:val="left"/>
                        <w:rPr>
                          <w:rFonts w:ascii="微软雅黑" w:eastAsia="微软雅黑" w:hAnsi="微软雅黑"/>
                          <w:b/>
                          <w:color w:val="005978"/>
                          <w:kern w:val="24"/>
                          <w:szCs w:val="21"/>
                        </w:rPr>
                      </w:pPr>
                      <w:r w:rsidRPr="00AB6F35">
                        <w:rPr>
                          <w:rFonts w:ascii="微软雅黑" w:eastAsia="微软雅黑" w:hAnsi="微软雅黑"/>
                          <w:b/>
                          <w:color w:val="155957"/>
                          <w:kern w:val="24"/>
                          <w:szCs w:val="21"/>
                        </w:rPr>
                        <w:t>201</w:t>
                      </w:r>
                      <w:r w:rsidR="0033158E" w:rsidRPr="00AB6F35">
                        <w:rPr>
                          <w:rFonts w:ascii="微软雅黑" w:eastAsia="微软雅黑" w:hAnsi="微软雅黑"/>
                          <w:b/>
                          <w:color w:val="155957"/>
                          <w:kern w:val="24"/>
                          <w:szCs w:val="21"/>
                        </w:rPr>
                        <w:t>2</w:t>
                      </w:r>
                      <w:r w:rsidR="006D7E45" w:rsidRPr="00AB6F35">
                        <w:rPr>
                          <w:rFonts w:ascii="微软雅黑" w:eastAsia="微软雅黑" w:hAnsi="微软雅黑"/>
                          <w:b/>
                          <w:color w:val="155957"/>
                          <w:kern w:val="24"/>
                          <w:szCs w:val="21"/>
                        </w:rPr>
                        <w:t>.09</w:t>
                      </w:r>
                      <w:r w:rsidR="0033158E" w:rsidRPr="00AB6F35">
                        <w:rPr>
                          <w:rFonts w:ascii="微软雅黑" w:eastAsia="微软雅黑" w:hAnsi="微软雅黑"/>
                          <w:b/>
                          <w:color w:val="155957"/>
                          <w:kern w:val="24"/>
                          <w:szCs w:val="21"/>
                        </w:rPr>
                        <w:t>-201</w:t>
                      </w:r>
                      <w:r w:rsidR="006D7E45" w:rsidRPr="00AB6F35">
                        <w:rPr>
                          <w:rFonts w:ascii="微软雅黑" w:eastAsia="微软雅黑" w:hAnsi="微软雅黑"/>
                          <w:b/>
                          <w:color w:val="155957"/>
                          <w:kern w:val="24"/>
                          <w:szCs w:val="21"/>
                        </w:rPr>
                        <w:t>6.06</w:t>
                      </w:r>
                      <w:r w:rsidR="009A3B4D" w:rsidRPr="00AB6F35">
                        <w:rPr>
                          <w:rFonts w:ascii="微软雅黑" w:eastAsia="微软雅黑" w:hAnsi="微软雅黑"/>
                          <w:b/>
                          <w:color w:val="155957"/>
                          <w:kern w:val="24"/>
                          <w:szCs w:val="21"/>
                        </w:rPr>
                        <w:t xml:space="preserve"> </w:t>
                      </w:r>
                      <w:r w:rsidR="00A63CAB" w:rsidRPr="00AB6F35">
                        <w:rPr>
                          <w:rFonts w:ascii="微软雅黑" w:eastAsia="微软雅黑" w:hAnsi="微软雅黑"/>
                          <w:b/>
                          <w:color w:val="155957"/>
                          <w:kern w:val="24"/>
                          <w:szCs w:val="21"/>
                        </w:rPr>
                        <w:t xml:space="preserve"> </w:t>
                      </w:r>
                      <w:r w:rsidR="009A3B4D" w:rsidRPr="00AB6F35">
                        <w:rPr>
                          <w:rFonts w:ascii="微软雅黑" w:eastAsia="微软雅黑" w:hAnsi="微软雅黑"/>
                          <w:b/>
                          <w:color w:val="155957"/>
                          <w:kern w:val="24"/>
                          <w:szCs w:val="21"/>
                        </w:rPr>
                        <w:t xml:space="preserve"> </w:t>
                      </w:r>
                      <w:r w:rsidR="00BC4DB7" w:rsidRPr="00AB6F35">
                        <w:rPr>
                          <w:rFonts w:ascii="微软雅黑" w:eastAsia="微软雅黑" w:hAnsi="微软雅黑"/>
                          <w:b/>
                          <w:color w:val="155957"/>
                          <w:kern w:val="24"/>
                          <w:szCs w:val="21"/>
                        </w:rPr>
                        <w:t xml:space="preserve"> </w:t>
                      </w:r>
                      <w:r w:rsidR="009A3B4D" w:rsidRPr="00AB6F35">
                        <w:rPr>
                          <w:rFonts w:ascii="微软雅黑" w:eastAsia="微软雅黑" w:hAnsi="微软雅黑"/>
                          <w:b/>
                          <w:color w:val="155957"/>
                          <w:kern w:val="24"/>
                          <w:szCs w:val="21"/>
                        </w:rPr>
                        <w:t xml:space="preserve"> </w:t>
                      </w:r>
                      <w:r w:rsidR="00BC4DB7" w:rsidRPr="00AB6F35">
                        <w:rPr>
                          <w:rFonts w:ascii="微软雅黑" w:eastAsia="微软雅黑" w:hAnsi="微软雅黑"/>
                          <w:b/>
                          <w:color w:val="155957"/>
                          <w:kern w:val="24"/>
                          <w:szCs w:val="21"/>
                        </w:rPr>
                        <w:t xml:space="preserve">  </w:t>
                      </w:r>
                      <w:r w:rsidR="0033158E" w:rsidRPr="00AB6F35">
                        <w:rPr>
                          <w:rFonts w:ascii="微软雅黑" w:eastAsia="微软雅黑" w:hAnsi="微软雅黑" w:hint="eastAsia"/>
                          <w:b/>
                          <w:color w:val="155957"/>
                          <w:kern w:val="24"/>
                          <w:szCs w:val="21"/>
                        </w:rPr>
                        <w:t xml:space="preserve">哈尔滨工业大学管理学院 </w:t>
                      </w:r>
                      <w:r w:rsidR="00A63CAB" w:rsidRPr="00AB6F35">
                        <w:rPr>
                          <w:rFonts w:ascii="微软雅黑" w:eastAsia="微软雅黑" w:hAnsi="微软雅黑" w:hint="eastAsia"/>
                          <w:b/>
                          <w:color w:val="155957"/>
                          <w:kern w:val="24"/>
                          <w:szCs w:val="21"/>
                        </w:rPr>
                        <w:t xml:space="preserve">  </w:t>
                      </w:r>
                      <w:r w:rsidR="00BC4DB7" w:rsidRPr="00AB6F35">
                        <w:rPr>
                          <w:rFonts w:ascii="微软雅黑" w:eastAsia="微软雅黑" w:hAnsi="微软雅黑"/>
                          <w:b/>
                          <w:color w:val="155957"/>
                          <w:kern w:val="24"/>
                          <w:szCs w:val="21"/>
                        </w:rPr>
                        <w:t xml:space="preserve">  </w:t>
                      </w:r>
                      <w:r w:rsidR="00A63CAB" w:rsidRPr="00AB6F35">
                        <w:rPr>
                          <w:rFonts w:ascii="微软雅黑" w:eastAsia="微软雅黑" w:hAnsi="微软雅黑" w:hint="eastAsia"/>
                          <w:b/>
                          <w:color w:val="155957"/>
                          <w:kern w:val="24"/>
                          <w:szCs w:val="21"/>
                        </w:rPr>
                        <w:t xml:space="preserve">  </w:t>
                      </w:r>
                      <w:r w:rsidR="008A2844" w:rsidRPr="00AB6F35">
                        <w:rPr>
                          <w:rFonts w:ascii="微软雅黑" w:eastAsia="微软雅黑" w:hAnsi="微软雅黑"/>
                          <w:b/>
                          <w:color w:val="155957"/>
                          <w:kern w:val="24"/>
                          <w:szCs w:val="21"/>
                        </w:rPr>
                        <w:t xml:space="preserve"> </w:t>
                      </w:r>
                      <w:r w:rsidR="002464AE" w:rsidRPr="00AB6F35">
                        <w:rPr>
                          <w:rFonts w:ascii="微软雅黑" w:eastAsia="微软雅黑" w:hAnsi="微软雅黑" w:hint="eastAsia"/>
                          <w:b/>
                          <w:color w:val="155957"/>
                          <w:kern w:val="24"/>
                          <w:szCs w:val="21"/>
                        </w:rPr>
                        <w:t xml:space="preserve"> </w:t>
                      </w:r>
                      <w:r w:rsidR="0033158E" w:rsidRPr="00AB6F35">
                        <w:rPr>
                          <w:rFonts w:ascii="微软雅黑" w:eastAsia="微软雅黑" w:hAnsi="微软雅黑" w:hint="eastAsia"/>
                          <w:b/>
                          <w:color w:val="155957"/>
                          <w:kern w:val="24"/>
                          <w:szCs w:val="21"/>
                        </w:rPr>
                        <w:t>会计</w:t>
                      </w:r>
                      <w:r w:rsidR="002464AE" w:rsidRPr="00AB6F35">
                        <w:rPr>
                          <w:rFonts w:ascii="微软雅黑" w:eastAsia="微软雅黑" w:hAnsi="微软雅黑" w:hint="eastAsia"/>
                          <w:b/>
                          <w:color w:val="155957"/>
                          <w:kern w:val="24"/>
                          <w:szCs w:val="21"/>
                        </w:rPr>
                        <w:t xml:space="preserve">专业 </w:t>
                      </w:r>
                      <w:r w:rsidR="006D7E45" w:rsidRPr="00AB6F35">
                        <w:rPr>
                          <w:rFonts w:ascii="微软雅黑" w:eastAsia="微软雅黑" w:hAnsi="微软雅黑"/>
                          <w:b/>
                          <w:color w:val="155957"/>
                          <w:kern w:val="24"/>
                          <w:szCs w:val="21"/>
                        </w:rPr>
                        <w:t xml:space="preserve">      学士学位</w:t>
                      </w:r>
                    </w:p>
                    <w:p w:rsidR="0033158E" w:rsidRDefault="0033158E" w:rsidP="00AB6F35">
                      <w:pPr>
                        <w:widowControl/>
                        <w:numPr>
                          <w:ilvl w:val="0"/>
                          <w:numId w:val="45"/>
                        </w:numPr>
                        <w:snapToGrid w:val="0"/>
                        <w:spacing w:line="264" w:lineRule="auto"/>
                        <w:rPr>
                          <w:rFonts w:ascii="微软雅黑" w:eastAsia="微软雅黑" w:hAnsi="微软雅黑"/>
                          <w:color w:val="000000"/>
                          <w:kern w:val="24"/>
                          <w:szCs w:val="21"/>
                        </w:rPr>
                      </w:pPr>
                      <w:r w:rsidRPr="00D7330C"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Cs w:val="21"/>
                        </w:rPr>
                        <w:t>主修课程</w:t>
                      </w:r>
                      <w:r w:rsidRPr="00D7330C">
                        <w:rPr>
                          <w:rFonts w:ascii="微软雅黑" w:eastAsia="微软雅黑" w:hAnsi="微软雅黑"/>
                          <w:color w:val="000000"/>
                          <w:kern w:val="24"/>
                          <w:szCs w:val="21"/>
                        </w:rPr>
                        <w:t>：财务会计</w:t>
                      </w:r>
                      <w:r w:rsidRPr="00D7330C"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Cs w:val="21"/>
                        </w:rPr>
                        <w:t>、</w:t>
                      </w:r>
                      <w:r w:rsidRPr="00D7330C">
                        <w:rPr>
                          <w:rFonts w:ascii="微软雅黑" w:eastAsia="微软雅黑" w:hAnsi="微软雅黑"/>
                          <w:color w:val="000000"/>
                          <w:kern w:val="24"/>
                          <w:szCs w:val="21"/>
                        </w:rPr>
                        <w:t>成本会计</w:t>
                      </w:r>
                      <w:r w:rsidRPr="00D7330C"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Cs w:val="21"/>
                        </w:rPr>
                        <w:t>、</w:t>
                      </w:r>
                      <w:r w:rsidRPr="00D7330C">
                        <w:rPr>
                          <w:rFonts w:ascii="微软雅黑" w:eastAsia="微软雅黑" w:hAnsi="微软雅黑"/>
                          <w:color w:val="000000"/>
                          <w:kern w:val="24"/>
                          <w:szCs w:val="21"/>
                        </w:rPr>
                        <w:t>管理会计</w:t>
                      </w:r>
                      <w:r w:rsidRPr="00D7330C"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Cs w:val="21"/>
                        </w:rPr>
                        <w:t>、</w:t>
                      </w:r>
                      <w:r w:rsidRPr="00D7330C">
                        <w:rPr>
                          <w:rFonts w:ascii="微软雅黑" w:eastAsia="微软雅黑" w:hAnsi="微软雅黑"/>
                          <w:color w:val="000000"/>
                          <w:kern w:val="24"/>
                          <w:szCs w:val="21"/>
                        </w:rPr>
                        <w:t>非营利组织会计</w:t>
                      </w:r>
                      <w:r w:rsidRPr="00D7330C"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Cs w:val="21"/>
                        </w:rPr>
                        <w:t>、</w:t>
                      </w:r>
                      <w:r w:rsidRPr="00D7330C">
                        <w:rPr>
                          <w:rFonts w:ascii="微软雅黑" w:eastAsia="微软雅黑" w:hAnsi="微软雅黑"/>
                          <w:color w:val="000000"/>
                          <w:kern w:val="24"/>
                          <w:szCs w:val="21"/>
                        </w:rPr>
                        <w:t>审计</w:t>
                      </w:r>
                      <w:r w:rsidRPr="00D7330C"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Cs w:val="21"/>
                        </w:rPr>
                        <w:t>、</w:t>
                      </w:r>
                      <w:r w:rsidRPr="00D7330C">
                        <w:rPr>
                          <w:rFonts w:ascii="微软雅黑" w:eastAsia="微软雅黑" w:hAnsi="微软雅黑"/>
                          <w:color w:val="000000"/>
                          <w:kern w:val="24"/>
                          <w:szCs w:val="21"/>
                        </w:rPr>
                        <w:t>税法</w:t>
                      </w:r>
                      <w:r w:rsidR="006D7E45"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Cs w:val="21"/>
                        </w:rPr>
                        <w:t>、</w:t>
                      </w:r>
                      <w:r w:rsidRPr="006D7E45">
                        <w:rPr>
                          <w:rFonts w:ascii="微软雅黑" w:eastAsia="微软雅黑" w:hAnsi="微软雅黑"/>
                          <w:color w:val="000000"/>
                          <w:kern w:val="24"/>
                          <w:szCs w:val="21"/>
                        </w:rPr>
                        <w:t xml:space="preserve">Excel </w:t>
                      </w:r>
                      <w:r w:rsidRPr="006D7E45"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Cs w:val="21"/>
                        </w:rPr>
                        <w:t>建模、多元统计及</w:t>
                      </w:r>
                      <w:r w:rsidRPr="006D7E45">
                        <w:rPr>
                          <w:rFonts w:ascii="微软雅黑" w:eastAsia="微软雅黑" w:hAnsi="微软雅黑"/>
                          <w:color w:val="000000"/>
                          <w:kern w:val="24"/>
                          <w:szCs w:val="21"/>
                        </w:rPr>
                        <w:t>SAS</w:t>
                      </w:r>
                      <w:r w:rsidRPr="006D7E45"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Cs w:val="21"/>
                        </w:rPr>
                        <w:t>建模、</w:t>
                      </w:r>
                      <w:r w:rsidR="00D918C2" w:rsidRPr="006D7E45">
                        <w:rPr>
                          <w:rFonts w:ascii="微软雅黑" w:eastAsia="微软雅黑" w:hAnsi="微软雅黑"/>
                          <w:color w:val="000000"/>
                          <w:kern w:val="24"/>
                          <w:szCs w:val="21"/>
                        </w:rPr>
                        <w:t>M</w:t>
                      </w:r>
                      <w:r w:rsidR="00AB447C" w:rsidRPr="006D7E45">
                        <w:rPr>
                          <w:rFonts w:ascii="微软雅黑" w:eastAsia="微软雅黑" w:hAnsi="微软雅黑"/>
                          <w:color w:val="000000"/>
                          <w:kern w:val="24"/>
                          <w:szCs w:val="21"/>
                        </w:rPr>
                        <w:t>ATLAB</w:t>
                      </w:r>
                      <w:r w:rsidRPr="006D7E45"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Cs w:val="21"/>
                        </w:rPr>
                        <w:t>仿真建模、</w:t>
                      </w:r>
                      <w:r w:rsidRPr="006D7E45">
                        <w:rPr>
                          <w:rFonts w:ascii="微软雅黑" w:eastAsia="微软雅黑" w:hAnsi="微软雅黑"/>
                          <w:color w:val="000000"/>
                          <w:kern w:val="24"/>
                          <w:szCs w:val="21"/>
                        </w:rPr>
                        <w:t>Hadoop应用</w:t>
                      </w:r>
                      <w:r w:rsidRPr="006D7E45"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Cs w:val="21"/>
                        </w:rPr>
                        <w:t>等</w:t>
                      </w:r>
                      <w:r w:rsidRPr="006D7E45">
                        <w:rPr>
                          <w:rFonts w:ascii="微软雅黑" w:eastAsia="微软雅黑" w:hAnsi="微软雅黑"/>
                          <w:color w:val="000000"/>
                          <w:kern w:val="24"/>
                          <w:szCs w:val="21"/>
                        </w:rPr>
                        <w:t>课程</w:t>
                      </w:r>
                    </w:p>
                    <w:p w:rsidR="006D7E45" w:rsidRPr="006D7E45" w:rsidRDefault="006D7E45" w:rsidP="00AB6F35">
                      <w:pPr>
                        <w:widowControl/>
                        <w:numPr>
                          <w:ilvl w:val="0"/>
                          <w:numId w:val="45"/>
                        </w:numPr>
                        <w:snapToGrid w:val="0"/>
                        <w:spacing w:line="264" w:lineRule="auto"/>
                        <w:rPr>
                          <w:rFonts w:ascii="微软雅黑" w:eastAsia="微软雅黑" w:hAnsi="微软雅黑"/>
                          <w:color w:val="000000"/>
                          <w:kern w:val="24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000000"/>
                          <w:kern w:val="24"/>
                          <w:szCs w:val="21"/>
                        </w:rPr>
                        <w:t>在校期间</w:t>
                      </w:r>
                      <w:r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Cs w:val="21"/>
                        </w:rPr>
                        <w:t>，</w:t>
                      </w:r>
                      <w:r>
                        <w:rPr>
                          <w:rFonts w:ascii="微软雅黑" w:eastAsia="微软雅黑" w:hAnsi="微软雅黑"/>
                          <w:color w:val="000000"/>
                          <w:kern w:val="24"/>
                          <w:szCs w:val="21"/>
                        </w:rPr>
                        <w:t>通过大学英语六级</w:t>
                      </w:r>
                      <w:r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Cs w:val="21"/>
                        </w:rPr>
                        <w:t>和计算机二级考试，</w:t>
                      </w:r>
                      <w:r>
                        <w:rPr>
                          <w:rFonts w:ascii="微软雅黑" w:eastAsia="微软雅黑" w:hAnsi="微软雅黑"/>
                          <w:color w:val="000000"/>
                          <w:kern w:val="24"/>
                          <w:szCs w:val="21"/>
                        </w:rPr>
                        <w:t>并且取得</w:t>
                      </w:r>
                      <w:r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Cs w:val="21"/>
                        </w:rPr>
                        <w:t>会计从业资格证书，</w:t>
                      </w:r>
                      <w:r>
                        <w:rPr>
                          <w:rFonts w:ascii="微软雅黑" w:eastAsia="微软雅黑" w:hAnsi="微软雅黑"/>
                          <w:color w:val="000000"/>
                          <w:kern w:val="24"/>
                          <w:szCs w:val="21"/>
                        </w:rPr>
                        <w:t>多次获得</w:t>
                      </w:r>
                      <w:r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Cs w:val="21"/>
                        </w:rPr>
                        <w:t>校级一等奖学金和优秀毕业生称号等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7392" behindDoc="0" locked="0" layoutInCell="1" allowOverlap="1" wp14:anchorId="500BD0D6" wp14:editId="70577835">
                <wp:simplePos x="0" y="0"/>
                <wp:positionH relativeFrom="column">
                  <wp:posOffset>-494665</wp:posOffset>
                </wp:positionH>
                <wp:positionV relativeFrom="paragraph">
                  <wp:posOffset>2554767</wp:posOffset>
                </wp:positionV>
                <wp:extent cx="6203315" cy="354965"/>
                <wp:effectExtent l="0" t="0" r="6985" b="6985"/>
                <wp:wrapNone/>
                <wp:docPr id="9" name="组合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03315" cy="354965"/>
                          <a:chOff x="0" y="0"/>
                          <a:chExt cx="6203803" cy="354965"/>
                        </a:xfrm>
                      </wpg:grpSpPr>
                      <wpg:grpSp>
                        <wpg:cNvPr id="61" name="组合 61"/>
                        <wpg:cNvGrpSpPr/>
                        <wpg:grpSpPr>
                          <a:xfrm>
                            <a:off x="70338" y="0"/>
                            <a:ext cx="6133465" cy="354965"/>
                            <a:chOff x="0" y="-25878"/>
                            <a:chExt cx="6133522" cy="354965"/>
                          </a:xfrm>
                        </wpg:grpSpPr>
                        <wpg:grpSp>
                          <wpg:cNvPr id="30" name="组合 30"/>
                          <wpg:cNvGrpSpPr/>
                          <wpg:grpSpPr>
                            <a:xfrm>
                              <a:off x="0" y="-25878"/>
                              <a:ext cx="6133522" cy="354965"/>
                              <a:chOff x="0" y="-25878"/>
                              <a:chExt cx="6133522" cy="354965"/>
                            </a:xfrm>
                          </wpg:grpSpPr>
                          <wps:wsp>
                            <wps:cNvPr id="31" name="直接连接符 31"/>
                            <wps:cNvCnPr/>
                            <wps:spPr>
                              <a:xfrm>
                                <a:off x="1126540" y="153619"/>
                                <a:ext cx="4991100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rgbClr val="155957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32" name="文本框 74"/>
                            <wps:cNvSpPr txBox="1"/>
                            <wps:spPr>
                              <a:xfrm>
                                <a:off x="181005" y="-25878"/>
                                <a:ext cx="1101090" cy="35496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:rsidR="00913EC0" w:rsidRPr="00AB6F35" w:rsidRDefault="00D7330C" w:rsidP="009A3B4D">
                                  <w:pPr>
                                    <w:pStyle w:val="a3"/>
                                    <w:snapToGrid w:val="0"/>
                                    <w:spacing w:before="0" w:beforeAutospacing="0" w:after="0" w:afterAutospacing="0"/>
                                    <w:rPr>
                                      <w:color w:val="155957"/>
                                      <w:sz w:val="28"/>
                                    </w:rPr>
                                  </w:pPr>
                                  <w:r w:rsidRPr="00AB6F35">
                                    <w:rPr>
                                      <w:rFonts w:ascii="方正兰亭粗黑简体" w:eastAsia="方正兰亭粗黑简体" w:cstheme="minorBidi"/>
                                      <w:color w:val="155957"/>
                                      <w:kern w:val="24"/>
                                      <w:sz w:val="32"/>
                                      <w:szCs w:val="28"/>
                                    </w:rPr>
                                    <w:t>实习</w:t>
                                  </w:r>
                                  <w:r w:rsidRPr="00AB6F35">
                                    <w:rPr>
                                      <w:rFonts w:ascii="方正兰亭粗黑简体" w:eastAsia="方正兰亭粗黑简体" w:cstheme="minorBidi" w:hint="eastAsia"/>
                                      <w:color w:val="155957"/>
                                      <w:kern w:val="24"/>
                                      <w:sz w:val="32"/>
                                      <w:szCs w:val="28"/>
                                    </w:rPr>
                                    <w:t>经历</w:t>
                                  </w:r>
                                </w:p>
                              </w:txbxContent>
                            </wps:txbx>
                            <wps:bodyPr wrap="square" rtlCol="0">
                              <a:spAutoFit/>
                            </wps:bodyPr>
                          </wps:wsp>
                          <wps:wsp>
                            <wps:cNvPr id="37" name="椭圆 37"/>
                            <wps:cNvSpPr/>
                            <wps:spPr>
                              <a:xfrm>
                                <a:off x="0" y="43891"/>
                                <a:ext cx="231748" cy="231748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155957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9" name="椭圆 39"/>
                            <wps:cNvSpPr/>
                            <wps:spPr>
                              <a:xfrm>
                                <a:off x="6035040" y="102413"/>
                                <a:ext cx="98482" cy="9848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155957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60" name="KSO_Shape"/>
                          <wps:cNvSpPr>
                            <a:spLocks/>
                          </wps:cNvSpPr>
                          <wps:spPr bwMode="auto">
                            <a:xfrm>
                              <a:off x="42958" y="82848"/>
                              <a:ext cx="142456" cy="120248"/>
                            </a:xfrm>
                            <a:custGeom>
                              <a:avLst/>
                              <a:gdLst>
                                <a:gd name="T0" fmla="*/ 1134092 w 2300288"/>
                                <a:gd name="T1" fmla="*/ 968860 h 1936750"/>
                                <a:gd name="T2" fmla="*/ 1214775 w 2300288"/>
                                <a:gd name="T3" fmla="*/ 1049028 h 1936750"/>
                                <a:gd name="T4" fmla="*/ 1216884 w 2300288"/>
                                <a:gd name="T5" fmla="*/ 1064537 h 1936750"/>
                                <a:gd name="T6" fmla="*/ 1151230 w 2300288"/>
                                <a:gd name="T7" fmla="*/ 1136031 h 1936750"/>
                                <a:gd name="T8" fmla="*/ 1182871 w 2300288"/>
                                <a:gd name="T9" fmla="*/ 1247216 h 1936750"/>
                                <a:gd name="T10" fmla="*/ 1204228 w 2300288"/>
                                <a:gd name="T11" fmla="*/ 1413599 h 1936750"/>
                                <a:gd name="T12" fmla="*/ 1046025 w 2300288"/>
                                <a:gd name="T13" fmla="*/ 1361555 h 1936750"/>
                                <a:gd name="T14" fmla="*/ 1071074 w 2300288"/>
                                <a:gd name="T15" fmla="*/ 1209103 h 1936750"/>
                                <a:gd name="T16" fmla="*/ 1033632 w 2300288"/>
                                <a:gd name="T17" fmla="*/ 1075313 h 1936750"/>
                                <a:gd name="T18" fmla="*/ 1028095 w 2300288"/>
                                <a:gd name="T19" fmla="*/ 1060068 h 1936750"/>
                                <a:gd name="T20" fmla="*/ 1033632 w 2300288"/>
                                <a:gd name="T21" fmla="*/ 1045086 h 1936750"/>
                                <a:gd name="T22" fmla="*/ 1116162 w 2300288"/>
                                <a:gd name="T23" fmla="*/ 967020 h 1936750"/>
                                <a:gd name="T24" fmla="*/ 1415999 w 2300288"/>
                                <a:gd name="T25" fmla="*/ 862909 h 1936750"/>
                                <a:gd name="T26" fmla="*/ 1591713 w 2300288"/>
                                <a:gd name="T27" fmla="*/ 924102 h 1936750"/>
                                <a:gd name="T28" fmla="*/ 1763745 w 2300288"/>
                                <a:gd name="T29" fmla="*/ 983456 h 1936750"/>
                                <a:gd name="T30" fmla="*/ 1808726 w 2300288"/>
                                <a:gd name="T31" fmla="*/ 1009194 h 1936750"/>
                                <a:gd name="T32" fmla="*/ 1836345 w 2300288"/>
                                <a:gd name="T33" fmla="*/ 1041235 h 1936750"/>
                                <a:gd name="T34" fmla="*/ 1870541 w 2300288"/>
                                <a:gd name="T35" fmla="*/ 1114771 h 1936750"/>
                                <a:gd name="T36" fmla="*/ 1893952 w 2300288"/>
                                <a:gd name="T37" fmla="*/ 1212469 h 1936750"/>
                                <a:gd name="T38" fmla="*/ 1905000 w 2300288"/>
                                <a:gd name="T39" fmla="*/ 1335643 h 1936750"/>
                                <a:gd name="T40" fmla="*/ 1899740 w 2300288"/>
                                <a:gd name="T41" fmla="*/ 1362957 h 1936750"/>
                                <a:gd name="T42" fmla="*/ 1874487 w 2300288"/>
                                <a:gd name="T43" fmla="*/ 1383704 h 1936750"/>
                                <a:gd name="T44" fmla="*/ 1781895 w 2300288"/>
                                <a:gd name="T45" fmla="*/ 1418897 h 1936750"/>
                                <a:gd name="T46" fmla="*/ 1625909 w 2300288"/>
                                <a:gd name="T47" fmla="*/ 1447524 h 1936750"/>
                                <a:gd name="T48" fmla="*/ 1404950 w 2300288"/>
                                <a:gd name="T49" fmla="*/ 1464857 h 1936750"/>
                                <a:gd name="T50" fmla="*/ 948915 w 2300288"/>
                                <a:gd name="T51" fmla="*/ 1532887 h 1936750"/>
                                <a:gd name="T52" fmla="*/ 96732 w 2300288"/>
                                <a:gd name="T53" fmla="*/ 835367 h 1936750"/>
                                <a:gd name="T54" fmla="*/ 1152637 w 2300288"/>
                                <a:gd name="T55" fmla="*/ 1576 h 1936750"/>
                                <a:gd name="T56" fmla="*/ 1203190 w 2300288"/>
                                <a:gd name="T57" fmla="*/ 12613 h 1936750"/>
                                <a:gd name="T58" fmla="*/ 1249793 w 2300288"/>
                                <a:gd name="T59" fmla="*/ 32847 h 1936750"/>
                                <a:gd name="T60" fmla="*/ 1292446 w 2300288"/>
                                <a:gd name="T61" fmla="*/ 62015 h 1936750"/>
                                <a:gd name="T62" fmla="*/ 1357480 w 2300288"/>
                                <a:gd name="T63" fmla="*/ 134804 h 1936750"/>
                                <a:gd name="T64" fmla="*/ 1402767 w 2300288"/>
                                <a:gd name="T65" fmla="*/ 235972 h 1936750"/>
                                <a:gd name="T66" fmla="*/ 1414352 w 2300288"/>
                                <a:gd name="T67" fmla="*/ 301403 h 1936750"/>
                                <a:gd name="T68" fmla="*/ 1414615 w 2300288"/>
                                <a:gd name="T69" fmla="*/ 367360 h 1936750"/>
                                <a:gd name="T70" fmla="*/ 1402767 w 2300288"/>
                                <a:gd name="T71" fmla="*/ 444090 h 1936750"/>
                                <a:gd name="T72" fmla="*/ 1379596 w 2300288"/>
                                <a:gd name="T73" fmla="*/ 521346 h 1936750"/>
                                <a:gd name="T74" fmla="*/ 1346158 w 2300288"/>
                                <a:gd name="T75" fmla="*/ 595186 h 1936750"/>
                                <a:gd name="T76" fmla="*/ 1304295 w 2300288"/>
                                <a:gd name="T77" fmla="*/ 661143 h 1936750"/>
                                <a:gd name="T78" fmla="*/ 1223990 w 2300288"/>
                                <a:gd name="T79" fmla="*/ 866108 h 1936750"/>
                                <a:gd name="T80" fmla="*/ 1146318 w 2300288"/>
                                <a:gd name="T81" fmla="*/ 934430 h 1936750"/>
                                <a:gd name="T82" fmla="*/ 1120778 w 2300288"/>
                                <a:gd name="T83" fmla="*/ 944678 h 1936750"/>
                                <a:gd name="T84" fmla="*/ 1086550 w 2300288"/>
                                <a:gd name="T85" fmla="*/ 925758 h 1936750"/>
                                <a:gd name="T86" fmla="*/ 993607 w 2300288"/>
                                <a:gd name="T87" fmla="*/ 837202 h 1936750"/>
                                <a:gd name="T88" fmla="*/ 928310 w 2300288"/>
                                <a:gd name="T89" fmla="*/ 643274 h 1936750"/>
                                <a:gd name="T90" fmla="*/ 888553 w 2300288"/>
                                <a:gd name="T91" fmla="*/ 574427 h 1936750"/>
                                <a:gd name="T92" fmla="*/ 858011 w 2300288"/>
                                <a:gd name="T93" fmla="*/ 499273 h 1936750"/>
                                <a:gd name="T94" fmla="*/ 837737 w 2300288"/>
                                <a:gd name="T95" fmla="*/ 421754 h 1936750"/>
                                <a:gd name="T96" fmla="*/ 829575 w 2300288"/>
                                <a:gd name="T97" fmla="*/ 346075 h 1936750"/>
                                <a:gd name="T98" fmla="*/ 832734 w 2300288"/>
                                <a:gd name="T99" fmla="*/ 284848 h 1936750"/>
                                <a:gd name="T100" fmla="*/ 852482 w 2300288"/>
                                <a:gd name="T101" fmla="*/ 204965 h 1936750"/>
                                <a:gd name="T102" fmla="*/ 905667 w 2300288"/>
                                <a:gd name="T103" fmla="*/ 109840 h 1936750"/>
                                <a:gd name="T104" fmla="*/ 964645 w 2300288"/>
                                <a:gd name="T105" fmla="*/ 52818 h 1936750"/>
                                <a:gd name="T106" fmla="*/ 1008615 w 2300288"/>
                                <a:gd name="T107" fmla="*/ 26277 h 1936750"/>
                                <a:gd name="T108" fmla="*/ 1056535 w 2300288"/>
                                <a:gd name="T109" fmla="*/ 8671 h 1936750"/>
                                <a:gd name="T110" fmla="*/ 1107614 w 2300288"/>
                                <a:gd name="T111" fmla="*/ 262 h 1936750"/>
                                <a:gd name="T112" fmla="*/ 0 60000 65536"/>
                                <a:gd name="T113" fmla="*/ 0 60000 65536"/>
                                <a:gd name="T114" fmla="*/ 0 60000 65536"/>
                                <a:gd name="T115" fmla="*/ 0 60000 65536"/>
                                <a:gd name="T116" fmla="*/ 0 60000 65536"/>
                                <a:gd name="T117" fmla="*/ 0 60000 65536"/>
                                <a:gd name="T118" fmla="*/ 0 60000 65536"/>
                                <a:gd name="T119" fmla="*/ 0 60000 65536"/>
                                <a:gd name="T120" fmla="*/ 0 60000 65536"/>
                                <a:gd name="T121" fmla="*/ 0 60000 65536"/>
                                <a:gd name="T122" fmla="*/ 0 60000 65536"/>
                                <a:gd name="T123" fmla="*/ 0 60000 65536"/>
                                <a:gd name="T124" fmla="*/ 0 60000 65536"/>
                                <a:gd name="T125" fmla="*/ 0 60000 65536"/>
                                <a:gd name="T126" fmla="*/ 0 60000 65536"/>
                                <a:gd name="T127" fmla="*/ 0 60000 65536"/>
                                <a:gd name="T128" fmla="*/ 0 60000 65536"/>
                                <a:gd name="T129" fmla="*/ 0 60000 65536"/>
                                <a:gd name="T130" fmla="*/ 0 60000 65536"/>
                                <a:gd name="T131" fmla="*/ 0 60000 65536"/>
                                <a:gd name="T132" fmla="*/ 0 60000 65536"/>
                                <a:gd name="T133" fmla="*/ 0 60000 65536"/>
                                <a:gd name="T134" fmla="*/ 0 60000 65536"/>
                                <a:gd name="T135" fmla="*/ 0 60000 65536"/>
                                <a:gd name="T136" fmla="*/ 0 60000 65536"/>
                                <a:gd name="T137" fmla="*/ 0 60000 65536"/>
                                <a:gd name="T138" fmla="*/ 0 60000 65536"/>
                                <a:gd name="T139" fmla="*/ 0 60000 65536"/>
                                <a:gd name="T140" fmla="*/ 0 60000 65536"/>
                                <a:gd name="T141" fmla="*/ 0 60000 65536"/>
                                <a:gd name="T142" fmla="*/ 0 60000 65536"/>
                                <a:gd name="T143" fmla="*/ 0 60000 65536"/>
                                <a:gd name="T144" fmla="*/ 0 60000 65536"/>
                                <a:gd name="T145" fmla="*/ 0 60000 65536"/>
                                <a:gd name="T146" fmla="*/ 0 60000 65536"/>
                                <a:gd name="T147" fmla="*/ 0 60000 65536"/>
                                <a:gd name="T148" fmla="*/ 0 60000 65536"/>
                                <a:gd name="T149" fmla="*/ 0 60000 65536"/>
                                <a:gd name="T150" fmla="*/ 0 60000 65536"/>
                                <a:gd name="T151" fmla="*/ 0 60000 65536"/>
                                <a:gd name="T152" fmla="*/ 0 60000 65536"/>
                                <a:gd name="T153" fmla="*/ 0 60000 65536"/>
                                <a:gd name="T154" fmla="*/ 0 60000 65536"/>
                                <a:gd name="T155" fmla="*/ 0 60000 65536"/>
                                <a:gd name="T156" fmla="*/ 0 60000 65536"/>
                                <a:gd name="T157" fmla="*/ 0 60000 65536"/>
                                <a:gd name="T158" fmla="*/ 0 60000 65536"/>
                                <a:gd name="T159" fmla="*/ 0 60000 65536"/>
                                <a:gd name="T160" fmla="*/ 0 60000 65536"/>
                                <a:gd name="T161" fmla="*/ 0 60000 65536"/>
                                <a:gd name="T162" fmla="*/ 0 60000 65536"/>
                                <a:gd name="T163" fmla="*/ 0 60000 65536"/>
                                <a:gd name="T164" fmla="*/ 0 60000 65536"/>
                                <a:gd name="T165" fmla="*/ 0 60000 65536"/>
                                <a:gd name="T166" fmla="*/ 0 60000 65536"/>
                                <a:gd name="T167" fmla="*/ 0 60000 65536"/>
                              </a:gdLst>
                              <a:ahLst/>
                              <a:cxnLst>
                                <a:cxn ang="T112">
                                  <a:pos x="T0" y="T1"/>
                                </a:cxn>
                                <a:cxn ang="T113">
                                  <a:pos x="T2" y="T3"/>
                                </a:cxn>
                                <a:cxn ang="T114">
                                  <a:pos x="T4" y="T5"/>
                                </a:cxn>
                                <a:cxn ang="T115">
                                  <a:pos x="T6" y="T7"/>
                                </a:cxn>
                                <a:cxn ang="T116">
                                  <a:pos x="T8" y="T9"/>
                                </a:cxn>
                                <a:cxn ang="T117">
                                  <a:pos x="T10" y="T11"/>
                                </a:cxn>
                                <a:cxn ang="T118">
                                  <a:pos x="T12" y="T13"/>
                                </a:cxn>
                                <a:cxn ang="T119">
                                  <a:pos x="T14" y="T15"/>
                                </a:cxn>
                                <a:cxn ang="T120">
                                  <a:pos x="T16" y="T17"/>
                                </a:cxn>
                                <a:cxn ang="T121">
                                  <a:pos x="T18" y="T19"/>
                                </a:cxn>
                                <a:cxn ang="T122">
                                  <a:pos x="T20" y="T21"/>
                                </a:cxn>
                                <a:cxn ang="T123">
                                  <a:pos x="T22" y="T23"/>
                                </a:cxn>
                                <a:cxn ang="T124">
                                  <a:pos x="T24" y="T25"/>
                                </a:cxn>
                                <a:cxn ang="T125">
                                  <a:pos x="T26" y="T27"/>
                                </a:cxn>
                                <a:cxn ang="T126">
                                  <a:pos x="T28" y="T29"/>
                                </a:cxn>
                                <a:cxn ang="T127">
                                  <a:pos x="T30" y="T31"/>
                                </a:cxn>
                                <a:cxn ang="T128">
                                  <a:pos x="T32" y="T33"/>
                                </a:cxn>
                                <a:cxn ang="T129">
                                  <a:pos x="T34" y="T35"/>
                                </a:cxn>
                                <a:cxn ang="T130">
                                  <a:pos x="T36" y="T37"/>
                                </a:cxn>
                                <a:cxn ang="T131">
                                  <a:pos x="T38" y="T39"/>
                                </a:cxn>
                                <a:cxn ang="T132">
                                  <a:pos x="T40" y="T41"/>
                                </a:cxn>
                                <a:cxn ang="T133">
                                  <a:pos x="T42" y="T43"/>
                                </a:cxn>
                                <a:cxn ang="T134">
                                  <a:pos x="T44" y="T45"/>
                                </a:cxn>
                                <a:cxn ang="T135">
                                  <a:pos x="T46" y="T47"/>
                                </a:cxn>
                                <a:cxn ang="T136">
                                  <a:pos x="T48" y="T49"/>
                                </a:cxn>
                                <a:cxn ang="T137">
                                  <a:pos x="T50" y="T51"/>
                                </a:cxn>
                                <a:cxn ang="T138">
                                  <a:pos x="T52" y="T53"/>
                                </a:cxn>
                                <a:cxn ang="T139">
                                  <a:pos x="T54" y="T55"/>
                                </a:cxn>
                                <a:cxn ang="T140">
                                  <a:pos x="T56" y="T57"/>
                                </a:cxn>
                                <a:cxn ang="T141">
                                  <a:pos x="T58" y="T59"/>
                                </a:cxn>
                                <a:cxn ang="T142">
                                  <a:pos x="T60" y="T61"/>
                                </a:cxn>
                                <a:cxn ang="T143">
                                  <a:pos x="T62" y="T63"/>
                                </a:cxn>
                                <a:cxn ang="T144">
                                  <a:pos x="T64" y="T65"/>
                                </a:cxn>
                                <a:cxn ang="T145">
                                  <a:pos x="T66" y="T67"/>
                                </a:cxn>
                                <a:cxn ang="T146">
                                  <a:pos x="T68" y="T69"/>
                                </a:cxn>
                                <a:cxn ang="T147">
                                  <a:pos x="T70" y="T71"/>
                                </a:cxn>
                                <a:cxn ang="T148">
                                  <a:pos x="T72" y="T73"/>
                                </a:cxn>
                                <a:cxn ang="T149">
                                  <a:pos x="T74" y="T75"/>
                                </a:cxn>
                                <a:cxn ang="T150">
                                  <a:pos x="T76" y="T77"/>
                                </a:cxn>
                                <a:cxn ang="T151">
                                  <a:pos x="T78" y="T79"/>
                                </a:cxn>
                                <a:cxn ang="T152">
                                  <a:pos x="T80" y="T81"/>
                                </a:cxn>
                                <a:cxn ang="T153">
                                  <a:pos x="T82" y="T83"/>
                                </a:cxn>
                                <a:cxn ang="T154">
                                  <a:pos x="T84" y="T85"/>
                                </a:cxn>
                                <a:cxn ang="T155">
                                  <a:pos x="T86" y="T87"/>
                                </a:cxn>
                                <a:cxn ang="T156">
                                  <a:pos x="T88" y="T89"/>
                                </a:cxn>
                                <a:cxn ang="T157">
                                  <a:pos x="T90" y="T91"/>
                                </a:cxn>
                                <a:cxn ang="T158">
                                  <a:pos x="T92" y="T93"/>
                                </a:cxn>
                                <a:cxn ang="T159">
                                  <a:pos x="T94" y="T95"/>
                                </a:cxn>
                                <a:cxn ang="T160">
                                  <a:pos x="T96" y="T97"/>
                                </a:cxn>
                                <a:cxn ang="T161">
                                  <a:pos x="T98" y="T99"/>
                                </a:cxn>
                                <a:cxn ang="T162">
                                  <a:pos x="T100" y="T101"/>
                                </a:cxn>
                                <a:cxn ang="T163">
                                  <a:pos x="T102" y="T103"/>
                                </a:cxn>
                                <a:cxn ang="T164">
                                  <a:pos x="T104" y="T105"/>
                                </a:cxn>
                                <a:cxn ang="T165">
                                  <a:pos x="T106" y="T107"/>
                                </a:cxn>
                                <a:cxn ang="T166">
                                  <a:pos x="T108" y="T109"/>
                                </a:cxn>
                                <a:cxn ang="T167">
                                  <a:pos x="T110" y="T111"/>
                                </a:cxn>
                              </a:cxnLst>
                              <a:rect l="0" t="0" r="r" b="b"/>
                              <a:pathLst>
                                <a:path w="2300288" h="1936750">
                                  <a:moveTo>
                                    <a:pt x="1352860" y="1166813"/>
                                  </a:moveTo>
                                  <a:lnTo>
                                    <a:pt x="1355725" y="1166813"/>
                                  </a:lnTo>
                                  <a:lnTo>
                                    <a:pt x="1358272" y="1166813"/>
                                  </a:lnTo>
                                  <a:lnTo>
                                    <a:pt x="1361456" y="1167131"/>
                                  </a:lnTo>
                                  <a:lnTo>
                                    <a:pt x="1364003" y="1168083"/>
                                  </a:lnTo>
                                  <a:lnTo>
                                    <a:pt x="1366869" y="1168718"/>
                                  </a:lnTo>
                                  <a:lnTo>
                                    <a:pt x="1369416" y="1170306"/>
                                  </a:lnTo>
                                  <a:lnTo>
                                    <a:pt x="1371644" y="1171258"/>
                                  </a:lnTo>
                                  <a:lnTo>
                                    <a:pt x="1374192" y="1173163"/>
                                  </a:lnTo>
                                  <a:lnTo>
                                    <a:pt x="1376420" y="1175386"/>
                                  </a:lnTo>
                                  <a:lnTo>
                                    <a:pt x="1461429" y="1260158"/>
                                  </a:lnTo>
                                  <a:lnTo>
                                    <a:pt x="1463339" y="1262381"/>
                                  </a:lnTo>
                                  <a:lnTo>
                                    <a:pt x="1465249" y="1264603"/>
                                  </a:lnTo>
                                  <a:lnTo>
                                    <a:pt x="1466841" y="1267143"/>
                                  </a:lnTo>
                                  <a:lnTo>
                                    <a:pt x="1467797" y="1269683"/>
                                  </a:lnTo>
                                  <a:lnTo>
                                    <a:pt x="1469070" y="1272223"/>
                                  </a:lnTo>
                                  <a:lnTo>
                                    <a:pt x="1469388" y="1275081"/>
                                  </a:lnTo>
                                  <a:lnTo>
                                    <a:pt x="1469707" y="1277938"/>
                                  </a:lnTo>
                                  <a:lnTo>
                                    <a:pt x="1470025" y="1280478"/>
                                  </a:lnTo>
                                  <a:lnTo>
                                    <a:pt x="1469707" y="1283336"/>
                                  </a:lnTo>
                                  <a:lnTo>
                                    <a:pt x="1469388" y="1285876"/>
                                  </a:lnTo>
                                  <a:lnTo>
                                    <a:pt x="1469070" y="1289051"/>
                                  </a:lnTo>
                                  <a:lnTo>
                                    <a:pt x="1467797" y="1291591"/>
                                  </a:lnTo>
                                  <a:lnTo>
                                    <a:pt x="1466841" y="1294131"/>
                                  </a:lnTo>
                                  <a:lnTo>
                                    <a:pt x="1465249" y="1296671"/>
                                  </a:lnTo>
                                  <a:lnTo>
                                    <a:pt x="1463339" y="1298893"/>
                                  </a:lnTo>
                                  <a:lnTo>
                                    <a:pt x="1461429" y="1301116"/>
                                  </a:lnTo>
                                  <a:lnTo>
                                    <a:pt x="1390111" y="1372236"/>
                                  </a:lnTo>
                                  <a:lnTo>
                                    <a:pt x="1396160" y="1386206"/>
                                  </a:lnTo>
                                  <a:lnTo>
                                    <a:pt x="1401573" y="1402081"/>
                                  </a:lnTo>
                                  <a:lnTo>
                                    <a:pt x="1407304" y="1420178"/>
                                  </a:lnTo>
                                  <a:lnTo>
                                    <a:pt x="1412716" y="1439228"/>
                                  </a:lnTo>
                                  <a:lnTo>
                                    <a:pt x="1418447" y="1460501"/>
                                  </a:lnTo>
                                  <a:lnTo>
                                    <a:pt x="1423541" y="1483043"/>
                                  </a:lnTo>
                                  <a:lnTo>
                                    <a:pt x="1428317" y="1506538"/>
                                  </a:lnTo>
                                  <a:lnTo>
                                    <a:pt x="1433093" y="1531938"/>
                                  </a:lnTo>
                                  <a:lnTo>
                                    <a:pt x="1437550" y="1558608"/>
                                  </a:lnTo>
                                  <a:lnTo>
                                    <a:pt x="1441689" y="1586231"/>
                                  </a:lnTo>
                                  <a:lnTo>
                                    <a:pt x="1445191" y="1614806"/>
                                  </a:lnTo>
                                  <a:lnTo>
                                    <a:pt x="1448693" y="1644651"/>
                                  </a:lnTo>
                                  <a:lnTo>
                                    <a:pt x="1451559" y="1675448"/>
                                  </a:lnTo>
                                  <a:lnTo>
                                    <a:pt x="1454106" y="1707516"/>
                                  </a:lnTo>
                                  <a:lnTo>
                                    <a:pt x="1456016" y="1739901"/>
                                  </a:lnTo>
                                  <a:lnTo>
                                    <a:pt x="1457608" y="1773238"/>
                                  </a:lnTo>
                                  <a:lnTo>
                                    <a:pt x="1254161" y="1773238"/>
                                  </a:lnTo>
                                  <a:lnTo>
                                    <a:pt x="1255753" y="1739901"/>
                                  </a:lnTo>
                                  <a:lnTo>
                                    <a:pt x="1257344" y="1707516"/>
                                  </a:lnTo>
                                  <a:lnTo>
                                    <a:pt x="1260210" y="1675448"/>
                                  </a:lnTo>
                                  <a:lnTo>
                                    <a:pt x="1263075" y="1644651"/>
                                  </a:lnTo>
                                  <a:lnTo>
                                    <a:pt x="1266259" y="1614806"/>
                                  </a:lnTo>
                                  <a:lnTo>
                                    <a:pt x="1270080" y="1586231"/>
                                  </a:lnTo>
                                  <a:lnTo>
                                    <a:pt x="1274219" y="1558608"/>
                                  </a:lnTo>
                                  <a:lnTo>
                                    <a:pt x="1278676" y="1531938"/>
                                  </a:lnTo>
                                  <a:lnTo>
                                    <a:pt x="1283452" y="1506538"/>
                                  </a:lnTo>
                                  <a:lnTo>
                                    <a:pt x="1288228" y="1483043"/>
                                  </a:lnTo>
                                  <a:lnTo>
                                    <a:pt x="1293322" y="1460501"/>
                                  </a:lnTo>
                                  <a:lnTo>
                                    <a:pt x="1298734" y="1439228"/>
                                  </a:lnTo>
                                  <a:lnTo>
                                    <a:pt x="1304465" y="1419861"/>
                                  </a:lnTo>
                                  <a:lnTo>
                                    <a:pt x="1309878" y="1402081"/>
                                  </a:lnTo>
                                  <a:lnTo>
                                    <a:pt x="1315609" y="1386206"/>
                                  </a:lnTo>
                                  <a:lnTo>
                                    <a:pt x="1321340" y="1371918"/>
                                  </a:lnTo>
                                  <a:lnTo>
                                    <a:pt x="1250022" y="1301116"/>
                                  </a:lnTo>
                                  <a:lnTo>
                                    <a:pt x="1248111" y="1298893"/>
                                  </a:lnTo>
                                  <a:lnTo>
                                    <a:pt x="1246519" y="1296671"/>
                                  </a:lnTo>
                                  <a:lnTo>
                                    <a:pt x="1244927" y="1294131"/>
                                  </a:lnTo>
                                  <a:lnTo>
                                    <a:pt x="1243654" y="1291591"/>
                                  </a:lnTo>
                                  <a:lnTo>
                                    <a:pt x="1242699" y="1289051"/>
                                  </a:lnTo>
                                  <a:lnTo>
                                    <a:pt x="1242380" y="1285876"/>
                                  </a:lnTo>
                                  <a:lnTo>
                                    <a:pt x="1242062" y="1283336"/>
                                  </a:lnTo>
                                  <a:lnTo>
                                    <a:pt x="1241425" y="1280478"/>
                                  </a:lnTo>
                                  <a:lnTo>
                                    <a:pt x="1242062" y="1277938"/>
                                  </a:lnTo>
                                  <a:lnTo>
                                    <a:pt x="1242380" y="1275081"/>
                                  </a:lnTo>
                                  <a:lnTo>
                                    <a:pt x="1243017" y="1272223"/>
                                  </a:lnTo>
                                  <a:lnTo>
                                    <a:pt x="1243654" y="1269683"/>
                                  </a:lnTo>
                                  <a:lnTo>
                                    <a:pt x="1244927" y="1267143"/>
                                  </a:lnTo>
                                  <a:lnTo>
                                    <a:pt x="1246519" y="1264603"/>
                                  </a:lnTo>
                                  <a:lnTo>
                                    <a:pt x="1248111" y="1262381"/>
                                  </a:lnTo>
                                  <a:lnTo>
                                    <a:pt x="1250340" y="1260158"/>
                                  </a:lnTo>
                                  <a:lnTo>
                                    <a:pt x="1335030" y="1175386"/>
                                  </a:lnTo>
                                  <a:lnTo>
                                    <a:pt x="1337259" y="1173163"/>
                                  </a:lnTo>
                                  <a:lnTo>
                                    <a:pt x="1339806" y="1171258"/>
                                  </a:lnTo>
                                  <a:lnTo>
                                    <a:pt x="1342035" y="1170306"/>
                                  </a:lnTo>
                                  <a:lnTo>
                                    <a:pt x="1344582" y="1168718"/>
                                  </a:lnTo>
                                  <a:lnTo>
                                    <a:pt x="1347766" y="1168083"/>
                                  </a:lnTo>
                                  <a:lnTo>
                                    <a:pt x="1350313" y="1167131"/>
                                  </a:lnTo>
                                  <a:lnTo>
                                    <a:pt x="1352860" y="1166813"/>
                                  </a:lnTo>
                                  <a:close/>
                                  <a:moveTo>
                                    <a:pt x="1634223" y="1009650"/>
                                  </a:moveTo>
                                  <a:lnTo>
                                    <a:pt x="1652963" y="1018533"/>
                                  </a:lnTo>
                                  <a:lnTo>
                                    <a:pt x="1672339" y="1027098"/>
                                  </a:lnTo>
                                  <a:lnTo>
                                    <a:pt x="1691079" y="1034712"/>
                                  </a:lnTo>
                                  <a:lnTo>
                                    <a:pt x="1709819" y="1042326"/>
                                  </a:lnTo>
                                  <a:lnTo>
                                    <a:pt x="1728241" y="1049939"/>
                                  </a:lnTo>
                                  <a:lnTo>
                                    <a:pt x="1746663" y="1057236"/>
                                  </a:lnTo>
                                  <a:lnTo>
                                    <a:pt x="1783191" y="1070560"/>
                                  </a:lnTo>
                                  <a:lnTo>
                                    <a:pt x="1819083" y="1082932"/>
                                  </a:lnTo>
                                  <a:lnTo>
                                    <a:pt x="1854022" y="1094670"/>
                                  </a:lnTo>
                                  <a:lnTo>
                                    <a:pt x="1888325" y="1105773"/>
                                  </a:lnTo>
                                  <a:lnTo>
                                    <a:pt x="1921994" y="1116242"/>
                                  </a:lnTo>
                                  <a:lnTo>
                                    <a:pt x="1986155" y="1136545"/>
                                  </a:lnTo>
                                  <a:lnTo>
                                    <a:pt x="2017282" y="1146379"/>
                                  </a:lnTo>
                                  <a:lnTo>
                                    <a:pt x="2046821" y="1156213"/>
                                  </a:lnTo>
                                  <a:lnTo>
                                    <a:pt x="2075408" y="1166682"/>
                                  </a:lnTo>
                                  <a:lnTo>
                                    <a:pt x="2103042" y="1176834"/>
                                  </a:lnTo>
                                  <a:lnTo>
                                    <a:pt x="2116700" y="1182544"/>
                                  </a:lnTo>
                                  <a:lnTo>
                                    <a:pt x="2129722" y="1187937"/>
                                  </a:lnTo>
                                  <a:lnTo>
                                    <a:pt x="2142427" y="1193965"/>
                                  </a:lnTo>
                                  <a:lnTo>
                                    <a:pt x="2155132" y="1199675"/>
                                  </a:lnTo>
                                  <a:lnTo>
                                    <a:pt x="2161167" y="1203164"/>
                                  </a:lnTo>
                                  <a:lnTo>
                                    <a:pt x="2166885" y="1206337"/>
                                  </a:lnTo>
                                  <a:lnTo>
                                    <a:pt x="2172920" y="1210461"/>
                                  </a:lnTo>
                                  <a:lnTo>
                                    <a:pt x="2178319" y="1214585"/>
                                  </a:lnTo>
                                  <a:lnTo>
                                    <a:pt x="2184037" y="1219026"/>
                                  </a:lnTo>
                                  <a:lnTo>
                                    <a:pt x="2189119" y="1223785"/>
                                  </a:lnTo>
                                  <a:lnTo>
                                    <a:pt x="2194201" y="1228861"/>
                                  </a:lnTo>
                                  <a:lnTo>
                                    <a:pt x="2198965" y="1233936"/>
                                  </a:lnTo>
                                  <a:lnTo>
                                    <a:pt x="2203729" y="1239647"/>
                                  </a:lnTo>
                                  <a:lnTo>
                                    <a:pt x="2208494" y="1245357"/>
                                  </a:lnTo>
                                  <a:lnTo>
                                    <a:pt x="2212941" y="1251384"/>
                                  </a:lnTo>
                                  <a:lnTo>
                                    <a:pt x="2217387" y="1257729"/>
                                  </a:lnTo>
                                  <a:lnTo>
                                    <a:pt x="2221517" y="1264391"/>
                                  </a:lnTo>
                                  <a:lnTo>
                                    <a:pt x="2225646" y="1271053"/>
                                  </a:lnTo>
                                  <a:lnTo>
                                    <a:pt x="2233269" y="1285011"/>
                                  </a:lnTo>
                                  <a:lnTo>
                                    <a:pt x="2240257" y="1299287"/>
                                  </a:lnTo>
                                  <a:lnTo>
                                    <a:pt x="2246927" y="1314832"/>
                                  </a:lnTo>
                                  <a:lnTo>
                                    <a:pt x="2253279" y="1330693"/>
                                  </a:lnTo>
                                  <a:lnTo>
                                    <a:pt x="2258679" y="1346555"/>
                                  </a:lnTo>
                                  <a:lnTo>
                                    <a:pt x="2264079" y="1363052"/>
                                  </a:lnTo>
                                  <a:lnTo>
                                    <a:pt x="2268843" y="1379865"/>
                                  </a:lnTo>
                                  <a:lnTo>
                                    <a:pt x="2273290" y="1396996"/>
                                  </a:lnTo>
                                  <a:lnTo>
                                    <a:pt x="2277101" y="1413809"/>
                                  </a:lnTo>
                                  <a:lnTo>
                                    <a:pt x="2280595" y="1430940"/>
                                  </a:lnTo>
                                  <a:lnTo>
                                    <a:pt x="2283772" y="1447754"/>
                                  </a:lnTo>
                                  <a:lnTo>
                                    <a:pt x="2286948" y="1464567"/>
                                  </a:lnTo>
                                  <a:lnTo>
                                    <a:pt x="2288854" y="1481381"/>
                                  </a:lnTo>
                                  <a:lnTo>
                                    <a:pt x="2291077" y="1497243"/>
                                  </a:lnTo>
                                  <a:lnTo>
                                    <a:pt x="2293300" y="1513104"/>
                                  </a:lnTo>
                                  <a:lnTo>
                                    <a:pt x="2296477" y="1542925"/>
                                  </a:lnTo>
                                  <a:lnTo>
                                    <a:pt x="2298382" y="1570207"/>
                                  </a:lnTo>
                                  <a:lnTo>
                                    <a:pt x="2299653" y="1593682"/>
                                  </a:lnTo>
                                  <a:lnTo>
                                    <a:pt x="2300288" y="1613351"/>
                                  </a:lnTo>
                                  <a:lnTo>
                                    <a:pt x="2300288" y="1627944"/>
                                  </a:lnTo>
                                  <a:lnTo>
                                    <a:pt x="2300288" y="1630799"/>
                                  </a:lnTo>
                                  <a:lnTo>
                                    <a:pt x="2299653" y="1633971"/>
                                  </a:lnTo>
                                  <a:lnTo>
                                    <a:pt x="2299018" y="1636827"/>
                                  </a:lnTo>
                                  <a:lnTo>
                                    <a:pt x="2297430" y="1639999"/>
                                  </a:lnTo>
                                  <a:lnTo>
                                    <a:pt x="2296159" y="1643171"/>
                                  </a:lnTo>
                                  <a:lnTo>
                                    <a:pt x="2293936" y="1646344"/>
                                  </a:lnTo>
                                  <a:lnTo>
                                    <a:pt x="2291077" y="1649199"/>
                                  </a:lnTo>
                                  <a:lnTo>
                                    <a:pt x="2288536" y="1652688"/>
                                  </a:lnTo>
                                  <a:lnTo>
                                    <a:pt x="2285360" y="1655544"/>
                                  </a:lnTo>
                                  <a:lnTo>
                                    <a:pt x="2281548" y="1659033"/>
                                  </a:lnTo>
                                  <a:lnTo>
                                    <a:pt x="2278054" y="1661888"/>
                                  </a:lnTo>
                                  <a:lnTo>
                                    <a:pt x="2273608" y="1665061"/>
                                  </a:lnTo>
                                  <a:lnTo>
                                    <a:pt x="2263443" y="1671405"/>
                                  </a:lnTo>
                                  <a:lnTo>
                                    <a:pt x="2252644" y="1677750"/>
                                  </a:lnTo>
                                  <a:lnTo>
                                    <a:pt x="2239621" y="1684095"/>
                                  </a:lnTo>
                                  <a:lnTo>
                                    <a:pt x="2225328" y="1690122"/>
                                  </a:lnTo>
                                  <a:lnTo>
                                    <a:pt x="2208811" y="1696150"/>
                                  </a:lnTo>
                                  <a:lnTo>
                                    <a:pt x="2191660" y="1701860"/>
                                  </a:lnTo>
                                  <a:lnTo>
                                    <a:pt x="2172602" y="1707888"/>
                                  </a:lnTo>
                                  <a:lnTo>
                                    <a:pt x="2151639" y="1713915"/>
                                  </a:lnTo>
                                  <a:lnTo>
                                    <a:pt x="2129722" y="1719308"/>
                                  </a:lnTo>
                                  <a:lnTo>
                                    <a:pt x="2105900" y="1724384"/>
                                  </a:lnTo>
                                  <a:lnTo>
                                    <a:pt x="2080490" y="1730094"/>
                                  </a:lnTo>
                                  <a:lnTo>
                                    <a:pt x="2053809" y="1734853"/>
                                  </a:lnTo>
                                  <a:lnTo>
                                    <a:pt x="2025223" y="1739611"/>
                                  </a:lnTo>
                                  <a:lnTo>
                                    <a:pt x="1995048" y="1744052"/>
                                  </a:lnTo>
                                  <a:lnTo>
                                    <a:pt x="1963285" y="1748494"/>
                                  </a:lnTo>
                                  <a:lnTo>
                                    <a:pt x="1930252" y="1752618"/>
                                  </a:lnTo>
                                  <a:lnTo>
                                    <a:pt x="1895313" y="1756107"/>
                                  </a:lnTo>
                                  <a:lnTo>
                                    <a:pt x="1858786" y="1759597"/>
                                  </a:lnTo>
                                  <a:lnTo>
                                    <a:pt x="1820671" y="1762452"/>
                                  </a:lnTo>
                                  <a:lnTo>
                                    <a:pt x="1780967" y="1765307"/>
                                  </a:lnTo>
                                  <a:lnTo>
                                    <a:pt x="1739676" y="1767528"/>
                                  </a:lnTo>
                                  <a:lnTo>
                                    <a:pt x="1696478" y="1769431"/>
                                  </a:lnTo>
                                  <a:lnTo>
                                    <a:pt x="1652011" y="1771335"/>
                                  </a:lnTo>
                                  <a:lnTo>
                                    <a:pt x="1605955" y="1772287"/>
                                  </a:lnTo>
                                  <a:lnTo>
                                    <a:pt x="1557993" y="1773238"/>
                                  </a:lnTo>
                                  <a:lnTo>
                                    <a:pt x="1508125" y="1773238"/>
                                  </a:lnTo>
                                  <a:lnTo>
                                    <a:pt x="1634223" y="1009650"/>
                                  </a:lnTo>
                                  <a:close/>
                                  <a:moveTo>
                                    <a:pt x="969658" y="942975"/>
                                  </a:moveTo>
                                  <a:lnTo>
                                    <a:pt x="1145815" y="1851606"/>
                                  </a:lnTo>
                                  <a:lnTo>
                                    <a:pt x="1263254" y="1851606"/>
                                  </a:lnTo>
                                  <a:lnTo>
                                    <a:pt x="2020888" y="1851606"/>
                                  </a:lnTo>
                                  <a:lnTo>
                                    <a:pt x="2020888" y="1936750"/>
                                  </a:lnTo>
                                  <a:lnTo>
                                    <a:pt x="1163907" y="1936750"/>
                                  </a:lnTo>
                                  <a:lnTo>
                                    <a:pt x="194249" y="1936750"/>
                                  </a:lnTo>
                                  <a:lnTo>
                                    <a:pt x="0" y="1009057"/>
                                  </a:lnTo>
                                  <a:lnTo>
                                    <a:pt x="116804" y="1009057"/>
                                  </a:lnTo>
                                  <a:lnTo>
                                    <a:pt x="969658" y="942975"/>
                                  </a:lnTo>
                                  <a:close/>
                                  <a:moveTo>
                                    <a:pt x="1346346" y="0"/>
                                  </a:moveTo>
                                  <a:lnTo>
                                    <a:pt x="1355566" y="0"/>
                                  </a:lnTo>
                                  <a:lnTo>
                                    <a:pt x="1364786" y="0"/>
                                  </a:lnTo>
                                  <a:lnTo>
                                    <a:pt x="1373688" y="317"/>
                                  </a:lnTo>
                                  <a:lnTo>
                                    <a:pt x="1382908" y="952"/>
                                  </a:lnTo>
                                  <a:lnTo>
                                    <a:pt x="1391810" y="1904"/>
                                  </a:lnTo>
                                  <a:lnTo>
                                    <a:pt x="1400712" y="3174"/>
                                  </a:lnTo>
                                  <a:lnTo>
                                    <a:pt x="1409613" y="4444"/>
                                  </a:lnTo>
                                  <a:lnTo>
                                    <a:pt x="1418515" y="6348"/>
                                  </a:lnTo>
                                  <a:lnTo>
                                    <a:pt x="1426782" y="8252"/>
                                  </a:lnTo>
                                  <a:lnTo>
                                    <a:pt x="1435684" y="10474"/>
                                  </a:lnTo>
                                  <a:lnTo>
                                    <a:pt x="1444268" y="12379"/>
                                  </a:lnTo>
                                  <a:lnTo>
                                    <a:pt x="1452852" y="15236"/>
                                  </a:lnTo>
                                  <a:lnTo>
                                    <a:pt x="1460800" y="18092"/>
                                  </a:lnTo>
                                  <a:lnTo>
                                    <a:pt x="1469384" y="21266"/>
                                  </a:lnTo>
                                  <a:lnTo>
                                    <a:pt x="1477650" y="24758"/>
                                  </a:lnTo>
                                  <a:lnTo>
                                    <a:pt x="1485598" y="27932"/>
                                  </a:lnTo>
                                  <a:lnTo>
                                    <a:pt x="1493228" y="31741"/>
                                  </a:lnTo>
                                  <a:lnTo>
                                    <a:pt x="1501495" y="35867"/>
                                  </a:lnTo>
                                  <a:lnTo>
                                    <a:pt x="1509125" y="39676"/>
                                  </a:lnTo>
                                  <a:lnTo>
                                    <a:pt x="1517073" y="44120"/>
                                  </a:lnTo>
                                  <a:lnTo>
                                    <a:pt x="1524385" y="48881"/>
                                  </a:lnTo>
                                  <a:lnTo>
                                    <a:pt x="1531698" y="53960"/>
                                  </a:lnTo>
                                  <a:lnTo>
                                    <a:pt x="1539010" y="58721"/>
                                  </a:lnTo>
                                  <a:lnTo>
                                    <a:pt x="1546640" y="63800"/>
                                  </a:lnTo>
                                  <a:lnTo>
                                    <a:pt x="1553635" y="69196"/>
                                  </a:lnTo>
                                  <a:lnTo>
                                    <a:pt x="1560629" y="74909"/>
                                  </a:lnTo>
                                  <a:lnTo>
                                    <a:pt x="1567624" y="80305"/>
                                  </a:lnTo>
                                  <a:lnTo>
                                    <a:pt x="1580976" y="92684"/>
                                  </a:lnTo>
                                  <a:lnTo>
                                    <a:pt x="1593694" y="105380"/>
                                  </a:lnTo>
                                  <a:lnTo>
                                    <a:pt x="1606093" y="118712"/>
                                  </a:lnTo>
                                  <a:lnTo>
                                    <a:pt x="1617856" y="132678"/>
                                  </a:lnTo>
                                  <a:lnTo>
                                    <a:pt x="1628984" y="147596"/>
                                  </a:lnTo>
                                  <a:lnTo>
                                    <a:pt x="1639157" y="162832"/>
                                  </a:lnTo>
                                  <a:lnTo>
                                    <a:pt x="1649331" y="178703"/>
                                  </a:lnTo>
                                  <a:lnTo>
                                    <a:pt x="1658551" y="195525"/>
                                  </a:lnTo>
                                  <a:lnTo>
                                    <a:pt x="1666817" y="212348"/>
                                  </a:lnTo>
                                  <a:lnTo>
                                    <a:pt x="1674765" y="229806"/>
                                  </a:lnTo>
                                  <a:lnTo>
                                    <a:pt x="1682078" y="247581"/>
                                  </a:lnTo>
                                  <a:lnTo>
                                    <a:pt x="1688436" y="266308"/>
                                  </a:lnTo>
                                  <a:lnTo>
                                    <a:pt x="1693841" y="285036"/>
                                  </a:lnTo>
                                  <a:lnTo>
                                    <a:pt x="1698610" y="304080"/>
                                  </a:lnTo>
                                  <a:lnTo>
                                    <a:pt x="1700517" y="314237"/>
                                  </a:lnTo>
                                  <a:lnTo>
                                    <a:pt x="1702743" y="324077"/>
                                  </a:lnTo>
                                  <a:lnTo>
                                    <a:pt x="1704332" y="333917"/>
                                  </a:lnTo>
                                  <a:lnTo>
                                    <a:pt x="1705604" y="344074"/>
                                  </a:lnTo>
                                  <a:lnTo>
                                    <a:pt x="1706876" y="353914"/>
                                  </a:lnTo>
                                  <a:lnTo>
                                    <a:pt x="1707830" y="364071"/>
                                  </a:lnTo>
                                  <a:lnTo>
                                    <a:pt x="1708466" y="374546"/>
                                  </a:lnTo>
                                  <a:lnTo>
                                    <a:pt x="1709419" y="385020"/>
                                  </a:lnTo>
                                  <a:lnTo>
                                    <a:pt x="1709737" y="395178"/>
                                  </a:lnTo>
                                  <a:lnTo>
                                    <a:pt x="1709737" y="405652"/>
                                  </a:lnTo>
                                  <a:lnTo>
                                    <a:pt x="1709737" y="418031"/>
                                  </a:lnTo>
                                  <a:lnTo>
                                    <a:pt x="1709101" y="431045"/>
                                  </a:lnTo>
                                  <a:lnTo>
                                    <a:pt x="1708148" y="443742"/>
                                  </a:lnTo>
                                  <a:lnTo>
                                    <a:pt x="1707194" y="456755"/>
                                  </a:lnTo>
                                  <a:lnTo>
                                    <a:pt x="1705604" y="470087"/>
                                  </a:lnTo>
                                  <a:lnTo>
                                    <a:pt x="1703697" y="482783"/>
                                  </a:lnTo>
                                  <a:lnTo>
                                    <a:pt x="1702107" y="496114"/>
                                  </a:lnTo>
                                  <a:lnTo>
                                    <a:pt x="1699881" y="509446"/>
                                  </a:lnTo>
                                  <a:lnTo>
                                    <a:pt x="1696702" y="522777"/>
                                  </a:lnTo>
                                  <a:lnTo>
                                    <a:pt x="1693841" y="536426"/>
                                  </a:lnTo>
                                  <a:lnTo>
                                    <a:pt x="1690979" y="549757"/>
                                  </a:lnTo>
                                  <a:lnTo>
                                    <a:pt x="1687164" y="562771"/>
                                  </a:lnTo>
                                  <a:lnTo>
                                    <a:pt x="1683667" y="576420"/>
                                  </a:lnTo>
                                  <a:lnTo>
                                    <a:pt x="1679534" y="589751"/>
                                  </a:lnTo>
                                  <a:lnTo>
                                    <a:pt x="1675401" y="603082"/>
                                  </a:lnTo>
                                  <a:lnTo>
                                    <a:pt x="1670632" y="616414"/>
                                  </a:lnTo>
                                  <a:lnTo>
                                    <a:pt x="1665863" y="629745"/>
                                  </a:lnTo>
                                  <a:lnTo>
                                    <a:pt x="1661094" y="642441"/>
                                  </a:lnTo>
                                  <a:lnTo>
                                    <a:pt x="1655372" y="655773"/>
                                  </a:lnTo>
                                  <a:lnTo>
                                    <a:pt x="1650285" y="668787"/>
                                  </a:lnTo>
                                  <a:lnTo>
                                    <a:pt x="1644244" y="681166"/>
                                  </a:lnTo>
                                  <a:lnTo>
                                    <a:pt x="1638521" y="693862"/>
                                  </a:lnTo>
                                  <a:lnTo>
                                    <a:pt x="1632163" y="706241"/>
                                  </a:lnTo>
                                  <a:lnTo>
                                    <a:pt x="1625486" y="718938"/>
                                  </a:lnTo>
                                  <a:lnTo>
                                    <a:pt x="1618810" y="730682"/>
                                  </a:lnTo>
                                  <a:lnTo>
                                    <a:pt x="1612133" y="742744"/>
                                  </a:lnTo>
                                  <a:lnTo>
                                    <a:pt x="1605139" y="754170"/>
                                  </a:lnTo>
                                  <a:lnTo>
                                    <a:pt x="1597827" y="765597"/>
                                  </a:lnTo>
                                  <a:lnTo>
                                    <a:pt x="1590514" y="777024"/>
                                  </a:lnTo>
                                  <a:lnTo>
                                    <a:pt x="1582566" y="787816"/>
                                  </a:lnTo>
                                  <a:lnTo>
                                    <a:pt x="1574936" y="798608"/>
                                  </a:lnTo>
                                  <a:lnTo>
                                    <a:pt x="1566988" y="808765"/>
                                  </a:lnTo>
                                  <a:lnTo>
                                    <a:pt x="1566988" y="950966"/>
                                  </a:lnTo>
                                  <a:lnTo>
                                    <a:pt x="1559357" y="959219"/>
                                  </a:lnTo>
                                  <a:lnTo>
                                    <a:pt x="1539964" y="980485"/>
                                  </a:lnTo>
                                  <a:lnTo>
                                    <a:pt x="1511350" y="1011274"/>
                                  </a:lnTo>
                                  <a:lnTo>
                                    <a:pt x="1495136" y="1028415"/>
                                  </a:lnTo>
                                  <a:lnTo>
                                    <a:pt x="1477968" y="1046190"/>
                                  </a:lnTo>
                                  <a:lnTo>
                                    <a:pt x="1459846" y="1063965"/>
                                  </a:lnTo>
                                  <a:lnTo>
                                    <a:pt x="1441724" y="1081105"/>
                                  </a:lnTo>
                                  <a:lnTo>
                                    <a:pt x="1423920" y="1096976"/>
                                  </a:lnTo>
                                  <a:lnTo>
                                    <a:pt x="1407388" y="1111576"/>
                                  </a:lnTo>
                                  <a:lnTo>
                                    <a:pt x="1399122" y="1118242"/>
                                  </a:lnTo>
                                  <a:lnTo>
                                    <a:pt x="1391492" y="1123638"/>
                                  </a:lnTo>
                                  <a:lnTo>
                                    <a:pt x="1384179" y="1128717"/>
                                  </a:lnTo>
                                  <a:lnTo>
                                    <a:pt x="1377503" y="1133160"/>
                                  </a:lnTo>
                                  <a:lnTo>
                                    <a:pt x="1371144" y="1136652"/>
                                  </a:lnTo>
                                  <a:lnTo>
                                    <a:pt x="1365104" y="1139191"/>
                                  </a:lnTo>
                                  <a:lnTo>
                                    <a:pt x="1360017" y="1140461"/>
                                  </a:lnTo>
                                  <a:lnTo>
                                    <a:pt x="1357791" y="1141096"/>
                                  </a:lnTo>
                                  <a:lnTo>
                                    <a:pt x="1355566" y="1141413"/>
                                  </a:lnTo>
                                  <a:lnTo>
                                    <a:pt x="1353340" y="1141096"/>
                                  </a:lnTo>
                                  <a:lnTo>
                                    <a:pt x="1351115" y="1140461"/>
                                  </a:lnTo>
                                  <a:lnTo>
                                    <a:pt x="1346028" y="1139191"/>
                                  </a:lnTo>
                                  <a:lnTo>
                                    <a:pt x="1340305" y="1136652"/>
                                  </a:lnTo>
                                  <a:lnTo>
                                    <a:pt x="1333947" y="1133160"/>
                                  </a:lnTo>
                                  <a:lnTo>
                                    <a:pt x="1327270" y="1128717"/>
                                  </a:lnTo>
                                  <a:lnTo>
                                    <a:pt x="1319958" y="1123638"/>
                                  </a:lnTo>
                                  <a:lnTo>
                                    <a:pt x="1312010" y="1118242"/>
                                  </a:lnTo>
                                  <a:lnTo>
                                    <a:pt x="1304061" y="1111576"/>
                                  </a:lnTo>
                                  <a:lnTo>
                                    <a:pt x="1287211" y="1096976"/>
                                  </a:lnTo>
                                  <a:lnTo>
                                    <a:pt x="1269725" y="1081105"/>
                                  </a:lnTo>
                                  <a:lnTo>
                                    <a:pt x="1251603" y="1063965"/>
                                  </a:lnTo>
                                  <a:lnTo>
                                    <a:pt x="1233482" y="1046190"/>
                                  </a:lnTo>
                                  <a:lnTo>
                                    <a:pt x="1215996" y="1028415"/>
                                  </a:lnTo>
                                  <a:lnTo>
                                    <a:pt x="1199781" y="1011274"/>
                                  </a:lnTo>
                                  <a:lnTo>
                                    <a:pt x="1171486" y="980485"/>
                                  </a:lnTo>
                                  <a:lnTo>
                                    <a:pt x="1151774" y="959219"/>
                                  </a:lnTo>
                                  <a:lnTo>
                                    <a:pt x="1144462" y="950966"/>
                                  </a:lnTo>
                                  <a:lnTo>
                                    <a:pt x="1144462" y="808765"/>
                                  </a:lnTo>
                                  <a:lnTo>
                                    <a:pt x="1136196" y="798608"/>
                                  </a:lnTo>
                                  <a:lnTo>
                                    <a:pt x="1128565" y="787816"/>
                                  </a:lnTo>
                                  <a:lnTo>
                                    <a:pt x="1120935" y="777024"/>
                                  </a:lnTo>
                                  <a:lnTo>
                                    <a:pt x="1113305" y="765597"/>
                                  </a:lnTo>
                                  <a:lnTo>
                                    <a:pt x="1105993" y="754170"/>
                                  </a:lnTo>
                                  <a:lnTo>
                                    <a:pt x="1098998" y="742744"/>
                                  </a:lnTo>
                                  <a:lnTo>
                                    <a:pt x="1092322" y="730682"/>
                                  </a:lnTo>
                                  <a:lnTo>
                                    <a:pt x="1085645" y="718938"/>
                                  </a:lnTo>
                                  <a:lnTo>
                                    <a:pt x="1078969" y="706241"/>
                                  </a:lnTo>
                                  <a:lnTo>
                                    <a:pt x="1072928" y="693862"/>
                                  </a:lnTo>
                                  <a:lnTo>
                                    <a:pt x="1066887" y="681166"/>
                                  </a:lnTo>
                                  <a:lnTo>
                                    <a:pt x="1061165" y="668787"/>
                                  </a:lnTo>
                                  <a:lnTo>
                                    <a:pt x="1055442" y="655773"/>
                                  </a:lnTo>
                                  <a:lnTo>
                                    <a:pt x="1050355" y="642441"/>
                                  </a:lnTo>
                                  <a:lnTo>
                                    <a:pt x="1045268" y="629745"/>
                                  </a:lnTo>
                                  <a:lnTo>
                                    <a:pt x="1040499" y="616414"/>
                                  </a:lnTo>
                                  <a:lnTo>
                                    <a:pt x="1036048" y="603082"/>
                                  </a:lnTo>
                                  <a:lnTo>
                                    <a:pt x="1031915" y="589751"/>
                                  </a:lnTo>
                                  <a:lnTo>
                                    <a:pt x="1027782" y="576420"/>
                                  </a:lnTo>
                                  <a:lnTo>
                                    <a:pt x="1023967" y="562771"/>
                                  </a:lnTo>
                                  <a:lnTo>
                                    <a:pt x="1020470" y="549757"/>
                                  </a:lnTo>
                                  <a:lnTo>
                                    <a:pt x="1016973" y="536426"/>
                                  </a:lnTo>
                                  <a:lnTo>
                                    <a:pt x="1014429" y="522777"/>
                                  </a:lnTo>
                                  <a:lnTo>
                                    <a:pt x="1011568" y="509446"/>
                                  </a:lnTo>
                                  <a:lnTo>
                                    <a:pt x="1009343" y="496114"/>
                                  </a:lnTo>
                                  <a:lnTo>
                                    <a:pt x="1007435" y="482783"/>
                                  </a:lnTo>
                                  <a:lnTo>
                                    <a:pt x="1005527" y="470087"/>
                                  </a:lnTo>
                                  <a:lnTo>
                                    <a:pt x="1004256" y="456755"/>
                                  </a:lnTo>
                                  <a:lnTo>
                                    <a:pt x="1002984" y="443742"/>
                                  </a:lnTo>
                                  <a:lnTo>
                                    <a:pt x="1002348" y="431045"/>
                                  </a:lnTo>
                                  <a:lnTo>
                                    <a:pt x="1001712" y="418031"/>
                                  </a:lnTo>
                                  <a:lnTo>
                                    <a:pt x="1001712" y="405652"/>
                                  </a:lnTo>
                                  <a:lnTo>
                                    <a:pt x="1001712" y="395178"/>
                                  </a:lnTo>
                                  <a:lnTo>
                                    <a:pt x="1002030" y="385020"/>
                                  </a:lnTo>
                                  <a:lnTo>
                                    <a:pt x="1002666" y="374546"/>
                                  </a:lnTo>
                                  <a:lnTo>
                                    <a:pt x="1003302" y="364071"/>
                                  </a:lnTo>
                                  <a:lnTo>
                                    <a:pt x="1004574" y="353914"/>
                                  </a:lnTo>
                                  <a:lnTo>
                                    <a:pt x="1005527" y="344074"/>
                                  </a:lnTo>
                                  <a:lnTo>
                                    <a:pt x="1007117" y="333917"/>
                                  </a:lnTo>
                                  <a:lnTo>
                                    <a:pt x="1008707" y="324077"/>
                                  </a:lnTo>
                                  <a:lnTo>
                                    <a:pt x="1010296" y="314237"/>
                                  </a:lnTo>
                                  <a:lnTo>
                                    <a:pt x="1012522" y="304080"/>
                                  </a:lnTo>
                                  <a:lnTo>
                                    <a:pt x="1017609" y="285036"/>
                                  </a:lnTo>
                                  <a:lnTo>
                                    <a:pt x="1023013" y="266308"/>
                                  </a:lnTo>
                                  <a:lnTo>
                                    <a:pt x="1029372" y="247581"/>
                                  </a:lnTo>
                                  <a:lnTo>
                                    <a:pt x="1036366" y="229806"/>
                                  </a:lnTo>
                                  <a:lnTo>
                                    <a:pt x="1044315" y="212348"/>
                                  </a:lnTo>
                                  <a:lnTo>
                                    <a:pt x="1052899" y="195525"/>
                                  </a:lnTo>
                                  <a:lnTo>
                                    <a:pt x="1062119" y="178703"/>
                                  </a:lnTo>
                                  <a:lnTo>
                                    <a:pt x="1071656" y="162832"/>
                                  </a:lnTo>
                                  <a:lnTo>
                                    <a:pt x="1082466" y="147596"/>
                                  </a:lnTo>
                                  <a:lnTo>
                                    <a:pt x="1093593" y="132678"/>
                                  </a:lnTo>
                                  <a:lnTo>
                                    <a:pt x="1105357" y="118712"/>
                                  </a:lnTo>
                                  <a:lnTo>
                                    <a:pt x="1117438" y="105380"/>
                                  </a:lnTo>
                                  <a:lnTo>
                                    <a:pt x="1130473" y="92684"/>
                                  </a:lnTo>
                                  <a:lnTo>
                                    <a:pt x="1143826" y="80305"/>
                                  </a:lnTo>
                                  <a:lnTo>
                                    <a:pt x="1150820" y="74909"/>
                                  </a:lnTo>
                                  <a:lnTo>
                                    <a:pt x="1157815" y="69196"/>
                                  </a:lnTo>
                                  <a:lnTo>
                                    <a:pt x="1164809" y="63800"/>
                                  </a:lnTo>
                                  <a:lnTo>
                                    <a:pt x="1172121" y="58721"/>
                                  </a:lnTo>
                                  <a:lnTo>
                                    <a:pt x="1179434" y="53960"/>
                                  </a:lnTo>
                                  <a:lnTo>
                                    <a:pt x="1187064" y="48881"/>
                                  </a:lnTo>
                                  <a:lnTo>
                                    <a:pt x="1194376" y="44120"/>
                                  </a:lnTo>
                                  <a:lnTo>
                                    <a:pt x="1202007" y="39676"/>
                                  </a:lnTo>
                                  <a:lnTo>
                                    <a:pt x="1209955" y="35867"/>
                                  </a:lnTo>
                                  <a:lnTo>
                                    <a:pt x="1217903" y="31741"/>
                                  </a:lnTo>
                                  <a:lnTo>
                                    <a:pt x="1225851" y="27932"/>
                                  </a:lnTo>
                                  <a:lnTo>
                                    <a:pt x="1233799" y="24758"/>
                                  </a:lnTo>
                                  <a:lnTo>
                                    <a:pt x="1242066" y="21266"/>
                                  </a:lnTo>
                                  <a:lnTo>
                                    <a:pt x="1250332" y="18092"/>
                                  </a:lnTo>
                                  <a:lnTo>
                                    <a:pt x="1258916" y="15236"/>
                                  </a:lnTo>
                                  <a:lnTo>
                                    <a:pt x="1267182" y="12379"/>
                                  </a:lnTo>
                                  <a:lnTo>
                                    <a:pt x="1275766" y="10474"/>
                                  </a:lnTo>
                                  <a:lnTo>
                                    <a:pt x="1284350" y="8252"/>
                                  </a:lnTo>
                                  <a:lnTo>
                                    <a:pt x="1292934" y="6348"/>
                                  </a:lnTo>
                                  <a:lnTo>
                                    <a:pt x="1301836" y="4444"/>
                                  </a:lnTo>
                                  <a:lnTo>
                                    <a:pt x="1310738" y="3174"/>
                                  </a:lnTo>
                                  <a:lnTo>
                                    <a:pt x="1319322" y="1904"/>
                                  </a:lnTo>
                                  <a:lnTo>
                                    <a:pt x="1328224" y="952"/>
                                  </a:lnTo>
                                  <a:lnTo>
                                    <a:pt x="1337444" y="317"/>
                                  </a:lnTo>
                                  <a:lnTo>
                                    <a:pt x="134634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extLst/>
                          </wps:spPr>
                          <wps:bodyPr anchor="ctr"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contourClr>
                                <a:srgbClr val="FFFFFF"/>
                              </a:contourClr>
                            </a:sp3d>
                          </wps:bodyPr>
                        </wps:wsp>
                      </wpg:grpSp>
                      <wps:wsp>
                        <wps:cNvPr id="5" name="矩形 5"/>
                        <wps:cNvSpPr/>
                        <wps:spPr>
                          <a:xfrm>
                            <a:off x="0" y="20096"/>
                            <a:ext cx="1200150" cy="30162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155957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00BD0D6" id="组合 9" o:spid="_x0000_s1038" style="position:absolute;left:0;text-align:left;margin-left:-38.95pt;margin-top:201.15pt;width:488.45pt;height:27.95pt;z-index:251707392" coordsize="62038,35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">
                <v:group id="组合 61" o:spid="_x0000_s1039" style="position:absolute;left:703;width:61335;height:3549" coordorigin=",-258" coordsize="61335,354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p3FPzFAAAA2wAA&#10;AA8AAAAAAAAAAAAAAAAAqgIAAGRycy9kb3ducmV2LnhtbFBLBQYAAAAABAAEAPoAAACcAwAAAAA=&#10;">
                  <v:group id="组合 30" o:spid="_x0000_s1040" style="position:absolute;top:-258;width:61335;height:3548" coordorigin=",-258" coordsize="61335,354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oiees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WB+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aInnrCAAAA2wAAAA8A&#10;AAAAAAAAAAAAAAAAqgIAAGRycy9kb3ducmV2LnhtbFBLBQYAAAAABAAEAPoAAACZAwAAAAA=&#10;">
                    <v:line id="直接连接符 31" o:spid="_x0000_s1041" style="position:absolute;visibility:visible;mso-wrap-style:square" from="11265,1536" to="61176,15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ETkKsQAAADbAAAADwAAAGRycy9kb3ducmV2LnhtbESPT2vCQBTE70K/w/IKXqRuUsVq6ipS&#10;WujVP4jHZ/aZhGbfxt01xm/fFQSPw8z8hpkvO1OLlpyvLCtIhwkI4tzqigsFu+3P2xSED8gaa8uk&#10;4EYelouX3hwzba+8pnYTChEh7DNUUIbQZFL6vCSDfmgb4uidrDMYonSF1A6vEW5q+Z4kE2mw4rhQ&#10;YkNfJeV/m4tRYFb72bQ47z7Gafg+18fDZNA6VKr/2q0+QQTqwjP8aP9qBaMU7l/iD5CL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IROQqxAAAANsAAAAPAAAAAAAAAAAA&#10;AAAAAKECAABkcnMvZG93bnJldi54bWxQSwUGAAAAAAQABAD5AAAAkgMAAAAA&#10;" strokecolor="#155957" strokeweight="1.5pt">
                      <v:stroke joinstyle="miter"/>
                    </v:line>
                    <v:shape id="文本框 74" o:spid="_x0000_s1042" type="#_x0000_t202" style="position:absolute;left:1810;top:-258;width:11010;height:35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gAtMIA&#10;AADbAAAADwAAAGRycy9kb3ducmV2LnhtbESPT2vCQBTE7wW/w/IKvdWNloqkriL+AQ+9qPH+yL5m&#10;Q7NvQ/Zp4rd3hUKPw8z8hlmsBt+oG3WxDmxgMs5AEZfB1lwZKM779zmoKMgWm8Bk4E4RVsvRywJz&#10;G3o+0u0klUoQjjkacCJtrnUsHXmM49ASJ+8ndB4lya7StsM+wX2jp1k20x5rTgsOW9o4Kn9PV29A&#10;xK4n92Ln4+EyfG97l5WfWBjz9jqsv0AJDfIf/msfrIGPKTy/pB+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qAC0wgAAANsAAAAPAAAAAAAAAAAAAAAAAJgCAABkcnMvZG93&#10;bnJldi54bWxQSwUGAAAAAAQABAD1AAAAhwMAAAAA&#10;" filled="f" stroked="f">
                      <v:textbox style="mso-fit-shape-to-text:t">
                        <w:txbxContent>
                          <w:p w:rsidR="00913EC0" w:rsidRPr="00AB6F35" w:rsidRDefault="00D7330C" w:rsidP="009A3B4D">
                            <w:pPr>
                              <w:pStyle w:val="a3"/>
                              <w:snapToGrid w:val="0"/>
                              <w:spacing w:before="0" w:beforeAutospacing="0" w:after="0" w:afterAutospacing="0"/>
                              <w:rPr>
                                <w:color w:val="155957"/>
                                <w:sz w:val="28"/>
                              </w:rPr>
                            </w:pPr>
                            <w:r w:rsidRPr="00AB6F35">
                              <w:rPr>
                                <w:rFonts w:ascii="方正兰亭粗黑简体" w:eastAsia="方正兰亭粗黑简体" w:cstheme="minorBidi"/>
                                <w:color w:val="155957"/>
                                <w:kern w:val="24"/>
                                <w:sz w:val="32"/>
                                <w:szCs w:val="28"/>
                              </w:rPr>
                              <w:t>实习</w:t>
                            </w:r>
                            <w:r w:rsidRPr="00AB6F35">
                              <w:rPr>
                                <w:rFonts w:ascii="方正兰亭粗黑简体" w:eastAsia="方正兰亭粗黑简体" w:cstheme="minorBidi" w:hint="eastAsia"/>
                                <w:color w:val="155957"/>
                                <w:kern w:val="24"/>
                                <w:sz w:val="32"/>
                                <w:szCs w:val="28"/>
                              </w:rPr>
                              <w:t>经历</w:t>
                            </w:r>
                          </w:p>
                        </w:txbxContent>
                      </v:textbox>
                    </v:shape>
                    <v:oval id="椭圆 37" o:spid="_x0000_s1043" style="position:absolute;top:438;width:2317;height:23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dZcP8YA&#10;AADbAAAADwAAAGRycy9kb3ducmV2LnhtbESPQWvCQBSE74X+h+UVvEizqUJa0qwiaqF4EEyL9PjI&#10;viZbs29DdtX4711B6HGYmW+YYj7YVpyo98axgpckBUFcOW24VvD99fH8BsIHZI2tY1JwIQ/z2eND&#10;gbl2Z97RqQy1iBD2OSpoQuhyKX3VkEWfuI44er+utxii7GupezxHuG3lJE0zadFwXGiwo2VD1aE8&#10;2kjZH7ddNhx+Ln/rbLkaL8xmuzdKjZ6GxTuIQEP4D9/bn1rB9BVuX+IPkLM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dZcP8YAAADbAAAADwAAAAAAAAAAAAAAAACYAgAAZHJz&#10;L2Rvd25yZXYueG1sUEsFBgAAAAAEAAQA9QAAAIsDAAAAAA==&#10;" fillcolor="#155957" stroked="f" strokeweight="1pt">
                      <v:stroke joinstyle="miter"/>
                    </v:oval>
                    <v:oval id="椭圆 39" o:spid="_x0000_s1044" style="position:absolute;left:60350;top:1024;width:985;height:9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Vt1sYA&#10;AADbAAAADwAAAGRycy9kb3ducmV2LnhtbESPQWvCQBSE74X+h+UVvEizqUJo06wiaqF4EEyL9PjI&#10;viZbs29DdtX4711B6HGYmW+YYj7YVpyo98axgpckBUFcOW24VvD99fH8CsIHZI2tY1JwIQ/z2eND&#10;gbl2Z97RqQy1iBD2OSpoQuhyKX3VkEWfuI44er+utxii7GupezxHuG3lJE0zadFwXGiwo2VD1aE8&#10;2kjZH7ddNhx+Ln/rbLkaL8xmuzdKjZ6GxTuIQEP4D9/bn1rB9A1uX+IPkLM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wVt1sYAAADbAAAADwAAAAAAAAAAAAAAAACYAgAAZHJz&#10;L2Rvd25yZXYueG1sUEsFBgAAAAAEAAQA9QAAAIsDAAAAAA==&#10;" fillcolor="#155957" stroked="f" strokeweight="1pt">
                      <v:stroke joinstyle="miter"/>
                    </v:oval>
                  </v:group>
                  <v:shape id="KSO_Shape" o:spid="_x0000_s1045" style="position:absolute;left:429;top:828;width:1425;height:1202;visibility:visible;mso-wrap-style:square;v-text-anchor:middle" coordsize="2300288,19367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hA5zcIA&#10;AADbAAAADwAAAGRycy9kb3ducmV2LnhtbERPXWvCMBR9H/gfwhX2NlM3EOkaZQpuA2GyukEfL81d&#10;U2xuShJr/ffmYeDj4XwX69F2YiAfWscK5rMMBHHtdMuNgp/j7mkJIkRkjZ1jUnClAOvV5KHAXLsL&#10;f9NQxkakEA45KjAx9rmUoTZkMcxcT5y4P+ctxgR9I7XHSwq3nXzOsoW02HJqMNjT1lB9Ks9WwfJU&#10;vdR7f/htPr6G97PZu2O3qZR6nI5vryAijfEu/nd/agWLtD59ST9Arm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EDnNwgAAANsAAAAPAAAAAAAAAAAAAAAAAJgCAABkcnMvZG93&#10;bnJldi54bWxQSwUGAAAAAAQABAD1AAAAhwMAAAAA&#10;" path="m1352860,1166813r2865,l1358272,1166813r3184,318l1364003,1168083r2866,635l1369416,1170306r2228,952l1374192,1173163r2228,2223l1461429,1260158r1910,2223l1465249,1264603r1592,2540l1467797,1269683r1273,2540l1469388,1275081r319,2857l1470025,1280478r-318,2858l1469388,1285876r-318,3175l1467797,1291591r-956,2540l1465249,1296671r-1910,2222l1461429,1301116r-71318,71120l1396160,1386206r5413,15875l1407304,1420178r5412,19050l1418447,1460501r5094,22542l1428317,1506538r4776,25400l1437550,1558608r4139,27623l1445191,1614806r3502,29845l1451559,1675448r2547,32068l1456016,1739901r1592,33337l1254161,1773238r1592,-33337l1257344,1707516r2866,-32068l1263075,1644651r3184,-29845l1270080,1586231r4139,-27623l1278676,1531938r4776,-25400l1288228,1483043r5094,-22542l1298734,1439228r5731,-19367l1309878,1402081r5731,-15875l1321340,1371918r-71318,-70802l1248111,1298893r-1592,-2222l1244927,1294131r-1273,-2540l1242699,1289051r-319,-3175l1242062,1283336r-637,-2858l1242062,1277938r318,-2857l1243017,1272223r637,-2540l1244927,1267143r1592,-2540l1248111,1262381r2229,-2223l1335030,1175386r2229,-2223l1339806,1171258r2229,-952l1344582,1168718r3184,-635l1350313,1167131r2547,-318xm1634223,1009650r18740,8883l1672339,1027098r18740,7614l1709819,1042326r18422,7613l1746663,1057236r36528,13324l1819083,1082932r34939,11738l1888325,1105773r33669,10469l1986155,1136545r31127,9834l2046821,1156213r28587,10469l2103042,1176834r13658,5710l2129722,1187937r12705,6028l2155132,1199675r6035,3489l2166885,1206337r6035,4124l2178319,1214585r5718,4441l2189119,1223785r5082,5076l2198965,1233936r4764,5711l2208494,1245357r4447,6027l2217387,1257729r4130,6662l2225646,1271053r7623,13958l2240257,1299287r6670,15545l2253279,1330693r5400,15862l2264079,1363052r4764,16813l2273290,1396996r3811,16813l2280595,1430940r3177,16814l2286948,1464567r1906,16814l2291077,1497243r2223,15861l2296477,1542925r1905,27282l2299653,1593682r635,19669l2300288,1627944r,2855l2299653,1633971r-635,2856l2297430,1639999r-1271,3172l2293936,1646344r-2859,2855l2288536,1652688r-3176,2856l2281548,1659033r-3494,2855l2273608,1665061r-10165,6344l2252644,1677750r-13023,6345l2225328,1690122r-16517,6028l2191660,1701860r-19058,6028l2151639,1713915r-21917,5393l2105900,1724384r-25410,5710l2053809,1734853r-28586,4758l1995048,1744052r-31763,4442l1930252,1752618r-34939,3489l1858786,1759597r-38115,2855l1780967,1765307r-41291,2221l1696478,1769431r-44467,1904l1605955,1772287r-47962,951l1508125,1773238r126098,-763588xm969658,942975r176157,908631l1263254,1851606r757634,l2020888,1936750r-856981,l194249,1936750,,1009057r116804,l969658,942975xm1346346,r9220,l1364786,r8902,317l1382908,952r8902,952l1400712,3174r8901,1270l1418515,6348r8267,1904l1435684,10474r8584,1905l1452852,15236r7948,2856l1469384,21266r8266,3492l1485598,27932r7630,3809l1501495,35867r7630,3809l1517073,44120r7312,4761l1531698,53960r7312,4761l1546640,63800r6995,5396l1560629,74909r6995,5396l1580976,92684r12718,12696l1606093,118712r11763,13966l1628984,147596r10173,15236l1649331,178703r9220,16822l1666817,212348r7948,17458l1682078,247581r6358,18727l1693841,285036r4769,19044l1700517,314237r2226,9840l1704332,333917r1272,10157l1706876,353914r954,10157l1708466,374546r953,10474l1709737,395178r,10474l1709737,418031r-636,13014l1708148,443742r-954,13013l1705604,470087r-1907,12696l1702107,496114r-2226,13332l1696702,522777r-2861,13649l1690979,549757r-3815,13014l1683667,576420r-4133,13331l1675401,603082r-4769,13332l1665863,629745r-4769,12696l1655372,655773r-5087,13014l1644244,681166r-5723,12696l1632163,706241r-6677,12697l1618810,730682r-6677,12062l1605139,754170r-7312,11427l1590514,777024r-7948,10792l1574936,798608r-7948,10157l1566988,950966r-7631,8253l1539964,980485r-28614,30789l1495136,1028415r-17168,17775l1459846,1063965r-18122,17140l1423920,1096976r-16532,14600l1399122,1118242r-7630,5396l1384179,1128717r-6676,4443l1371144,1136652r-6040,2539l1360017,1140461r-2226,635l1355566,1141413r-2226,-317l1351115,1140461r-5087,-1270l1340305,1136652r-6358,-3492l1327270,1128717r-7312,-5079l1312010,1118242r-7949,-6666l1287211,1096976r-17486,-15871l1251603,1063965r-18121,-17775l1215996,1028415r-16215,-17141l1171486,980485r-19712,-21266l1144462,950966r,-142201l1136196,798608r-7631,-10792l1120935,777024r-7630,-11427l1105993,754170r-6995,-11426l1092322,730682r-6677,-11744l1078969,706241r-6041,-12379l1066887,681166r-5722,-12379l1055442,655773r-5087,-13332l1045268,629745r-4769,-13331l1036048,603082r-4133,-13331l1027782,576420r-3815,-13649l1020470,549757r-3497,-13331l1014429,522777r-2861,-13331l1009343,496114r-1908,-13331l1005527,470087r-1271,-13332l1002984,443742r-636,-12697l1001712,418031r,-12379l1001712,395178r318,-10158l1002666,374546r636,-10475l1004574,353914r953,-9840l1007117,333917r1590,-9840l1010296,314237r2226,-10157l1017609,285036r5404,-18728l1029372,247581r6994,-17775l1044315,212348r8584,-16823l1062119,178703r9537,-15871l1082466,147596r11127,-14918l1105357,118712r12081,-13332l1130473,92684r13353,-12379l1150820,74909r6995,-5713l1164809,63800r7312,-5079l1179434,53960r7630,-5079l1194376,44120r7631,-4444l1209955,35867r7948,-4126l1225851,27932r7948,-3174l1242066,21266r8266,-3174l1258916,15236r8266,-2857l1275766,10474r8584,-2222l1292934,6348r8902,-1904l1310738,3174r8584,-1270l1328224,952r9220,-635l1346346,xe" fillcolor="white [3212]" stroked="f">
                    <v:path arrowok="t" o:connecttype="custom" o:connectlocs="70234,60154;75231,65132;75361,66094;71295,70533;73255,77437;74577,87767;64780,84536;66331,75070;64012,66764;63670,65817;64012,64887;69124,60040;87692,53576;98574,57375;109228,61060;112014,62658;113724,64648;115842,69213;117292,75279;117976,82927;117650,84623;116086,85911;110352,88096;100692,89873;87008,90949;58766,95173;5991,51866;71382,98;74513,783;77399,2039;80041,3850;84068,8370;86873,14651;87590,18713;87607,22808;86873,27572;85438,32369;83367,36954;80775,41049;75801,53774;70991,58016;69409,58653;67290,57478;61534,51980;57490,39939;55028,35665;53136,30999;51881,26186;51375,21487;51571,17686;52794,12726;56088,6820;59740,3279;62463,1631;65431,538;68594,16" o:connectangles="0,0,0,0,0,0,0,0,0,0,0,0,0,0,0,0,0,0,0,0,0,0,0,0,0,0,0,0,0,0,0,0,0,0,0,0,0,0,0,0,0,0,0,0,0,0,0,0,0,0,0,0,0,0,0,0"/>
                  </v:shape>
                </v:group>
                <v:rect id="矩形 5" o:spid="_x0000_s1046" style="position:absolute;top:200;width:12001;height:301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+J92MMA&#10;AADaAAAADwAAAGRycy9kb3ducmV2LnhtbESPQWvCQBSE74L/YXlCb7qxYFtSVymitPQg1fTQ4yP7&#10;TGKzb9Psq4n/3hUEj8PMfMPMl72r1YnaUHk2MJ0koIhzbysuDHxnm/ELqCDIFmvPZOBMAZaL4WCO&#10;qfUd7+i0l0JFCIcUDZQiTap1yEtyGCa+IY7ewbcOJcq20LbFLsJdrR+T5Ek7rDgulNjQqqT8d//v&#10;DCRH+pvOPouNz3628tVl72t5ZmMeRv3bKyihXu7hW/vDGpjB9Uq8AXpx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+J92MMAAADaAAAADwAAAAAAAAAAAAAAAACYAgAAZHJzL2Rv&#10;d25yZXYueG1sUEsFBgAAAAAEAAQA9QAAAIgDAAAAAA==&#10;" filled="f" strokecolor="#155957" strokeweight="1pt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13184" behindDoc="0" locked="0" layoutInCell="1" allowOverlap="1" wp14:anchorId="66AB7A9E" wp14:editId="5B8BF8DB">
                <wp:simplePos x="0" y="0"/>
                <wp:positionH relativeFrom="margin">
                  <wp:posOffset>-438150</wp:posOffset>
                </wp:positionH>
                <wp:positionV relativeFrom="paragraph">
                  <wp:posOffset>2993065</wp:posOffset>
                </wp:positionV>
                <wp:extent cx="6089650" cy="2410460"/>
                <wp:effectExtent l="0" t="0" r="0" b="0"/>
                <wp:wrapSquare wrapText="bothSides"/>
                <wp:docPr id="4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89650" cy="2410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3CAB" w:rsidRPr="00D7330C" w:rsidRDefault="00B929DA" w:rsidP="00D7330C">
                            <w:pPr>
                              <w:snapToGrid w:val="0"/>
                              <w:spacing w:line="252" w:lineRule="auto"/>
                              <w:suppressOverlap/>
                              <w:jc w:val="left"/>
                              <w:rPr>
                                <w:rFonts w:ascii="微软雅黑" w:eastAsia="微软雅黑" w:hAnsi="微软雅黑"/>
                                <w:b/>
                                <w:color w:val="005978"/>
                                <w:kern w:val="24"/>
                                <w:szCs w:val="21"/>
                              </w:rPr>
                            </w:pPr>
                            <w:r w:rsidRPr="00AB6F35">
                              <w:rPr>
                                <w:rFonts w:ascii="微软雅黑" w:eastAsia="微软雅黑" w:hAnsi="微软雅黑"/>
                                <w:b/>
                                <w:color w:val="155957"/>
                                <w:kern w:val="24"/>
                                <w:szCs w:val="21"/>
                              </w:rPr>
                              <w:t>2015.05-2015.06</w:t>
                            </w:r>
                            <w:r w:rsidR="00721D6A" w:rsidRPr="00AB6F35">
                              <w:rPr>
                                <w:rFonts w:ascii="微软雅黑" w:eastAsia="微软雅黑" w:hAnsi="微软雅黑"/>
                                <w:b/>
                                <w:color w:val="155957"/>
                                <w:kern w:val="24"/>
                                <w:szCs w:val="21"/>
                              </w:rPr>
                              <w:t xml:space="preserve">          </w:t>
                            </w:r>
                            <w:r w:rsidRPr="00AB6F35">
                              <w:rPr>
                                <w:rFonts w:ascii="微软雅黑" w:eastAsia="微软雅黑" w:hAnsi="微软雅黑"/>
                                <w:b/>
                                <w:color w:val="155957"/>
                                <w:kern w:val="24"/>
                                <w:szCs w:val="21"/>
                              </w:rPr>
                              <w:t xml:space="preserve"> </w:t>
                            </w:r>
                            <w:r w:rsidR="00B3290E" w:rsidRPr="00AB6F35">
                              <w:rPr>
                                <w:rFonts w:ascii="微软雅黑" w:eastAsia="微软雅黑" w:hAnsi="微软雅黑"/>
                                <w:b/>
                                <w:color w:val="155957"/>
                                <w:kern w:val="24"/>
                                <w:szCs w:val="21"/>
                              </w:rPr>
                              <w:t xml:space="preserve">  </w:t>
                            </w:r>
                            <w:r w:rsidRPr="00AB6F35">
                              <w:rPr>
                                <w:rFonts w:ascii="微软雅黑" w:eastAsia="微软雅黑" w:hAnsi="微软雅黑"/>
                                <w:b/>
                                <w:color w:val="155957"/>
                                <w:kern w:val="24"/>
                                <w:szCs w:val="21"/>
                              </w:rPr>
                              <w:t>哈尔滨龙晟会计师事务所</w:t>
                            </w:r>
                            <w:r w:rsidRPr="00AB6F35">
                              <w:rPr>
                                <w:rFonts w:ascii="微软雅黑" w:eastAsia="微软雅黑" w:hAnsi="微软雅黑" w:hint="eastAsia"/>
                                <w:b/>
                                <w:color w:val="155957"/>
                                <w:kern w:val="24"/>
                                <w:szCs w:val="21"/>
                              </w:rPr>
                              <w:t xml:space="preserve">     </w:t>
                            </w:r>
                            <w:r w:rsidRPr="00AB6F35">
                              <w:rPr>
                                <w:rFonts w:ascii="微软雅黑" w:eastAsia="微软雅黑" w:hAnsi="微软雅黑"/>
                                <w:b/>
                                <w:color w:val="155957"/>
                                <w:kern w:val="24"/>
                                <w:szCs w:val="21"/>
                              </w:rPr>
                              <w:t xml:space="preserve"> </w:t>
                            </w:r>
                            <w:r w:rsidR="00F869D0" w:rsidRPr="00AB6F35">
                              <w:rPr>
                                <w:rFonts w:ascii="微软雅黑" w:eastAsia="微软雅黑" w:hAnsi="微软雅黑"/>
                                <w:b/>
                                <w:color w:val="155957"/>
                                <w:kern w:val="24"/>
                                <w:szCs w:val="21"/>
                              </w:rPr>
                              <w:t xml:space="preserve"> </w:t>
                            </w:r>
                            <w:r w:rsidRPr="00AB6F35">
                              <w:rPr>
                                <w:rFonts w:ascii="微软雅黑" w:eastAsia="微软雅黑" w:hAnsi="微软雅黑"/>
                                <w:b/>
                                <w:color w:val="155957"/>
                                <w:kern w:val="24"/>
                                <w:szCs w:val="21"/>
                              </w:rPr>
                              <w:t xml:space="preserve"> 会计师助理</w:t>
                            </w:r>
                          </w:p>
                          <w:p w:rsidR="00B929DA" w:rsidRPr="00D7330C" w:rsidRDefault="00B929DA" w:rsidP="00AB6F35">
                            <w:pPr>
                              <w:widowControl/>
                              <w:numPr>
                                <w:ilvl w:val="0"/>
                                <w:numId w:val="45"/>
                              </w:numPr>
                              <w:snapToGrid w:val="0"/>
                              <w:spacing w:line="264" w:lineRule="auto"/>
                              <w:rPr>
                                <w:rFonts w:ascii="微软雅黑" w:eastAsia="微软雅黑" w:hAnsi="微软雅黑"/>
                                <w:color w:val="000000"/>
                                <w:kern w:val="24"/>
                                <w:szCs w:val="21"/>
                              </w:rPr>
                            </w:pPr>
                            <w:r w:rsidRPr="00D7330C"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Cs w:val="21"/>
                              </w:rPr>
                              <w:t>在职期间</w:t>
                            </w:r>
                            <w:r w:rsidRPr="00D7330C">
                              <w:rPr>
                                <w:rFonts w:ascii="微软雅黑" w:eastAsia="微软雅黑" w:hAnsi="微软雅黑"/>
                                <w:color w:val="000000"/>
                                <w:kern w:val="24"/>
                                <w:szCs w:val="21"/>
                              </w:rPr>
                              <w:t>，</w:t>
                            </w:r>
                            <w:r w:rsidRPr="00D7330C"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Cs w:val="21"/>
                              </w:rPr>
                              <w:t>协助会计师</w:t>
                            </w:r>
                            <w:r w:rsidRPr="00D7330C">
                              <w:rPr>
                                <w:rFonts w:ascii="微软雅黑" w:eastAsia="微软雅黑" w:hAnsi="微软雅黑"/>
                                <w:color w:val="000000"/>
                                <w:kern w:val="24"/>
                                <w:szCs w:val="21"/>
                              </w:rPr>
                              <w:t>起草处理财务相关资料和文件</w:t>
                            </w:r>
                            <w:r w:rsidRPr="00D7330C"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Cs w:val="21"/>
                              </w:rPr>
                              <w:t>，</w:t>
                            </w:r>
                            <w:r w:rsidR="00D918C2" w:rsidRPr="00D7330C"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Cs w:val="21"/>
                              </w:rPr>
                              <w:t>进行</w:t>
                            </w:r>
                            <w:r w:rsidR="00D918C2" w:rsidRPr="00D7330C">
                              <w:rPr>
                                <w:rFonts w:ascii="微软雅黑" w:eastAsia="微软雅黑" w:hAnsi="微软雅黑"/>
                                <w:color w:val="000000"/>
                                <w:kern w:val="24"/>
                                <w:szCs w:val="21"/>
                              </w:rPr>
                              <w:t>会计系统实际操作</w:t>
                            </w:r>
                            <w:r w:rsidR="00D918C2" w:rsidRPr="00D7330C"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Cs w:val="21"/>
                              </w:rPr>
                              <w:t>、</w:t>
                            </w:r>
                            <w:r w:rsidRPr="00D7330C">
                              <w:rPr>
                                <w:rFonts w:ascii="微软雅黑" w:eastAsia="微软雅黑" w:hAnsi="微软雅黑"/>
                                <w:color w:val="000000"/>
                                <w:kern w:val="24"/>
                                <w:szCs w:val="21"/>
                              </w:rPr>
                              <w:t>审核记账凭证、核对调整账目、预算分析、控制日常费用、管理固定资产</w:t>
                            </w:r>
                            <w:r w:rsidRPr="00D7330C"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Cs w:val="21"/>
                              </w:rPr>
                              <w:t>等工作</w:t>
                            </w:r>
                            <w:r w:rsidR="00FD241C" w:rsidRPr="00D7330C"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Cs w:val="21"/>
                              </w:rPr>
                              <w:t>。</w:t>
                            </w:r>
                          </w:p>
                          <w:p w:rsidR="00B929DA" w:rsidRPr="00D7330C" w:rsidRDefault="00D918C2" w:rsidP="00AB6F35">
                            <w:pPr>
                              <w:widowControl/>
                              <w:numPr>
                                <w:ilvl w:val="0"/>
                                <w:numId w:val="45"/>
                              </w:numPr>
                              <w:snapToGrid w:val="0"/>
                              <w:spacing w:line="264" w:lineRule="auto"/>
                              <w:rPr>
                                <w:rFonts w:ascii="微软雅黑" w:eastAsia="微软雅黑" w:hAnsi="微软雅黑"/>
                                <w:color w:val="000000"/>
                                <w:kern w:val="24"/>
                                <w:szCs w:val="21"/>
                              </w:rPr>
                            </w:pPr>
                            <w:r w:rsidRPr="00D7330C"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Cs w:val="21"/>
                              </w:rPr>
                              <w:t>在</w:t>
                            </w:r>
                            <w:r w:rsidRPr="00D7330C">
                              <w:rPr>
                                <w:rFonts w:ascii="微软雅黑" w:eastAsia="微软雅黑" w:hAnsi="微软雅黑"/>
                                <w:color w:val="000000"/>
                                <w:kern w:val="24"/>
                                <w:szCs w:val="21"/>
                              </w:rPr>
                              <w:t>被审计公司</w:t>
                            </w:r>
                            <w:r w:rsidRPr="00D7330C"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Cs w:val="21"/>
                              </w:rPr>
                              <w:t>盘点物资、</w:t>
                            </w:r>
                            <w:r w:rsidR="00B929DA" w:rsidRPr="00D7330C">
                              <w:rPr>
                                <w:rFonts w:ascii="微软雅黑" w:eastAsia="微软雅黑" w:hAnsi="微软雅黑"/>
                                <w:color w:val="000000"/>
                                <w:kern w:val="24"/>
                                <w:szCs w:val="21"/>
                              </w:rPr>
                              <w:t>检查</w:t>
                            </w:r>
                            <w:r w:rsidRPr="00D7330C"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Cs w:val="21"/>
                              </w:rPr>
                              <w:t>会计</w:t>
                            </w:r>
                            <w:r w:rsidR="00B929DA" w:rsidRPr="00D7330C">
                              <w:rPr>
                                <w:rFonts w:ascii="微软雅黑" w:eastAsia="微软雅黑" w:hAnsi="微软雅黑"/>
                                <w:color w:val="000000"/>
                                <w:kern w:val="24"/>
                                <w:szCs w:val="21"/>
                              </w:rPr>
                              <w:t>凭证</w:t>
                            </w:r>
                            <w:r w:rsidR="00F869D0" w:rsidRPr="00D7330C"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Cs w:val="21"/>
                              </w:rPr>
                              <w:t>，并</w:t>
                            </w:r>
                            <w:r w:rsidR="00B929DA" w:rsidRPr="00D7330C">
                              <w:rPr>
                                <w:rFonts w:ascii="微软雅黑" w:eastAsia="微软雅黑" w:hAnsi="微软雅黑"/>
                                <w:color w:val="000000"/>
                                <w:kern w:val="24"/>
                                <w:szCs w:val="21"/>
                              </w:rPr>
                              <w:t>对资产进行实地</w:t>
                            </w:r>
                            <w:r w:rsidR="00B929DA" w:rsidRPr="00D7330C"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Cs w:val="21"/>
                              </w:rPr>
                              <w:t>估值</w:t>
                            </w:r>
                            <w:r w:rsidR="00F869D0" w:rsidRPr="00D7330C"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Cs w:val="21"/>
                              </w:rPr>
                              <w:t>、</w:t>
                            </w:r>
                            <w:r w:rsidR="00B929DA" w:rsidRPr="00D7330C">
                              <w:rPr>
                                <w:rFonts w:ascii="微软雅黑" w:eastAsia="微软雅黑" w:hAnsi="微软雅黑"/>
                                <w:color w:val="000000"/>
                                <w:kern w:val="24"/>
                                <w:szCs w:val="21"/>
                              </w:rPr>
                              <w:t>盘存</w:t>
                            </w:r>
                            <w:r w:rsidR="00F869D0" w:rsidRPr="00D7330C"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Cs w:val="21"/>
                              </w:rPr>
                              <w:t>等</w:t>
                            </w:r>
                            <w:r w:rsidR="00F869D0" w:rsidRPr="00D7330C">
                              <w:rPr>
                                <w:rFonts w:ascii="微软雅黑" w:eastAsia="微软雅黑" w:hAnsi="微软雅黑"/>
                                <w:color w:val="000000"/>
                                <w:kern w:val="24"/>
                                <w:szCs w:val="21"/>
                              </w:rPr>
                              <w:t>；</w:t>
                            </w:r>
                          </w:p>
                          <w:p w:rsidR="00F869D0" w:rsidRPr="00AB6F35" w:rsidRDefault="00F869D0" w:rsidP="00D7330C">
                            <w:pPr>
                              <w:snapToGrid w:val="0"/>
                              <w:spacing w:line="252" w:lineRule="auto"/>
                              <w:jc w:val="left"/>
                              <w:rPr>
                                <w:rFonts w:ascii="微软雅黑" w:eastAsia="微软雅黑" w:hAnsi="微软雅黑"/>
                                <w:b/>
                                <w:color w:val="155957"/>
                                <w:kern w:val="24"/>
                                <w:szCs w:val="21"/>
                              </w:rPr>
                            </w:pPr>
                            <w:r w:rsidRPr="00AB6F35">
                              <w:rPr>
                                <w:rFonts w:ascii="微软雅黑" w:eastAsia="微软雅黑" w:hAnsi="微软雅黑" w:hint="eastAsia"/>
                                <w:b/>
                                <w:color w:val="155957"/>
                                <w:kern w:val="24"/>
                                <w:szCs w:val="21"/>
                              </w:rPr>
                              <w:t>2014.</w:t>
                            </w:r>
                            <w:r w:rsidRPr="00AB6F35">
                              <w:rPr>
                                <w:rFonts w:ascii="微软雅黑" w:eastAsia="微软雅黑" w:hAnsi="微软雅黑"/>
                                <w:b/>
                                <w:color w:val="155957"/>
                                <w:kern w:val="24"/>
                                <w:szCs w:val="21"/>
                              </w:rPr>
                              <w:t>0</w:t>
                            </w:r>
                            <w:r w:rsidRPr="00AB6F35">
                              <w:rPr>
                                <w:rFonts w:ascii="微软雅黑" w:eastAsia="微软雅黑" w:hAnsi="微软雅黑" w:hint="eastAsia"/>
                                <w:b/>
                                <w:color w:val="155957"/>
                                <w:kern w:val="24"/>
                                <w:szCs w:val="21"/>
                              </w:rPr>
                              <w:t>9</w:t>
                            </w:r>
                            <w:r w:rsidRPr="00AB6F35">
                              <w:rPr>
                                <w:rFonts w:ascii="微软雅黑" w:eastAsia="微软雅黑" w:hAnsi="微软雅黑"/>
                                <w:b/>
                                <w:color w:val="155957"/>
                                <w:kern w:val="24"/>
                                <w:szCs w:val="21"/>
                              </w:rPr>
                              <w:t>-2014.11             哈尔滨华丰房地产公司</w:t>
                            </w:r>
                            <w:r w:rsidRPr="00AB6F35">
                              <w:rPr>
                                <w:rFonts w:ascii="微软雅黑" w:eastAsia="微软雅黑" w:hAnsi="微软雅黑" w:hint="eastAsia"/>
                                <w:b/>
                                <w:color w:val="155957"/>
                                <w:kern w:val="24"/>
                                <w:szCs w:val="21"/>
                              </w:rPr>
                              <w:t xml:space="preserve">          销售助理</w:t>
                            </w:r>
                          </w:p>
                          <w:p w:rsidR="00FC54DD" w:rsidRPr="00D7330C" w:rsidRDefault="00F869D0" w:rsidP="00AB6F35">
                            <w:pPr>
                              <w:widowControl/>
                              <w:numPr>
                                <w:ilvl w:val="0"/>
                                <w:numId w:val="45"/>
                              </w:numPr>
                              <w:snapToGrid w:val="0"/>
                              <w:spacing w:line="264" w:lineRule="auto"/>
                              <w:rPr>
                                <w:rFonts w:ascii="微软雅黑" w:eastAsia="微软雅黑" w:hAnsi="微软雅黑"/>
                                <w:color w:val="000000"/>
                                <w:kern w:val="24"/>
                                <w:szCs w:val="21"/>
                              </w:rPr>
                            </w:pPr>
                            <w:r w:rsidRPr="00D7330C"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Cs w:val="21"/>
                              </w:rPr>
                              <w:t>协助部门经理完成推广产品的具体业务管理工作，协助部门经理拟定</w:t>
                            </w:r>
                            <w:r w:rsidR="00FC54DD" w:rsidRPr="00D7330C"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Cs w:val="21"/>
                              </w:rPr>
                              <w:t>月度</w:t>
                            </w:r>
                            <w:r w:rsidRPr="00D7330C"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Cs w:val="21"/>
                              </w:rPr>
                              <w:t>销售计划、分解目标、报批并督导实施</w:t>
                            </w:r>
                            <w:r w:rsidR="00FC54DD" w:rsidRPr="00D7330C"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Cs w:val="21"/>
                              </w:rPr>
                              <w:t>，</w:t>
                            </w:r>
                            <w:r w:rsidR="00FC54DD" w:rsidRPr="00D7330C">
                              <w:rPr>
                                <w:rFonts w:ascii="微软雅黑" w:eastAsia="微软雅黑" w:hAnsi="微软雅黑"/>
                                <w:color w:val="000000"/>
                                <w:kern w:val="24"/>
                                <w:szCs w:val="21"/>
                              </w:rPr>
                              <w:t>以及</w:t>
                            </w:r>
                            <w:r w:rsidR="00FC54DD" w:rsidRPr="00D7330C"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Cs w:val="21"/>
                              </w:rPr>
                              <w:t>为</w:t>
                            </w:r>
                            <w:r w:rsidRPr="00D7330C"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Cs w:val="21"/>
                              </w:rPr>
                              <w:t>客户提供购房咨询</w:t>
                            </w:r>
                            <w:r w:rsidR="00FC54DD" w:rsidRPr="00D7330C"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Cs w:val="21"/>
                              </w:rPr>
                              <w:t>，以及</w:t>
                            </w:r>
                            <w:r w:rsidRPr="00D7330C"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Cs w:val="21"/>
                              </w:rPr>
                              <w:t>与合同相关的法律、财务</w:t>
                            </w:r>
                            <w:r w:rsidR="00FC54DD" w:rsidRPr="00D7330C"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Cs w:val="21"/>
                              </w:rPr>
                              <w:t>等</w:t>
                            </w:r>
                            <w:r w:rsidRPr="00D7330C"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Cs w:val="21"/>
                              </w:rPr>
                              <w:t>知识</w:t>
                            </w:r>
                            <w:r w:rsidR="00FC54DD" w:rsidRPr="00D7330C"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Cs w:val="21"/>
                              </w:rPr>
                              <w:t>；</w:t>
                            </w:r>
                          </w:p>
                          <w:p w:rsidR="00F869D0" w:rsidRPr="00D7330C" w:rsidRDefault="00FC54DD" w:rsidP="00AB6F35">
                            <w:pPr>
                              <w:widowControl/>
                              <w:numPr>
                                <w:ilvl w:val="0"/>
                                <w:numId w:val="45"/>
                              </w:numPr>
                              <w:snapToGrid w:val="0"/>
                              <w:spacing w:line="264" w:lineRule="auto"/>
                              <w:rPr>
                                <w:rFonts w:ascii="微软雅黑" w:eastAsia="微软雅黑" w:hAnsi="微软雅黑"/>
                                <w:color w:val="000000"/>
                                <w:kern w:val="24"/>
                                <w:szCs w:val="21"/>
                              </w:rPr>
                            </w:pPr>
                            <w:r w:rsidRPr="00D7330C"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Cs w:val="21"/>
                              </w:rPr>
                              <w:t>根据</w:t>
                            </w:r>
                            <w:r w:rsidRPr="00D7330C">
                              <w:rPr>
                                <w:rFonts w:ascii="微软雅黑" w:eastAsia="微软雅黑" w:hAnsi="微软雅黑"/>
                                <w:color w:val="000000"/>
                                <w:kern w:val="24"/>
                                <w:szCs w:val="21"/>
                              </w:rPr>
                              <w:t>上级要求</w:t>
                            </w:r>
                            <w:r w:rsidR="00F869D0" w:rsidRPr="00D7330C"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Cs w:val="21"/>
                              </w:rPr>
                              <w:t>带领客户实地看房</w:t>
                            </w:r>
                            <w:r w:rsidRPr="00D7330C"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Cs w:val="21"/>
                              </w:rPr>
                              <w:t>，并且做好咨询</w:t>
                            </w:r>
                            <w:r w:rsidRPr="00D7330C">
                              <w:rPr>
                                <w:rFonts w:ascii="微软雅黑" w:eastAsia="微软雅黑" w:hAnsi="微软雅黑"/>
                                <w:color w:val="000000"/>
                                <w:kern w:val="24"/>
                                <w:szCs w:val="21"/>
                              </w:rPr>
                              <w:t>和售后服务</w:t>
                            </w:r>
                            <w:r w:rsidRPr="00D7330C"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Cs w:val="21"/>
                              </w:rPr>
                              <w:t>工作</w:t>
                            </w:r>
                            <w:r w:rsidRPr="00D7330C">
                              <w:rPr>
                                <w:rFonts w:ascii="微软雅黑" w:eastAsia="微软雅黑" w:hAnsi="微软雅黑"/>
                                <w:color w:val="000000"/>
                                <w:kern w:val="24"/>
                                <w:szCs w:val="21"/>
                              </w:rPr>
                              <w:t>，</w:t>
                            </w:r>
                            <w:r w:rsidRPr="00D7330C"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Cs w:val="21"/>
                              </w:rPr>
                              <w:t>以及</w:t>
                            </w:r>
                            <w:r w:rsidR="00F869D0" w:rsidRPr="00D7330C"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Cs w:val="21"/>
                              </w:rPr>
                              <w:t>组织</w:t>
                            </w:r>
                            <w:r w:rsidRPr="00D7330C"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Cs w:val="21"/>
                              </w:rPr>
                              <w:t>举办</w:t>
                            </w:r>
                            <w:r w:rsidR="00F869D0" w:rsidRPr="00D7330C"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Cs w:val="21"/>
                              </w:rPr>
                              <w:t>公司联谊活动</w:t>
                            </w:r>
                            <w:r w:rsidRPr="00D7330C"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Cs w:val="21"/>
                              </w:rPr>
                              <w:t>，做好</w:t>
                            </w:r>
                            <w:r w:rsidR="002441BB" w:rsidRPr="00D7330C"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Cs w:val="21"/>
                              </w:rPr>
                              <w:t>接听客户</w:t>
                            </w:r>
                            <w:r w:rsidR="00F869D0" w:rsidRPr="00D7330C"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Cs w:val="21"/>
                              </w:rPr>
                              <w:t>电话</w:t>
                            </w:r>
                            <w:r w:rsidRPr="00D7330C"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Cs w:val="21"/>
                              </w:rPr>
                              <w:t>等工作</w:t>
                            </w:r>
                            <w:r w:rsidR="00FD241C" w:rsidRPr="00D7330C"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Cs w:val="21"/>
                              </w:rPr>
                              <w:t>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AB7A9E" id="_x0000_s1047" type="#_x0000_t202" style="position:absolute;left:0;text-align:left;margin-left:-34.5pt;margin-top:235.65pt;width:479.5pt;height:189.8pt;z-index:2516131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" filled="f" stroked="f">
                <v:textbox>
                  <w:txbxContent>
                    <w:p w:rsidR="00A63CAB" w:rsidRPr="00D7330C" w:rsidRDefault="00B929DA" w:rsidP="00D7330C">
                      <w:pPr>
                        <w:snapToGrid w:val="0"/>
                        <w:spacing w:line="252" w:lineRule="auto"/>
                        <w:suppressOverlap/>
                        <w:jc w:val="left"/>
                        <w:rPr>
                          <w:rFonts w:ascii="微软雅黑" w:eastAsia="微软雅黑" w:hAnsi="微软雅黑"/>
                          <w:b/>
                          <w:color w:val="005978"/>
                          <w:kern w:val="24"/>
                          <w:szCs w:val="21"/>
                        </w:rPr>
                      </w:pPr>
                      <w:r w:rsidRPr="00AB6F35">
                        <w:rPr>
                          <w:rFonts w:ascii="微软雅黑" w:eastAsia="微软雅黑" w:hAnsi="微软雅黑"/>
                          <w:b/>
                          <w:color w:val="155957"/>
                          <w:kern w:val="24"/>
                          <w:szCs w:val="21"/>
                        </w:rPr>
                        <w:t>2015.05-2015.06</w:t>
                      </w:r>
                      <w:r w:rsidR="00721D6A" w:rsidRPr="00AB6F35">
                        <w:rPr>
                          <w:rFonts w:ascii="微软雅黑" w:eastAsia="微软雅黑" w:hAnsi="微软雅黑"/>
                          <w:b/>
                          <w:color w:val="155957"/>
                          <w:kern w:val="24"/>
                          <w:szCs w:val="21"/>
                        </w:rPr>
                        <w:t xml:space="preserve">          </w:t>
                      </w:r>
                      <w:r w:rsidRPr="00AB6F35">
                        <w:rPr>
                          <w:rFonts w:ascii="微软雅黑" w:eastAsia="微软雅黑" w:hAnsi="微软雅黑"/>
                          <w:b/>
                          <w:color w:val="155957"/>
                          <w:kern w:val="24"/>
                          <w:szCs w:val="21"/>
                        </w:rPr>
                        <w:t xml:space="preserve"> </w:t>
                      </w:r>
                      <w:r w:rsidR="00B3290E" w:rsidRPr="00AB6F35">
                        <w:rPr>
                          <w:rFonts w:ascii="微软雅黑" w:eastAsia="微软雅黑" w:hAnsi="微软雅黑"/>
                          <w:b/>
                          <w:color w:val="155957"/>
                          <w:kern w:val="24"/>
                          <w:szCs w:val="21"/>
                        </w:rPr>
                        <w:t xml:space="preserve">  </w:t>
                      </w:r>
                      <w:r w:rsidRPr="00AB6F35">
                        <w:rPr>
                          <w:rFonts w:ascii="微软雅黑" w:eastAsia="微软雅黑" w:hAnsi="微软雅黑"/>
                          <w:b/>
                          <w:color w:val="155957"/>
                          <w:kern w:val="24"/>
                          <w:szCs w:val="21"/>
                        </w:rPr>
                        <w:t>哈尔滨龙晟会计师事务所</w:t>
                      </w:r>
                      <w:r w:rsidRPr="00AB6F35">
                        <w:rPr>
                          <w:rFonts w:ascii="微软雅黑" w:eastAsia="微软雅黑" w:hAnsi="微软雅黑" w:hint="eastAsia"/>
                          <w:b/>
                          <w:color w:val="155957"/>
                          <w:kern w:val="24"/>
                          <w:szCs w:val="21"/>
                        </w:rPr>
                        <w:t xml:space="preserve">     </w:t>
                      </w:r>
                      <w:r w:rsidRPr="00AB6F35">
                        <w:rPr>
                          <w:rFonts w:ascii="微软雅黑" w:eastAsia="微软雅黑" w:hAnsi="微软雅黑"/>
                          <w:b/>
                          <w:color w:val="155957"/>
                          <w:kern w:val="24"/>
                          <w:szCs w:val="21"/>
                        </w:rPr>
                        <w:t xml:space="preserve"> </w:t>
                      </w:r>
                      <w:r w:rsidR="00F869D0" w:rsidRPr="00AB6F35">
                        <w:rPr>
                          <w:rFonts w:ascii="微软雅黑" w:eastAsia="微软雅黑" w:hAnsi="微软雅黑"/>
                          <w:b/>
                          <w:color w:val="155957"/>
                          <w:kern w:val="24"/>
                          <w:szCs w:val="21"/>
                        </w:rPr>
                        <w:t xml:space="preserve"> </w:t>
                      </w:r>
                      <w:r w:rsidRPr="00AB6F35">
                        <w:rPr>
                          <w:rFonts w:ascii="微软雅黑" w:eastAsia="微软雅黑" w:hAnsi="微软雅黑"/>
                          <w:b/>
                          <w:color w:val="155957"/>
                          <w:kern w:val="24"/>
                          <w:szCs w:val="21"/>
                        </w:rPr>
                        <w:t xml:space="preserve"> 会计师助理</w:t>
                      </w:r>
                    </w:p>
                    <w:p w:rsidR="00B929DA" w:rsidRPr="00D7330C" w:rsidRDefault="00B929DA" w:rsidP="00AB6F35">
                      <w:pPr>
                        <w:widowControl/>
                        <w:numPr>
                          <w:ilvl w:val="0"/>
                          <w:numId w:val="45"/>
                        </w:numPr>
                        <w:snapToGrid w:val="0"/>
                        <w:spacing w:line="264" w:lineRule="auto"/>
                        <w:rPr>
                          <w:rFonts w:ascii="微软雅黑" w:eastAsia="微软雅黑" w:hAnsi="微软雅黑"/>
                          <w:color w:val="000000"/>
                          <w:kern w:val="24"/>
                          <w:szCs w:val="21"/>
                        </w:rPr>
                      </w:pPr>
                      <w:r w:rsidRPr="00D7330C"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Cs w:val="21"/>
                        </w:rPr>
                        <w:t>在职期间</w:t>
                      </w:r>
                      <w:r w:rsidRPr="00D7330C">
                        <w:rPr>
                          <w:rFonts w:ascii="微软雅黑" w:eastAsia="微软雅黑" w:hAnsi="微软雅黑"/>
                          <w:color w:val="000000"/>
                          <w:kern w:val="24"/>
                          <w:szCs w:val="21"/>
                        </w:rPr>
                        <w:t>，</w:t>
                      </w:r>
                      <w:r w:rsidRPr="00D7330C"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Cs w:val="21"/>
                        </w:rPr>
                        <w:t>协助会计师</w:t>
                      </w:r>
                      <w:r w:rsidRPr="00D7330C">
                        <w:rPr>
                          <w:rFonts w:ascii="微软雅黑" w:eastAsia="微软雅黑" w:hAnsi="微软雅黑"/>
                          <w:color w:val="000000"/>
                          <w:kern w:val="24"/>
                          <w:szCs w:val="21"/>
                        </w:rPr>
                        <w:t>起草处理财务相关资料和文件</w:t>
                      </w:r>
                      <w:r w:rsidRPr="00D7330C"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Cs w:val="21"/>
                        </w:rPr>
                        <w:t>，</w:t>
                      </w:r>
                      <w:r w:rsidR="00D918C2" w:rsidRPr="00D7330C"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Cs w:val="21"/>
                        </w:rPr>
                        <w:t>进行</w:t>
                      </w:r>
                      <w:r w:rsidR="00D918C2" w:rsidRPr="00D7330C">
                        <w:rPr>
                          <w:rFonts w:ascii="微软雅黑" w:eastAsia="微软雅黑" w:hAnsi="微软雅黑"/>
                          <w:color w:val="000000"/>
                          <w:kern w:val="24"/>
                          <w:szCs w:val="21"/>
                        </w:rPr>
                        <w:t>会计系统实际操作</w:t>
                      </w:r>
                      <w:r w:rsidR="00D918C2" w:rsidRPr="00D7330C"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Cs w:val="21"/>
                        </w:rPr>
                        <w:t>、</w:t>
                      </w:r>
                      <w:r w:rsidRPr="00D7330C">
                        <w:rPr>
                          <w:rFonts w:ascii="微软雅黑" w:eastAsia="微软雅黑" w:hAnsi="微软雅黑"/>
                          <w:color w:val="000000"/>
                          <w:kern w:val="24"/>
                          <w:szCs w:val="21"/>
                        </w:rPr>
                        <w:t>审核记账凭证、核对调整账目、预算分析、控制日常费用、管理固定资产</w:t>
                      </w:r>
                      <w:r w:rsidRPr="00D7330C"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Cs w:val="21"/>
                        </w:rPr>
                        <w:t>等工作</w:t>
                      </w:r>
                      <w:r w:rsidR="00FD241C" w:rsidRPr="00D7330C"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Cs w:val="21"/>
                        </w:rPr>
                        <w:t>。</w:t>
                      </w:r>
                    </w:p>
                    <w:p w:rsidR="00B929DA" w:rsidRPr="00D7330C" w:rsidRDefault="00D918C2" w:rsidP="00AB6F35">
                      <w:pPr>
                        <w:widowControl/>
                        <w:numPr>
                          <w:ilvl w:val="0"/>
                          <w:numId w:val="45"/>
                        </w:numPr>
                        <w:snapToGrid w:val="0"/>
                        <w:spacing w:line="264" w:lineRule="auto"/>
                        <w:rPr>
                          <w:rFonts w:ascii="微软雅黑" w:eastAsia="微软雅黑" w:hAnsi="微软雅黑"/>
                          <w:color w:val="000000"/>
                          <w:kern w:val="24"/>
                          <w:szCs w:val="21"/>
                        </w:rPr>
                      </w:pPr>
                      <w:r w:rsidRPr="00D7330C"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Cs w:val="21"/>
                        </w:rPr>
                        <w:t>在</w:t>
                      </w:r>
                      <w:r w:rsidRPr="00D7330C">
                        <w:rPr>
                          <w:rFonts w:ascii="微软雅黑" w:eastAsia="微软雅黑" w:hAnsi="微软雅黑"/>
                          <w:color w:val="000000"/>
                          <w:kern w:val="24"/>
                          <w:szCs w:val="21"/>
                        </w:rPr>
                        <w:t>被审计公司</w:t>
                      </w:r>
                      <w:r w:rsidRPr="00D7330C"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Cs w:val="21"/>
                        </w:rPr>
                        <w:t>盘点物资、</w:t>
                      </w:r>
                      <w:r w:rsidR="00B929DA" w:rsidRPr="00D7330C">
                        <w:rPr>
                          <w:rFonts w:ascii="微软雅黑" w:eastAsia="微软雅黑" w:hAnsi="微软雅黑"/>
                          <w:color w:val="000000"/>
                          <w:kern w:val="24"/>
                          <w:szCs w:val="21"/>
                        </w:rPr>
                        <w:t>检查</w:t>
                      </w:r>
                      <w:r w:rsidRPr="00D7330C"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Cs w:val="21"/>
                        </w:rPr>
                        <w:t>会计</w:t>
                      </w:r>
                      <w:r w:rsidR="00B929DA" w:rsidRPr="00D7330C">
                        <w:rPr>
                          <w:rFonts w:ascii="微软雅黑" w:eastAsia="微软雅黑" w:hAnsi="微软雅黑"/>
                          <w:color w:val="000000"/>
                          <w:kern w:val="24"/>
                          <w:szCs w:val="21"/>
                        </w:rPr>
                        <w:t>凭证</w:t>
                      </w:r>
                      <w:r w:rsidR="00F869D0" w:rsidRPr="00D7330C"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Cs w:val="21"/>
                        </w:rPr>
                        <w:t>，并</w:t>
                      </w:r>
                      <w:r w:rsidR="00B929DA" w:rsidRPr="00D7330C">
                        <w:rPr>
                          <w:rFonts w:ascii="微软雅黑" w:eastAsia="微软雅黑" w:hAnsi="微软雅黑"/>
                          <w:color w:val="000000"/>
                          <w:kern w:val="24"/>
                          <w:szCs w:val="21"/>
                        </w:rPr>
                        <w:t>对资产进行实地</w:t>
                      </w:r>
                      <w:r w:rsidR="00B929DA" w:rsidRPr="00D7330C"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Cs w:val="21"/>
                        </w:rPr>
                        <w:t>估值</w:t>
                      </w:r>
                      <w:r w:rsidR="00F869D0" w:rsidRPr="00D7330C"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Cs w:val="21"/>
                        </w:rPr>
                        <w:t>、</w:t>
                      </w:r>
                      <w:r w:rsidR="00B929DA" w:rsidRPr="00D7330C">
                        <w:rPr>
                          <w:rFonts w:ascii="微软雅黑" w:eastAsia="微软雅黑" w:hAnsi="微软雅黑"/>
                          <w:color w:val="000000"/>
                          <w:kern w:val="24"/>
                          <w:szCs w:val="21"/>
                        </w:rPr>
                        <w:t>盘存</w:t>
                      </w:r>
                      <w:r w:rsidR="00F869D0" w:rsidRPr="00D7330C"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Cs w:val="21"/>
                        </w:rPr>
                        <w:t>等</w:t>
                      </w:r>
                      <w:r w:rsidR="00F869D0" w:rsidRPr="00D7330C">
                        <w:rPr>
                          <w:rFonts w:ascii="微软雅黑" w:eastAsia="微软雅黑" w:hAnsi="微软雅黑"/>
                          <w:color w:val="000000"/>
                          <w:kern w:val="24"/>
                          <w:szCs w:val="21"/>
                        </w:rPr>
                        <w:t>；</w:t>
                      </w:r>
                    </w:p>
                    <w:p w:rsidR="00F869D0" w:rsidRPr="00AB6F35" w:rsidRDefault="00F869D0" w:rsidP="00D7330C">
                      <w:pPr>
                        <w:snapToGrid w:val="0"/>
                        <w:spacing w:line="252" w:lineRule="auto"/>
                        <w:jc w:val="left"/>
                        <w:rPr>
                          <w:rFonts w:ascii="微软雅黑" w:eastAsia="微软雅黑" w:hAnsi="微软雅黑"/>
                          <w:b/>
                          <w:color w:val="155957"/>
                          <w:kern w:val="24"/>
                          <w:szCs w:val="21"/>
                        </w:rPr>
                      </w:pPr>
                      <w:r w:rsidRPr="00AB6F35">
                        <w:rPr>
                          <w:rFonts w:ascii="微软雅黑" w:eastAsia="微软雅黑" w:hAnsi="微软雅黑" w:hint="eastAsia"/>
                          <w:b/>
                          <w:color w:val="155957"/>
                          <w:kern w:val="24"/>
                          <w:szCs w:val="21"/>
                        </w:rPr>
                        <w:t>2014.</w:t>
                      </w:r>
                      <w:r w:rsidRPr="00AB6F35">
                        <w:rPr>
                          <w:rFonts w:ascii="微软雅黑" w:eastAsia="微软雅黑" w:hAnsi="微软雅黑"/>
                          <w:b/>
                          <w:color w:val="155957"/>
                          <w:kern w:val="24"/>
                          <w:szCs w:val="21"/>
                        </w:rPr>
                        <w:t>0</w:t>
                      </w:r>
                      <w:r w:rsidRPr="00AB6F35">
                        <w:rPr>
                          <w:rFonts w:ascii="微软雅黑" w:eastAsia="微软雅黑" w:hAnsi="微软雅黑" w:hint="eastAsia"/>
                          <w:b/>
                          <w:color w:val="155957"/>
                          <w:kern w:val="24"/>
                          <w:szCs w:val="21"/>
                        </w:rPr>
                        <w:t>9</w:t>
                      </w:r>
                      <w:r w:rsidRPr="00AB6F35">
                        <w:rPr>
                          <w:rFonts w:ascii="微软雅黑" w:eastAsia="微软雅黑" w:hAnsi="微软雅黑"/>
                          <w:b/>
                          <w:color w:val="155957"/>
                          <w:kern w:val="24"/>
                          <w:szCs w:val="21"/>
                        </w:rPr>
                        <w:t>-2014.11             哈尔滨华丰房地产公司</w:t>
                      </w:r>
                      <w:r w:rsidRPr="00AB6F35">
                        <w:rPr>
                          <w:rFonts w:ascii="微软雅黑" w:eastAsia="微软雅黑" w:hAnsi="微软雅黑" w:hint="eastAsia"/>
                          <w:b/>
                          <w:color w:val="155957"/>
                          <w:kern w:val="24"/>
                          <w:szCs w:val="21"/>
                        </w:rPr>
                        <w:t xml:space="preserve">          销售助理</w:t>
                      </w:r>
                    </w:p>
                    <w:p w:rsidR="00FC54DD" w:rsidRPr="00D7330C" w:rsidRDefault="00F869D0" w:rsidP="00AB6F35">
                      <w:pPr>
                        <w:widowControl/>
                        <w:numPr>
                          <w:ilvl w:val="0"/>
                          <w:numId w:val="45"/>
                        </w:numPr>
                        <w:snapToGrid w:val="0"/>
                        <w:spacing w:line="264" w:lineRule="auto"/>
                        <w:rPr>
                          <w:rFonts w:ascii="微软雅黑" w:eastAsia="微软雅黑" w:hAnsi="微软雅黑"/>
                          <w:color w:val="000000"/>
                          <w:kern w:val="24"/>
                          <w:szCs w:val="21"/>
                        </w:rPr>
                      </w:pPr>
                      <w:r w:rsidRPr="00D7330C"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Cs w:val="21"/>
                        </w:rPr>
                        <w:t>协助部门经理完成推广产品的具体业务管理工作，协助部门经理拟定</w:t>
                      </w:r>
                      <w:r w:rsidR="00FC54DD" w:rsidRPr="00D7330C"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Cs w:val="21"/>
                        </w:rPr>
                        <w:t>月度</w:t>
                      </w:r>
                      <w:r w:rsidRPr="00D7330C"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Cs w:val="21"/>
                        </w:rPr>
                        <w:t>销售计划、分解目标、报批并督导实施</w:t>
                      </w:r>
                      <w:r w:rsidR="00FC54DD" w:rsidRPr="00D7330C"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Cs w:val="21"/>
                        </w:rPr>
                        <w:t>，</w:t>
                      </w:r>
                      <w:r w:rsidR="00FC54DD" w:rsidRPr="00D7330C">
                        <w:rPr>
                          <w:rFonts w:ascii="微软雅黑" w:eastAsia="微软雅黑" w:hAnsi="微软雅黑"/>
                          <w:color w:val="000000"/>
                          <w:kern w:val="24"/>
                          <w:szCs w:val="21"/>
                        </w:rPr>
                        <w:t>以及</w:t>
                      </w:r>
                      <w:r w:rsidR="00FC54DD" w:rsidRPr="00D7330C"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Cs w:val="21"/>
                        </w:rPr>
                        <w:t>为</w:t>
                      </w:r>
                      <w:r w:rsidRPr="00D7330C"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Cs w:val="21"/>
                        </w:rPr>
                        <w:t>客户提供购房咨询</w:t>
                      </w:r>
                      <w:r w:rsidR="00FC54DD" w:rsidRPr="00D7330C"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Cs w:val="21"/>
                        </w:rPr>
                        <w:t>，以及</w:t>
                      </w:r>
                      <w:r w:rsidRPr="00D7330C"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Cs w:val="21"/>
                        </w:rPr>
                        <w:t>与合同相关的法律、财务</w:t>
                      </w:r>
                      <w:r w:rsidR="00FC54DD" w:rsidRPr="00D7330C"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Cs w:val="21"/>
                        </w:rPr>
                        <w:t>等</w:t>
                      </w:r>
                      <w:r w:rsidRPr="00D7330C"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Cs w:val="21"/>
                        </w:rPr>
                        <w:t>知识</w:t>
                      </w:r>
                      <w:r w:rsidR="00FC54DD" w:rsidRPr="00D7330C"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Cs w:val="21"/>
                        </w:rPr>
                        <w:t>；</w:t>
                      </w:r>
                    </w:p>
                    <w:p w:rsidR="00F869D0" w:rsidRPr="00D7330C" w:rsidRDefault="00FC54DD" w:rsidP="00AB6F35">
                      <w:pPr>
                        <w:widowControl/>
                        <w:numPr>
                          <w:ilvl w:val="0"/>
                          <w:numId w:val="45"/>
                        </w:numPr>
                        <w:snapToGrid w:val="0"/>
                        <w:spacing w:line="264" w:lineRule="auto"/>
                        <w:rPr>
                          <w:rFonts w:ascii="微软雅黑" w:eastAsia="微软雅黑" w:hAnsi="微软雅黑"/>
                          <w:color w:val="000000"/>
                          <w:kern w:val="24"/>
                          <w:szCs w:val="21"/>
                        </w:rPr>
                      </w:pPr>
                      <w:r w:rsidRPr="00D7330C"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Cs w:val="21"/>
                        </w:rPr>
                        <w:t>根据</w:t>
                      </w:r>
                      <w:r w:rsidRPr="00D7330C">
                        <w:rPr>
                          <w:rFonts w:ascii="微软雅黑" w:eastAsia="微软雅黑" w:hAnsi="微软雅黑"/>
                          <w:color w:val="000000"/>
                          <w:kern w:val="24"/>
                          <w:szCs w:val="21"/>
                        </w:rPr>
                        <w:t>上级要求</w:t>
                      </w:r>
                      <w:r w:rsidR="00F869D0" w:rsidRPr="00D7330C"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Cs w:val="21"/>
                        </w:rPr>
                        <w:t>带领客户实地看房</w:t>
                      </w:r>
                      <w:r w:rsidRPr="00D7330C"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Cs w:val="21"/>
                        </w:rPr>
                        <w:t>，并且做好咨询</w:t>
                      </w:r>
                      <w:r w:rsidRPr="00D7330C">
                        <w:rPr>
                          <w:rFonts w:ascii="微软雅黑" w:eastAsia="微软雅黑" w:hAnsi="微软雅黑"/>
                          <w:color w:val="000000"/>
                          <w:kern w:val="24"/>
                          <w:szCs w:val="21"/>
                        </w:rPr>
                        <w:t>和售后服务</w:t>
                      </w:r>
                      <w:r w:rsidRPr="00D7330C"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Cs w:val="21"/>
                        </w:rPr>
                        <w:t>工作</w:t>
                      </w:r>
                      <w:r w:rsidRPr="00D7330C">
                        <w:rPr>
                          <w:rFonts w:ascii="微软雅黑" w:eastAsia="微软雅黑" w:hAnsi="微软雅黑"/>
                          <w:color w:val="000000"/>
                          <w:kern w:val="24"/>
                          <w:szCs w:val="21"/>
                        </w:rPr>
                        <w:t>，</w:t>
                      </w:r>
                      <w:r w:rsidRPr="00D7330C"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Cs w:val="21"/>
                        </w:rPr>
                        <w:t>以及</w:t>
                      </w:r>
                      <w:r w:rsidR="00F869D0" w:rsidRPr="00D7330C"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Cs w:val="21"/>
                        </w:rPr>
                        <w:t>组织</w:t>
                      </w:r>
                      <w:r w:rsidRPr="00D7330C"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Cs w:val="21"/>
                        </w:rPr>
                        <w:t>举办</w:t>
                      </w:r>
                      <w:r w:rsidR="00F869D0" w:rsidRPr="00D7330C"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Cs w:val="21"/>
                        </w:rPr>
                        <w:t>公司联谊活动</w:t>
                      </w:r>
                      <w:r w:rsidRPr="00D7330C"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Cs w:val="21"/>
                        </w:rPr>
                        <w:t>，做好</w:t>
                      </w:r>
                      <w:r w:rsidR="002441BB" w:rsidRPr="00D7330C"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Cs w:val="21"/>
                        </w:rPr>
                        <w:t>接听客户</w:t>
                      </w:r>
                      <w:r w:rsidR="00F869D0" w:rsidRPr="00D7330C"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Cs w:val="21"/>
                        </w:rPr>
                        <w:t>电话</w:t>
                      </w:r>
                      <w:r w:rsidRPr="00D7330C"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Cs w:val="21"/>
                        </w:rPr>
                        <w:t>等工作</w:t>
                      </w:r>
                      <w:r w:rsidR="00FD241C" w:rsidRPr="00D7330C"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Cs w:val="21"/>
                        </w:rPr>
                        <w:t>。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3D6D442" wp14:editId="0399B4A2">
                <wp:simplePos x="0" y="0"/>
                <wp:positionH relativeFrom="margin">
                  <wp:posOffset>-514350</wp:posOffset>
                </wp:positionH>
                <wp:positionV relativeFrom="paragraph">
                  <wp:posOffset>5848350</wp:posOffset>
                </wp:positionV>
                <wp:extent cx="6311265" cy="1647825"/>
                <wp:effectExtent l="0" t="0" r="0" b="0"/>
                <wp:wrapSquare wrapText="bothSides"/>
                <wp:docPr id="2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11265" cy="16478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D241C" w:rsidRPr="00AB6F35" w:rsidRDefault="00FC54DD" w:rsidP="00D7330C">
                            <w:pPr>
                              <w:snapToGrid w:val="0"/>
                              <w:spacing w:line="252" w:lineRule="auto"/>
                              <w:jc w:val="left"/>
                              <w:rPr>
                                <w:rFonts w:ascii="微软雅黑" w:eastAsia="微软雅黑" w:hAnsi="微软雅黑"/>
                                <w:b/>
                                <w:color w:val="155957"/>
                                <w:kern w:val="24"/>
                                <w:szCs w:val="21"/>
                              </w:rPr>
                            </w:pPr>
                            <w:r w:rsidRPr="00AB6F35">
                              <w:rPr>
                                <w:rFonts w:ascii="微软雅黑" w:eastAsia="微软雅黑" w:hAnsi="微软雅黑"/>
                                <w:b/>
                                <w:color w:val="155957"/>
                                <w:kern w:val="24"/>
                                <w:szCs w:val="21"/>
                              </w:rPr>
                              <w:t>2014.09-</w:t>
                            </w:r>
                            <w:r w:rsidRPr="00AB6F35">
                              <w:rPr>
                                <w:rFonts w:ascii="微软雅黑" w:eastAsia="微软雅黑" w:hAnsi="微软雅黑" w:hint="eastAsia"/>
                                <w:b/>
                                <w:color w:val="155957"/>
                                <w:kern w:val="24"/>
                                <w:szCs w:val="21"/>
                              </w:rPr>
                              <w:t>至今</w:t>
                            </w:r>
                            <w:r w:rsidRPr="00AB6F35">
                              <w:rPr>
                                <w:rFonts w:ascii="微软雅黑" w:eastAsia="微软雅黑" w:hAnsi="微软雅黑"/>
                                <w:b/>
                                <w:color w:val="155957"/>
                                <w:kern w:val="24"/>
                                <w:szCs w:val="21"/>
                              </w:rPr>
                              <w:t xml:space="preserve">       </w:t>
                            </w:r>
                            <w:r w:rsidR="007C69B5" w:rsidRPr="00AB6F35">
                              <w:rPr>
                                <w:rFonts w:ascii="微软雅黑" w:eastAsia="微软雅黑" w:hAnsi="微软雅黑"/>
                                <w:b/>
                                <w:color w:val="155957"/>
                                <w:kern w:val="24"/>
                                <w:szCs w:val="21"/>
                              </w:rPr>
                              <w:t xml:space="preserve">  </w:t>
                            </w:r>
                            <w:r w:rsidRPr="00AB6F35">
                              <w:rPr>
                                <w:rFonts w:ascii="微软雅黑" w:eastAsia="微软雅黑" w:hAnsi="微软雅黑"/>
                                <w:b/>
                                <w:color w:val="155957"/>
                                <w:kern w:val="24"/>
                                <w:szCs w:val="21"/>
                              </w:rPr>
                              <w:t xml:space="preserve"> </w:t>
                            </w:r>
                            <w:r w:rsidRPr="00AB6F35">
                              <w:rPr>
                                <w:rFonts w:ascii="微软雅黑" w:eastAsia="微软雅黑" w:hAnsi="微软雅黑" w:hint="eastAsia"/>
                                <w:b/>
                                <w:color w:val="155957"/>
                                <w:kern w:val="24"/>
                                <w:szCs w:val="21"/>
                              </w:rPr>
                              <w:t xml:space="preserve">哈尔滨工业大学知彩社        </w:t>
                            </w:r>
                            <w:r w:rsidR="007C69B5" w:rsidRPr="00AB6F35">
                              <w:rPr>
                                <w:rFonts w:ascii="微软雅黑" w:eastAsia="微软雅黑" w:hAnsi="微软雅黑"/>
                                <w:b/>
                                <w:color w:val="155957"/>
                                <w:kern w:val="24"/>
                                <w:szCs w:val="21"/>
                              </w:rPr>
                              <w:t xml:space="preserve">  </w:t>
                            </w:r>
                            <w:r w:rsidRPr="00AB6F35">
                              <w:rPr>
                                <w:rFonts w:ascii="微软雅黑" w:eastAsia="微软雅黑" w:hAnsi="微软雅黑" w:hint="eastAsia"/>
                                <w:b/>
                                <w:color w:val="155957"/>
                                <w:kern w:val="24"/>
                                <w:szCs w:val="21"/>
                              </w:rPr>
                              <w:t xml:space="preserve"> </w:t>
                            </w:r>
                            <w:r w:rsidR="007C69B5" w:rsidRPr="00AB6F35">
                              <w:rPr>
                                <w:rFonts w:ascii="微软雅黑" w:eastAsia="微软雅黑" w:hAnsi="微软雅黑"/>
                                <w:b/>
                                <w:color w:val="155957"/>
                                <w:kern w:val="24"/>
                                <w:szCs w:val="21"/>
                              </w:rPr>
                              <w:t xml:space="preserve"> </w:t>
                            </w:r>
                            <w:r w:rsidR="00FD241C" w:rsidRPr="00AB6F35">
                              <w:rPr>
                                <w:rFonts w:ascii="微软雅黑" w:eastAsia="微软雅黑" w:hAnsi="微软雅黑"/>
                                <w:b/>
                                <w:color w:val="155957"/>
                                <w:kern w:val="24"/>
                                <w:szCs w:val="21"/>
                              </w:rPr>
                              <w:t xml:space="preserve">       </w:t>
                            </w:r>
                            <w:r w:rsidRPr="00AB6F35">
                              <w:rPr>
                                <w:rFonts w:ascii="微软雅黑" w:eastAsia="微软雅黑" w:hAnsi="微软雅黑" w:hint="eastAsia"/>
                                <w:b/>
                                <w:color w:val="155957"/>
                                <w:kern w:val="24"/>
                                <w:szCs w:val="21"/>
                              </w:rPr>
                              <w:t>联合创办人</w:t>
                            </w:r>
                          </w:p>
                          <w:p w:rsidR="006D7E45" w:rsidRPr="00D7330C" w:rsidRDefault="00FC54DD" w:rsidP="00AB6F35">
                            <w:pPr>
                              <w:widowControl/>
                              <w:numPr>
                                <w:ilvl w:val="0"/>
                                <w:numId w:val="45"/>
                              </w:numPr>
                              <w:snapToGrid w:val="0"/>
                              <w:spacing w:line="264" w:lineRule="auto"/>
                              <w:rPr>
                                <w:rFonts w:ascii="微软雅黑" w:eastAsia="微软雅黑" w:hAnsi="微软雅黑"/>
                                <w:color w:val="000000"/>
                                <w:kern w:val="24"/>
                                <w:szCs w:val="21"/>
                              </w:rPr>
                            </w:pPr>
                            <w:r w:rsidRPr="00D7330C"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Cs w:val="21"/>
                              </w:rPr>
                              <w:t>负责社团</w:t>
                            </w:r>
                            <w:r w:rsidR="007C69B5" w:rsidRPr="00D7330C"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Cs w:val="21"/>
                              </w:rPr>
                              <w:t>的经费预算</w:t>
                            </w:r>
                            <w:r w:rsidR="007C69B5" w:rsidRPr="00D7330C">
                              <w:rPr>
                                <w:rFonts w:ascii="微软雅黑" w:eastAsia="微软雅黑" w:hAnsi="微软雅黑"/>
                                <w:color w:val="000000"/>
                                <w:kern w:val="24"/>
                                <w:szCs w:val="21"/>
                              </w:rPr>
                              <w:t>、结算审核，</w:t>
                            </w:r>
                            <w:r w:rsidR="002441BB" w:rsidRPr="00D7330C"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Cs w:val="21"/>
                              </w:rPr>
                              <w:t>并</w:t>
                            </w:r>
                            <w:r w:rsidR="00A24E44" w:rsidRPr="00D7330C"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Cs w:val="21"/>
                              </w:rPr>
                              <w:t>做好</w:t>
                            </w:r>
                            <w:r w:rsidR="007C69B5" w:rsidRPr="00D7330C">
                              <w:rPr>
                                <w:rFonts w:ascii="微软雅黑" w:eastAsia="微软雅黑" w:hAnsi="微软雅黑"/>
                                <w:color w:val="000000"/>
                                <w:kern w:val="24"/>
                                <w:szCs w:val="21"/>
                              </w:rPr>
                              <w:t>人员分工调配，</w:t>
                            </w:r>
                            <w:r w:rsidR="007C69B5" w:rsidRPr="00D7330C"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Cs w:val="21"/>
                              </w:rPr>
                              <w:t>组织</w:t>
                            </w:r>
                            <w:r w:rsidRPr="00D7330C"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Cs w:val="21"/>
                              </w:rPr>
                              <w:t>举办性别主题分享会，</w:t>
                            </w:r>
                            <w:r w:rsidR="007C69B5" w:rsidRPr="00D7330C"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Cs w:val="21"/>
                              </w:rPr>
                              <w:t>宣传性别平等活动</w:t>
                            </w:r>
                            <w:r w:rsidR="006D7E45"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Cs w:val="21"/>
                              </w:rPr>
                              <w:t>，以及将</w:t>
                            </w:r>
                            <w:r w:rsidR="006D7E45" w:rsidRPr="00D7330C">
                              <w:rPr>
                                <w:rFonts w:ascii="微软雅黑" w:eastAsia="微软雅黑" w:hAnsi="微软雅黑"/>
                                <w:color w:val="000000"/>
                                <w:kern w:val="24"/>
                                <w:szCs w:val="21"/>
                              </w:rPr>
                              <w:t>管理募集到的资金</w:t>
                            </w:r>
                            <w:r w:rsidR="006D7E45" w:rsidRPr="00D7330C"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Cs w:val="21"/>
                              </w:rPr>
                              <w:t>，并主动与</w:t>
                            </w:r>
                            <w:r w:rsidR="006D7E45" w:rsidRPr="00D7330C">
                              <w:rPr>
                                <w:rFonts w:ascii="微软雅黑" w:eastAsia="微软雅黑" w:hAnsi="微软雅黑"/>
                                <w:color w:val="000000"/>
                                <w:kern w:val="24"/>
                                <w:szCs w:val="21"/>
                              </w:rPr>
                              <w:t>相关社会公益组织</w:t>
                            </w:r>
                            <w:r w:rsidR="006D7E45" w:rsidRPr="00D7330C"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Cs w:val="21"/>
                              </w:rPr>
                              <w:t>进行协商</w:t>
                            </w:r>
                            <w:r w:rsidR="006D7E45" w:rsidRPr="00D7330C">
                              <w:rPr>
                                <w:rFonts w:ascii="微软雅黑" w:eastAsia="微软雅黑" w:hAnsi="微软雅黑"/>
                                <w:color w:val="000000"/>
                                <w:kern w:val="24"/>
                                <w:szCs w:val="21"/>
                              </w:rPr>
                              <w:t>促成合作</w:t>
                            </w:r>
                            <w:r w:rsidR="006D7E45" w:rsidRPr="00D7330C"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Cs w:val="21"/>
                              </w:rPr>
                              <w:t>，</w:t>
                            </w:r>
                            <w:r w:rsidR="006D7E45" w:rsidRPr="00D7330C">
                              <w:rPr>
                                <w:rFonts w:ascii="微软雅黑" w:eastAsia="微软雅黑" w:hAnsi="微软雅黑"/>
                                <w:color w:val="000000"/>
                                <w:kern w:val="24"/>
                                <w:szCs w:val="21"/>
                              </w:rPr>
                              <w:t>举办公益志愿活动</w:t>
                            </w:r>
                            <w:r w:rsidR="004C62CE"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Cs w:val="21"/>
                              </w:rPr>
                              <w:t>。</w:t>
                            </w:r>
                          </w:p>
                          <w:p w:rsidR="00087484" w:rsidRPr="00AB6F35" w:rsidRDefault="00087484" w:rsidP="00D7330C">
                            <w:pPr>
                              <w:snapToGrid w:val="0"/>
                              <w:spacing w:line="252" w:lineRule="auto"/>
                              <w:jc w:val="left"/>
                              <w:rPr>
                                <w:rFonts w:ascii="微软雅黑" w:eastAsia="微软雅黑" w:hAnsi="微软雅黑"/>
                                <w:b/>
                                <w:color w:val="155957"/>
                                <w:kern w:val="24"/>
                                <w:szCs w:val="21"/>
                              </w:rPr>
                            </w:pPr>
                            <w:r w:rsidRPr="00AB6F35">
                              <w:rPr>
                                <w:rFonts w:ascii="微软雅黑" w:eastAsia="微软雅黑" w:hAnsi="微软雅黑"/>
                                <w:b/>
                                <w:color w:val="155957"/>
                                <w:kern w:val="24"/>
                                <w:szCs w:val="21"/>
                              </w:rPr>
                              <w:t xml:space="preserve">2013.09-2014.06   </w:t>
                            </w:r>
                            <w:r w:rsidR="007C69B5" w:rsidRPr="00AB6F35">
                              <w:rPr>
                                <w:rFonts w:ascii="微软雅黑" w:eastAsia="微软雅黑" w:hAnsi="微软雅黑"/>
                                <w:b/>
                                <w:color w:val="155957"/>
                                <w:kern w:val="24"/>
                                <w:szCs w:val="21"/>
                              </w:rPr>
                              <w:t xml:space="preserve">   </w:t>
                            </w:r>
                            <w:r w:rsidRPr="00AB6F35">
                              <w:rPr>
                                <w:rFonts w:ascii="微软雅黑" w:eastAsia="微软雅黑" w:hAnsi="微软雅黑"/>
                                <w:b/>
                                <w:color w:val="155957"/>
                                <w:kern w:val="24"/>
                                <w:szCs w:val="21"/>
                              </w:rPr>
                              <w:t>哈尔滨工业大学书法协会</w:t>
                            </w:r>
                            <w:r w:rsidR="007C69B5" w:rsidRPr="00AB6F35">
                              <w:rPr>
                                <w:rFonts w:ascii="微软雅黑" w:eastAsia="微软雅黑" w:hAnsi="微软雅黑" w:hint="eastAsia"/>
                                <w:b/>
                                <w:color w:val="155957"/>
                                <w:kern w:val="24"/>
                                <w:szCs w:val="21"/>
                              </w:rPr>
                              <w:t xml:space="preserve">           </w:t>
                            </w:r>
                            <w:r w:rsidR="00FD241C" w:rsidRPr="00AB6F35">
                              <w:rPr>
                                <w:rFonts w:ascii="微软雅黑" w:eastAsia="微软雅黑" w:hAnsi="微软雅黑"/>
                                <w:b/>
                                <w:color w:val="155957"/>
                                <w:kern w:val="24"/>
                                <w:szCs w:val="21"/>
                              </w:rPr>
                              <w:t xml:space="preserve">      </w:t>
                            </w:r>
                            <w:r w:rsidRPr="00AB6F35">
                              <w:rPr>
                                <w:rFonts w:ascii="微软雅黑" w:eastAsia="微软雅黑" w:hAnsi="微软雅黑" w:hint="eastAsia"/>
                                <w:b/>
                                <w:color w:val="155957"/>
                                <w:kern w:val="24"/>
                                <w:szCs w:val="21"/>
                              </w:rPr>
                              <w:t>会长</w:t>
                            </w:r>
                          </w:p>
                          <w:p w:rsidR="00FC54DD" w:rsidRPr="00D7330C" w:rsidRDefault="00087484" w:rsidP="00AB6F35">
                            <w:pPr>
                              <w:widowControl/>
                              <w:numPr>
                                <w:ilvl w:val="0"/>
                                <w:numId w:val="45"/>
                              </w:numPr>
                              <w:snapToGrid w:val="0"/>
                              <w:spacing w:line="264" w:lineRule="auto"/>
                              <w:rPr>
                                <w:rFonts w:ascii="微软雅黑" w:eastAsia="微软雅黑" w:hAnsi="微软雅黑"/>
                                <w:color w:val="000000"/>
                                <w:kern w:val="24"/>
                                <w:szCs w:val="21"/>
                              </w:rPr>
                            </w:pPr>
                            <w:r w:rsidRPr="00D7330C">
                              <w:rPr>
                                <w:rFonts w:ascii="微软雅黑" w:eastAsia="微软雅黑" w:hAnsi="微软雅黑"/>
                                <w:color w:val="000000"/>
                                <w:kern w:val="24"/>
                                <w:szCs w:val="21"/>
                              </w:rPr>
                              <w:t>创办哈尔滨市高校书法联盟</w:t>
                            </w:r>
                            <w:r w:rsidRPr="00D7330C"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Cs w:val="21"/>
                              </w:rPr>
                              <w:t>，</w:t>
                            </w:r>
                            <w:r w:rsidRPr="00D7330C">
                              <w:rPr>
                                <w:rFonts w:ascii="微软雅黑" w:eastAsia="微软雅黑" w:hAnsi="微软雅黑"/>
                                <w:color w:val="000000"/>
                                <w:kern w:val="24"/>
                                <w:szCs w:val="21"/>
                              </w:rPr>
                              <w:t>组织</w:t>
                            </w:r>
                            <w:r w:rsidR="00A24E44" w:rsidRPr="00D7330C"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Cs w:val="21"/>
                              </w:rPr>
                              <w:t>联合</w:t>
                            </w:r>
                            <w:r w:rsidRPr="00D7330C"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Cs w:val="21"/>
                              </w:rPr>
                              <w:t>11所高校</w:t>
                            </w:r>
                            <w:r w:rsidR="00A24E44" w:rsidRPr="00D7330C"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Cs w:val="21"/>
                              </w:rPr>
                              <w:t>举办</w:t>
                            </w:r>
                            <w:r w:rsidRPr="00D7330C"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Cs w:val="21"/>
                              </w:rPr>
                              <w:t>活动、讲座</w:t>
                            </w:r>
                            <w:r w:rsidR="00A24E44" w:rsidRPr="00D7330C"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Cs w:val="21"/>
                              </w:rPr>
                              <w:t>等</w:t>
                            </w:r>
                            <w:r w:rsidRPr="00D7330C"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Cs w:val="21"/>
                              </w:rPr>
                              <w:t>，并在哈尔滨市文联进行展览</w:t>
                            </w:r>
                            <w:r w:rsidR="004C62CE"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Cs w:val="21"/>
                              </w:rPr>
                              <w:t>，</w:t>
                            </w:r>
                            <w:r w:rsidRPr="00D7330C"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Cs w:val="21"/>
                              </w:rPr>
                              <w:t>在校内组织多次公益授课活动</w:t>
                            </w:r>
                            <w:r w:rsidR="00A24E44" w:rsidRPr="00D7330C"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Cs w:val="21"/>
                              </w:rPr>
                              <w:t>，</w:t>
                            </w:r>
                            <w:r w:rsidR="00A24E44" w:rsidRPr="00D7330C">
                              <w:rPr>
                                <w:rFonts w:ascii="微软雅黑" w:eastAsia="微软雅黑" w:hAnsi="微软雅黑"/>
                                <w:color w:val="000000"/>
                                <w:kern w:val="24"/>
                                <w:szCs w:val="21"/>
                              </w:rPr>
                              <w:t>并取得一致的好评</w:t>
                            </w:r>
                            <w:r w:rsidR="00FD241C" w:rsidRPr="00D7330C"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Cs w:val="21"/>
                              </w:rPr>
                              <w:t>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D6D442" id="_x0000_s1048" type="#_x0000_t202" style="position:absolute;left:0;text-align:left;margin-left:-40.5pt;margin-top:460.5pt;width:496.95pt;height:129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" filled="f" stroked="f">
                <v:textbox>
                  <w:txbxContent>
                    <w:p w:rsidR="00FD241C" w:rsidRPr="00AB6F35" w:rsidRDefault="00FC54DD" w:rsidP="00D7330C">
                      <w:pPr>
                        <w:snapToGrid w:val="0"/>
                        <w:spacing w:line="252" w:lineRule="auto"/>
                        <w:jc w:val="left"/>
                        <w:rPr>
                          <w:rFonts w:ascii="微软雅黑" w:eastAsia="微软雅黑" w:hAnsi="微软雅黑"/>
                          <w:b/>
                          <w:color w:val="155957"/>
                          <w:kern w:val="24"/>
                          <w:szCs w:val="21"/>
                        </w:rPr>
                      </w:pPr>
                      <w:r w:rsidRPr="00AB6F35">
                        <w:rPr>
                          <w:rFonts w:ascii="微软雅黑" w:eastAsia="微软雅黑" w:hAnsi="微软雅黑"/>
                          <w:b/>
                          <w:color w:val="155957"/>
                          <w:kern w:val="24"/>
                          <w:szCs w:val="21"/>
                        </w:rPr>
                        <w:t>2014.09-</w:t>
                      </w:r>
                      <w:r w:rsidRPr="00AB6F35">
                        <w:rPr>
                          <w:rFonts w:ascii="微软雅黑" w:eastAsia="微软雅黑" w:hAnsi="微软雅黑" w:hint="eastAsia"/>
                          <w:b/>
                          <w:color w:val="155957"/>
                          <w:kern w:val="24"/>
                          <w:szCs w:val="21"/>
                        </w:rPr>
                        <w:t>至今</w:t>
                      </w:r>
                      <w:r w:rsidRPr="00AB6F35">
                        <w:rPr>
                          <w:rFonts w:ascii="微软雅黑" w:eastAsia="微软雅黑" w:hAnsi="微软雅黑"/>
                          <w:b/>
                          <w:color w:val="155957"/>
                          <w:kern w:val="24"/>
                          <w:szCs w:val="21"/>
                        </w:rPr>
                        <w:t xml:space="preserve">       </w:t>
                      </w:r>
                      <w:r w:rsidR="007C69B5" w:rsidRPr="00AB6F35">
                        <w:rPr>
                          <w:rFonts w:ascii="微软雅黑" w:eastAsia="微软雅黑" w:hAnsi="微软雅黑"/>
                          <w:b/>
                          <w:color w:val="155957"/>
                          <w:kern w:val="24"/>
                          <w:szCs w:val="21"/>
                        </w:rPr>
                        <w:t xml:space="preserve">  </w:t>
                      </w:r>
                      <w:r w:rsidRPr="00AB6F35">
                        <w:rPr>
                          <w:rFonts w:ascii="微软雅黑" w:eastAsia="微软雅黑" w:hAnsi="微软雅黑"/>
                          <w:b/>
                          <w:color w:val="155957"/>
                          <w:kern w:val="24"/>
                          <w:szCs w:val="21"/>
                        </w:rPr>
                        <w:t xml:space="preserve"> </w:t>
                      </w:r>
                      <w:r w:rsidRPr="00AB6F35">
                        <w:rPr>
                          <w:rFonts w:ascii="微软雅黑" w:eastAsia="微软雅黑" w:hAnsi="微软雅黑" w:hint="eastAsia"/>
                          <w:b/>
                          <w:color w:val="155957"/>
                          <w:kern w:val="24"/>
                          <w:szCs w:val="21"/>
                        </w:rPr>
                        <w:t xml:space="preserve">哈尔滨工业大学知彩社        </w:t>
                      </w:r>
                      <w:r w:rsidR="007C69B5" w:rsidRPr="00AB6F35">
                        <w:rPr>
                          <w:rFonts w:ascii="微软雅黑" w:eastAsia="微软雅黑" w:hAnsi="微软雅黑"/>
                          <w:b/>
                          <w:color w:val="155957"/>
                          <w:kern w:val="24"/>
                          <w:szCs w:val="21"/>
                        </w:rPr>
                        <w:t xml:space="preserve">  </w:t>
                      </w:r>
                      <w:r w:rsidRPr="00AB6F35">
                        <w:rPr>
                          <w:rFonts w:ascii="微软雅黑" w:eastAsia="微软雅黑" w:hAnsi="微软雅黑" w:hint="eastAsia"/>
                          <w:b/>
                          <w:color w:val="155957"/>
                          <w:kern w:val="24"/>
                          <w:szCs w:val="21"/>
                        </w:rPr>
                        <w:t xml:space="preserve"> </w:t>
                      </w:r>
                      <w:r w:rsidR="007C69B5" w:rsidRPr="00AB6F35">
                        <w:rPr>
                          <w:rFonts w:ascii="微软雅黑" w:eastAsia="微软雅黑" w:hAnsi="微软雅黑"/>
                          <w:b/>
                          <w:color w:val="155957"/>
                          <w:kern w:val="24"/>
                          <w:szCs w:val="21"/>
                        </w:rPr>
                        <w:t xml:space="preserve"> </w:t>
                      </w:r>
                      <w:r w:rsidR="00FD241C" w:rsidRPr="00AB6F35">
                        <w:rPr>
                          <w:rFonts w:ascii="微软雅黑" w:eastAsia="微软雅黑" w:hAnsi="微软雅黑"/>
                          <w:b/>
                          <w:color w:val="155957"/>
                          <w:kern w:val="24"/>
                          <w:szCs w:val="21"/>
                        </w:rPr>
                        <w:t xml:space="preserve">       </w:t>
                      </w:r>
                      <w:r w:rsidRPr="00AB6F35">
                        <w:rPr>
                          <w:rFonts w:ascii="微软雅黑" w:eastAsia="微软雅黑" w:hAnsi="微软雅黑" w:hint="eastAsia"/>
                          <w:b/>
                          <w:color w:val="155957"/>
                          <w:kern w:val="24"/>
                          <w:szCs w:val="21"/>
                        </w:rPr>
                        <w:t>联合创办人</w:t>
                      </w:r>
                    </w:p>
                    <w:p w:rsidR="006D7E45" w:rsidRPr="00D7330C" w:rsidRDefault="00FC54DD" w:rsidP="00AB6F35">
                      <w:pPr>
                        <w:widowControl/>
                        <w:numPr>
                          <w:ilvl w:val="0"/>
                          <w:numId w:val="45"/>
                        </w:numPr>
                        <w:snapToGrid w:val="0"/>
                        <w:spacing w:line="264" w:lineRule="auto"/>
                        <w:rPr>
                          <w:rFonts w:ascii="微软雅黑" w:eastAsia="微软雅黑" w:hAnsi="微软雅黑"/>
                          <w:color w:val="000000"/>
                          <w:kern w:val="24"/>
                          <w:szCs w:val="21"/>
                        </w:rPr>
                      </w:pPr>
                      <w:r w:rsidRPr="00D7330C"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Cs w:val="21"/>
                        </w:rPr>
                        <w:t>负责社团</w:t>
                      </w:r>
                      <w:r w:rsidR="007C69B5" w:rsidRPr="00D7330C"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Cs w:val="21"/>
                        </w:rPr>
                        <w:t>的经费预算</w:t>
                      </w:r>
                      <w:r w:rsidR="007C69B5" w:rsidRPr="00D7330C">
                        <w:rPr>
                          <w:rFonts w:ascii="微软雅黑" w:eastAsia="微软雅黑" w:hAnsi="微软雅黑"/>
                          <w:color w:val="000000"/>
                          <w:kern w:val="24"/>
                          <w:szCs w:val="21"/>
                        </w:rPr>
                        <w:t>、结算审核，</w:t>
                      </w:r>
                      <w:r w:rsidR="002441BB" w:rsidRPr="00D7330C"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Cs w:val="21"/>
                        </w:rPr>
                        <w:t>并</w:t>
                      </w:r>
                      <w:r w:rsidR="00A24E44" w:rsidRPr="00D7330C"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Cs w:val="21"/>
                        </w:rPr>
                        <w:t>做好</w:t>
                      </w:r>
                      <w:r w:rsidR="007C69B5" w:rsidRPr="00D7330C">
                        <w:rPr>
                          <w:rFonts w:ascii="微软雅黑" w:eastAsia="微软雅黑" w:hAnsi="微软雅黑"/>
                          <w:color w:val="000000"/>
                          <w:kern w:val="24"/>
                          <w:szCs w:val="21"/>
                        </w:rPr>
                        <w:t>人员分工调配，</w:t>
                      </w:r>
                      <w:r w:rsidR="007C69B5" w:rsidRPr="00D7330C"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Cs w:val="21"/>
                        </w:rPr>
                        <w:t>组织</w:t>
                      </w:r>
                      <w:r w:rsidRPr="00D7330C"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Cs w:val="21"/>
                        </w:rPr>
                        <w:t>举办性别主题分享会，</w:t>
                      </w:r>
                      <w:r w:rsidR="007C69B5" w:rsidRPr="00D7330C"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Cs w:val="21"/>
                        </w:rPr>
                        <w:t>宣传性别平等活动</w:t>
                      </w:r>
                      <w:r w:rsidR="006D7E45"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Cs w:val="21"/>
                        </w:rPr>
                        <w:t>，以及将</w:t>
                      </w:r>
                      <w:r w:rsidR="006D7E45" w:rsidRPr="00D7330C">
                        <w:rPr>
                          <w:rFonts w:ascii="微软雅黑" w:eastAsia="微软雅黑" w:hAnsi="微软雅黑"/>
                          <w:color w:val="000000"/>
                          <w:kern w:val="24"/>
                          <w:szCs w:val="21"/>
                        </w:rPr>
                        <w:t>管理募集到的资金</w:t>
                      </w:r>
                      <w:r w:rsidR="006D7E45" w:rsidRPr="00D7330C"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Cs w:val="21"/>
                        </w:rPr>
                        <w:t>，并主动与</w:t>
                      </w:r>
                      <w:r w:rsidR="006D7E45" w:rsidRPr="00D7330C">
                        <w:rPr>
                          <w:rFonts w:ascii="微软雅黑" w:eastAsia="微软雅黑" w:hAnsi="微软雅黑"/>
                          <w:color w:val="000000"/>
                          <w:kern w:val="24"/>
                          <w:szCs w:val="21"/>
                        </w:rPr>
                        <w:t>相关社会公益组织</w:t>
                      </w:r>
                      <w:r w:rsidR="006D7E45" w:rsidRPr="00D7330C"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Cs w:val="21"/>
                        </w:rPr>
                        <w:t>进行协商</w:t>
                      </w:r>
                      <w:r w:rsidR="006D7E45" w:rsidRPr="00D7330C">
                        <w:rPr>
                          <w:rFonts w:ascii="微软雅黑" w:eastAsia="微软雅黑" w:hAnsi="微软雅黑"/>
                          <w:color w:val="000000"/>
                          <w:kern w:val="24"/>
                          <w:szCs w:val="21"/>
                        </w:rPr>
                        <w:t>促成合作</w:t>
                      </w:r>
                      <w:r w:rsidR="006D7E45" w:rsidRPr="00D7330C"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Cs w:val="21"/>
                        </w:rPr>
                        <w:t>，</w:t>
                      </w:r>
                      <w:r w:rsidR="006D7E45" w:rsidRPr="00D7330C">
                        <w:rPr>
                          <w:rFonts w:ascii="微软雅黑" w:eastAsia="微软雅黑" w:hAnsi="微软雅黑"/>
                          <w:color w:val="000000"/>
                          <w:kern w:val="24"/>
                          <w:szCs w:val="21"/>
                        </w:rPr>
                        <w:t>举办公益志愿活动</w:t>
                      </w:r>
                      <w:r w:rsidR="004C62CE"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Cs w:val="21"/>
                        </w:rPr>
                        <w:t>。</w:t>
                      </w:r>
                    </w:p>
                    <w:p w:rsidR="00087484" w:rsidRPr="00AB6F35" w:rsidRDefault="00087484" w:rsidP="00D7330C">
                      <w:pPr>
                        <w:snapToGrid w:val="0"/>
                        <w:spacing w:line="252" w:lineRule="auto"/>
                        <w:jc w:val="left"/>
                        <w:rPr>
                          <w:rFonts w:ascii="微软雅黑" w:eastAsia="微软雅黑" w:hAnsi="微软雅黑"/>
                          <w:b/>
                          <w:color w:val="155957"/>
                          <w:kern w:val="24"/>
                          <w:szCs w:val="21"/>
                        </w:rPr>
                      </w:pPr>
                      <w:r w:rsidRPr="00AB6F35">
                        <w:rPr>
                          <w:rFonts w:ascii="微软雅黑" w:eastAsia="微软雅黑" w:hAnsi="微软雅黑"/>
                          <w:b/>
                          <w:color w:val="155957"/>
                          <w:kern w:val="24"/>
                          <w:szCs w:val="21"/>
                        </w:rPr>
                        <w:t xml:space="preserve">2013.09-2014.06   </w:t>
                      </w:r>
                      <w:r w:rsidR="007C69B5" w:rsidRPr="00AB6F35">
                        <w:rPr>
                          <w:rFonts w:ascii="微软雅黑" w:eastAsia="微软雅黑" w:hAnsi="微软雅黑"/>
                          <w:b/>
                          <w:color w:val="155957"/>
                          <w:kern w:val="24"/>
                          <w:szCs w:val="21"/>
                        </w:rPr>
                        <w:t xml:space="preserve">   </w:t>
                      </w:r>
                      <w:r w:rsidRPr="00AB6F35">
                        <w:rPr>
                          <w:rFonts w:ascii="微软雅黑" w:eastAsia="微软雅黑" w:hAnsi="微软雅黑"/>
                          <w:b/>
                          <w:color w:val="155957"/>
                          <w:kern w:val="24"/>
                          <w:szCs w:val="21"/>
                        </w:rPr>
                        <w:t>哈尔滨工业大学书法协会</w:t>
                      </w:r>
                      <w:r w:rsidR="007C69B5" w:rsidRPr="00AB6F35">
                        <w:rPr>
                          <w:rFonts w:ascii="微软雅黑" w:eastAsia="微软雅黑" w:hAnsi="微软雅黑" w:hint="eastAsia"/>
                          <w:b/>
                          <w:color w:val="155957"/>
                          <w:kern w:val="24"/>
                          <w:szCs w:val="21"/>
                        </w:rPr>
                        <w:t xml:space="preserve">           </w:t>
                      </w:r>
                      <w:r w:rsidR="00FD241C" w:rsidRPr="00AB6F35">
                        <w:rPr>
                          <w:rFonts w:ascii="微软雅黑" w:eastAsia="微软雅黑" w:hAnsi="微软雅黑"/>
                          <w:b/>
                          <w:color w:val="155957"/>
                          <w:kern w:val="24"/>
                          <w:szCs w:val="21"/>
                        </w:rPr>
                        <w:t xml:space="preserve">      </w:t>
                      </w:r>
                      <w:r w:rsidRPr="00AB6F35">
                        <w:rPr>
                          <w:rFonts w:ascii="微软雅黑" w:eastAsia="微软雅黑" w:hAnsi="微软雅黑" w:hint="eastAsia"/>
                          <w:b/>
                          <w:color w:val="155957"/>
                          <w:kern w:val="24"/>
                          <w:szCs w:val="21"/>
                        </w:rPr>
                        <w:t>会长</w:t>
                      </w:r>
                    </w:p>
                    <w:p w:rsidR="00FC54DD" w:rsidRPr="00D7330C" w:rsidRDefault="00087484" w:rsidP="00AB6F35">
                      <w:pPr>
                        <w:widowControl/>
                        <w:numPr>
                          <w:ilvl w:val="0"/>
                          <w:numId w:val="45"/>
                        </w:numPr>
                        <w:snapToGrid w:val="0"/>
                        <w:spacing w:line="264" w:lineRule="auto"/>
                        <w:rPr>
                          <w:rFonts w:ascii="微软雅黑" w:eastAsia="微软雅黑" w:hAnsi="微软雅黑"/>
                          <w:color w:val="000000"/>
                          <w:kern w:val="24"/>
                          <w:szCs w:val="21"/>
                        </w:rPr>
                      </w:pPr>
                      <w:r w:rsidRPr="00D7330C">
                        <w:rPr>
                          <w:rFonts w:ascii="微软雅黑" w:eastAsia="微软雅黑" w:hAnsi="微软雅黑"/>
                          <w:color w:val="000000"/>
                          <w:kern w:val="24"/>
                          <w:szCs w:val="21"/>
                        </w:rPr>
                        <w:t>创办哈尔滨市高校书法联盟</w:t>
                      </w:r>
                      <w:r w:rsidRPr="00D7330C"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Cs w:val="21"/>
                        </w:rPr>
                        <w:t>，</w:t>
                      </w:r>
                      <w:r w:rsidRPr="00D7330C">
                        <w:rPr>
                          <w:rFonts w:ascii="微软雅黑" w:eastAsia="微软雅黑" w:hAnsi="微软雅黑"/>
                          <w:color w:val="000000"/>
                          <w:kern w:val="24"/>
                          <w:szCs w:val="21"/>
                        </w:rPr>
                        <w:t>组织</w:t>
                      </w:r>
                      <w:r w:rsidR="00A24E44" w:rsidRPr="00D7330C"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Cs w:val="21"/>
                        </w:rPr>
                        <w:t>联合</w:t>
                      </w:r>
                      <w:r w:rsidRPr="00D7330C"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Cs w:val="21"/>
                        </w:rPr>
                        <w:t>11所高校</w:t>
                      </w:r>
                      <w:r w:rsidR="00A24E44" w:rsidRPr="00D7330C"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Cs w:val="21"/>
                        </w:rPr>
                        <w:t>举办</w:t>
                      </w:r>
                      <w:r w:rsidRPr="00D7330C"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Cs w:val="21"/>
                        </w:rPr>
                        <w:t>活动、讲座</w:t>
                      </w:r>
                      <w:r w:rsidR="00A24E44" w:rsidRPr="00D7330C"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Cs w:val="21"/>
                        </w:rPr>
                        <w:t>等</w:t>
                      </w:r>
                      <w:r w:rsidRPr="00D7330C"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Cs w:val="21"/>
                        </w:rPr>
                        <w:t>，并在哈尔滨市文联进行展览</w:t>
                      </w:r>
                      <w:r w:rsidR="004C62CE"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Cs w:val="21"/>
                        </w:rPr>
                        <w:t>，</w:t>
                      </w:r>
                      <w:r w:rsidRPr="00D7330C"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Cs w:val="21"/>
                        </w:rPr>
                        <w:t>在校内组织多次公益授课活动</w:t>
                      </w:r>
                      <w:r w:rsidR="00A24E44" w:rsidRPr="00D7330C"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Cs w:val="21"/>
                        </w:rPr>
                        <w:t>，</w:t>
                      </w:r>
                      <w:r w:rsidR="00A24E44" w:rsidRPr="00D7330C">
                        <w:rPr>
                          <w:rFonts w:ascii="微软雅黑" w:eastAsia="微软雅黑" w:hAnsi="微软雅黑"/>
                          <w:color w:val="000000"/>
                          <w:kern w:val="24"/>
                          <w:szCs w:val="21"/>
                        </w:rPr>
                        <w:t>并取得一致的好评</w:t>
                      </w:r>
                      <w:r w:rsidR="00FD241C" w:rsidRPr="00D7330C"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Cs w:val="21"/>
                        </w:rPr>
                        <w:t>。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10464" behindDoc="0" locked="0" layoutInCell="1" allowOverlap="1" wp14:anchorId="3AB3575C" wp14:editId="0D2B3A38">
                <wp:simplePos x="0" y="0"/>
                <wp:positionH relativeFrom="column">
                  <wp:posOffset>-494665</wp:posOffset>
                </wp:positionH>
                <wp:positionV relativeFrom="paragraph">
                  <wp:posOffset>5391298</wp:posOffset>
                </wp:positionV>
                <wp:extent cx="6203315" cy="354965"/>
                <wp:effectExtent l="0" t="0" r="6985" b="6985"/>
                <wp:wrapNone/>
                <wp:docPr id="11" name="组合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03315" cy="354965"/>
                          <a:chOff x="0" y="0"/>
                          <a:chExt cx="6203803" cy="354965"/>
                        </a:xfrm>
                      </wpg:grpSpPr>
                      <wpg:grpSp>
                        <wpg:cNvPr id="63" name="组合 63"/>
                        <wpg:cNvGrpSpPr/>
                        <wpg:grpSpPr>
                          <a:xfrm>
                            <a:off x="70338" y="0"/>
                            <a:ext cx="6133465" cy="354965"/>
                            <a:chOff x="0" y="-26440"/>
                            <a:chExt cx="6133522" cy="354965"/>
                          </a:xfrm>
                        </wpg:grpSpPr>
                        <wpg:grpSp>
                          <wpg:cNvPr id="41" name="组合 41"/>
                          <wpg:cNvGrpSpPr/>
                          <wpg:grpSpPr>
                            <a:xfrm>
                              <a:off x="0" y="-26440"/>
                              <a:ext cx="6133522" cy="354965"/>
                              <a:chOff x="0" y="-26440"/>
                              <a:chExt cx="6133522" cy="354965"/>
                            </a:xfrm>
                          </wpg:grpSpPr>
                          <wps:wsp>
                            <wps:cNvPr id="42" name="直接连接符 42"/>
                            <wps:cNvCnPr/>
                            <wps:spPr>
                              <a:xfrm>
                                <a:off x="1126540" y="153619"/>
                                <a:ext cx="4991100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rgbClr val="155957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45" name="文本框 74"/>
                            <wps:cNvSpPr txBox="1"/>
                            <wps:spPr>
                              <a:xfrm>
                                <a:off x="184259" y="-26440"/>
                                <a:ext cx="1101090" cy="35496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:rsidR="00913EC0" w:rsidRPr="00AB6F35" w:rsidRDefault="00D7330C" w:rsidP="009A3B4D">
                                  <w:pPr>
                                    <w:pStyle w:val="a3"/>
                                    <w:snapToGrid w:val="0"/>
                                    <w:spacing w:before="0" w:beforeAutospacing="0" w:after="0" w:afterAutospacing="0"/>
                                    <w:rPr>
                                      <w:color w:val="155957"/>
                                      <w:sz w:val="28"/>
                                    </w:rPr>
                                  </w:pPr>
                                  <w:r w:rsidRPr="00AB6F35">
                                    <w:rPr>
                                      <w:rFonts w:ascii="方正兰亭粗黑简体" w:eastAsia="方正兰亭粗黑简体" w:cstheme="minorBidi" w:hint="eastAsia"/>
                                      <w:color w:val="155957"/>
                                      <w:kern w:val="24"/>
                                      <w:sz w:val="32"/>
                                      <w:szCs w:val="28"/>
                                    </w:rPr>
                                    <w:t>校内实践</w:t>
                                  </w:r>
                                </w:p>
                              </w:txbxContent>
                            </wps:txbx>
                            <wps:bodyPr wrap="square" rtlCol="0">
                              <a:spAutoFit/>
                            </wps:bodyPr>
                          </wps:wsp>
                          <wps:wsp>
                            <wps:cNvPr id="46" name="椭圆 46"/>
                            <wps:cNvSpPr/>
                            <wps:spPr>
                              <a:xfrm>
                                <a:off x="0" y="43891"/>
                                <a:ext cx="231748" cy="231748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155957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3" name="椭圆 53"/>
                            <wps:cNvSpPr/>
                            <wps:spPr>
                              <a:xfrm>
                                <a:off x="6035040" y="102413"/>
                                <a:ext cx="98482" cy="9848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155957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62" name="KSO_Shape"/>
                          <wps:cNvSpPr>
                            <a:spLocks/>
                          </wps:cNvSpPr>
                          <wps:spPr bwMode="auto">
                            <a:xfrm>
                              <a:off x="54388" y="101978"/>
                              <a:ext cx="137458" cy="137458"/>
                            </a:xfrm>
                            <a:custGeom>
                              <a:avLst/>
                              <a:gdLst>
                                <a:gd name="T0" fmla="*/ 0 w 4829"/>
                                <a:gd name="T1" fmla="*/ 0 h 4830"/>
                                <a:gd name="T2" fmla="*/ 2147483646 w 4829"/>
                                <a:gd name="T3" fmla="*/ 2147483646 h 4830"/>
                                <a:gd name="T4" fmla="*/ 2147483646 w 4829"/>
                                <a:gd name="T5" fmla="*/ 2147483646 h 4830"/>
                                <a:gd name="T6" fmla="*/ 2147483646 w 4829"/>
                                <a:gd name="T7" fmla="*/ 2147483646 h 4830"/>
                                <a:gd name="T8" fmla="*/ 2147483646 w 4829"/>
                                <a:gd name="T9" fmla="*/ 2147483646 h 4830"/>
                                <a:gd name="T10" fmla="*/ 2147483646 w 4829"/>
                                <a:gd name="T11" fmla="*/ 2147483646 h 4830"/>
                                <a:gd name="T12" fmla="*/ 2147483646 w 4829"/>
                                <a:gd name="T13" fmla="*/ 2147483646 h 4830"/>
                                <a:gd name="T14" fmla="*/ 2147483646 w 4829"/>
                                <a:gd name="T15" fmla="*/ 2147483646 h 4830"/>
                                <a:gd name="T16" fmla="*/ 2147483646 w 4829"/>
                                <a:gd name="T17" fmla="*/ 2147483646 h 4830"/>
                                <a:gd name="T18" fmla="*/ 2147483646 w 4829"/>
                                <a:gd name="T19" fmla="*/ 2147483646 h 4830"/>
                                <a:gd name="T20" fmla="*/ 2147483646 w 4829"/>
                                <a:gd name="T21" fmla="*/ 2147483646 h 4830"/>
                                <a:gd name="T22" fmla="*/ 2147483646 w 4829"/>
                                <a:gd name="T23" fmla="*/ 2147483646 h 4830"/>
                                <a:gd name="T24" fmla="*/ 2147483646 w 4829"/>
                                <a:gd name="T25" fmla="*/ 2147483646 h 4830"/>
                                <a:gd name="T26" fmla="*/ 2147483646 w 4829"/>
                                <a:gd name="T27" fmla="*/ 2147483646 h 4830"/>
                                <a:gd name="T28" fmla="*/ 2147483646 w 4829"/>
                                <a:gd name="T29" fmla="*/ 2147483646 h 4830"/>
                                <a:gd name="T30" fmla="*/ 2147483646 w 4829"/>
                                <a:gd name="T31" fmla="*/ 2147483646 h 4830"/>
                                <a:gd name="T32" fmla="*/ 2147483646 w 4829"/>
                                <a:gd name="T33" fmla="*/ 2147483646 h 4830"/>
                                <a:gd name="T34" fmla="*/ 2147483646 w 4829"/>
                                <a:gd name="T35" fmla="*/ 2147483646 h 4830"/>
                                <a:gd name="T36" fmla="*/ 2147483646 w 4829"/>
                                <a:gd name="T37" fmla="*/ 2147483646 h 4830"/>
                                <a:gd name="T38" fmla="*/ 2147483646 w 4829"/>
                                <a:gd name="T39" fmla="*/ 2147483646 h 4830"/>
                                <a:gd name="T40" fmla="*/ 2147483646 w 4829"/>
                                <a:gd name="T41" fmla="*/ 2147483646 h 4830"/>
                                <a:gd name="T42" fmla="*/ 2147483646 w 4829"/>
                                <a:gd name="T43" fmla="*/ 2147483646 h 4830"/>
                                <a:gd name="T44" fmla="*/ 2147483646 w 4829"/>
                                <a:gd name="T45" fmla="*/ 2147483646 h 4830"/>
                                <a:gd name="T46" fmla="*/ 2147483646 w 4829"/>
                                <a:gd name="T47" fmla="*/ 2147483646 h 4830"/>
                                <a:gd name="T48" fmla="*/ 2147483646 w 4829"/>
                                <a:gd name="T49" fmla="*/ 2147483646 h 4830"/>
                                <a:gd name="T50" fmla="*/ 2147483646 w 4829"/>
                                <a:gd name="T51" fmla="*/ 2147483646 h 4830"/>
                                <a:gd name="T52" fmla="*/ 2147483646 w 4829"/>
                                <a:gd name="T53" fmla="*/ 2147483646 h 4830"/>
                                <a:gd name="T54" fmla="*/ 2147483646 w 4829"/>
                                <a:gd name="T55" fmla="*/ 2147483646 h 4830"/>
                                <a:gd name="T56" fmla="*/ 2147483646 w 4829"/>
                                <a:gd name="T57" fmla="*/ 2147483646 h 4830"/>
                                <a:gd name="T58" fmla="*/ 2147483646 w 4829"/>
                                <a:gd name="T59" fmla="*/ 2147483646 h 4830"/>
                                <a:gd name="T60" fmla="*/ 2147483646 w 4829"/>
                                <a:gd name="T61" fmla="*/ 2147483646 h 4830"/>
                                <a:gd name="T62" fmla="*/ 2147483646 w 4829"/>
                                <a:gd name="T63" fmla="*/ 2147483646 h 4830"/>
                                <a:gd name="T64" fmla="*/ 2147483646 w 4829"/>
                                <a:gd name="T65" fmla="*/ 2147483646 h 4830"/>
                                <a:gd name="T66" fmla="*/ 2147483646 w 4829"/>
                                <a:gd name="T67" fmla="*/ 2147483646 h 4830"/>
                                <a:gd name="T68" fmla="*/ 2147483646 w 4829"/>
                                <a:gd name="T69" fmla="*/ 2147483646 h 4830"/>
                                <a:gd name="T70" fmla="*/ 2147483646 w 4829"/>
                                <a:gd name="T71" fmla="*/ 2147483646 h 4830"/>
                                <a:gd name="T72" fmla="*/ 2147483646 w 4829"/>
                                <a:gd name="T73" fmla="*/ 2147483646 h 4830"/>
                                <a:gd name="T74" fmla="*/ 2147483646 w 4829"/>
                                <a:gd name="T75" fmla="*/ 2147483646 h 4830"/>
                                <a:gd name="T76" fmla="*/ 2147483646 w 4829"/>
                                <a:gd name="T77" fmla="*/ 2147483646 h 4830"/>
                                <a:gd name="T78" fmla="*/ 2147483646 w 4829"/>
                                <a:gd name="T79" fmla="*/ 2147483646 h 4830"/>
                                <a:gd name="T80" fmla="*/ 2147483646 w 4829"/>
                                <a:gd name="T81" fmla="*/ 2147483646 h 4830"/>
                                <a:gd name="T82" fmla="*/ 2147483646 w 4829"/>
                                <a:gd name="T83" fmla="*/ 2147483646 h 4830"/>
                                <a:gd name="T84" fmla="*/ 2147483646 w 4829"/>
                                <a:gd name="T85" fmla="*/ 2147483646 h 4830"/>
                                <a:gd name="T86" fmla="*/ 2147483646 w 4829"/>
                                <a:gd name="T87" fmla="*/ 2147483646 h 4830"/>
                                <a:gd name="T88" fmla="*/ 2147483646 w 4829"/>
                                <a:gd name="T89" fmla="*/ 2147483646 h 4830"/>
                                <a:gd name="T90" fmla="*/ 2147483646 w 4829"/>
                                <a:gd name="T91" fmla="*/ 2147483646 h 4830"/>
                                <a:gd name="T92" fmla="*/ 2147483646 w 4829"/>
                                <a:gd name="T93" fmla="*/ 2147483646 h 4830"/>
                                <a:gd name="T94" fmla="*/ 2147483646 w 4829"/>
                                <a:gd name="T95" fmla="*/ 2147483646 h 4830"/>
                                <a:gd name="T96" fmla="*/ 0 60000 65536"/>
                                <a:gd name="T97" fmla="*/ 0 60000 65536"/>
                                <a:gd name="T98" fmla="*/ 0 60000 65536"/>
                                <a:gd name="T99" fmla="*/ 0 60000 65536"/>
                                <a:gd name="T100" fmla="*/ 0 60000 65536"/>
                                <a:gd name="T101" fmla="*/ 0 60000 65536"/>
                                <a:gd name="T102" fmla="*/ 0 60000 65536"/>
                                <a:gd name="T103" fmla="*/ 0 60000 65536"/>
                                <a:gd name="T104" fmla="*/ 0 60000 65536"/>
                                <a:gd name="T105" fmla="*/ 0 60000 65536"/>
                                <a:gd name="T106" fmla="*/ 0 60000 65536"/>
                                <a:gd name="T107" fmla="*/ 0 60000 65536"/>
                                <a:gd name="T108" fmla="*/ 0 60000 65536"/>
                                <a:gd name="T109" fmla="*/ 0 60000 65536"/>
                                <a:gd name="T110" fmla="*/ 0 60000 65536"/>
                                <a:gd name="T111" fmla="*/ 0 60000 65536"/>
                                <a:gd name="T112" fmla="*/ 0 60000 65536"/>
                                <a:gd name="T113" fmla="*/ 0 60000 65536"/>
                                <a:gd name="T114" fmla="*/ 0 60000 65536"/>
                                <a:gd name="T115" fmla="*/ 0 60000 65536"/>
                                <a:gd name="T116" fmla="*/ 0 60000 65536"/>
                                <a:gd name="T117" fmla="*/ 0 60000 65536"/>
                                <a:gd name="T118" fmla="*/ 0 60000 65536"/>
                                <a:gd name="T119" fmla="*/ 0 60000 65536"/>
                                <a:gd name="T120" fmla="*/ 0 60000 65536"/>
                                <a:gd name="T121" fmla="*/ 0 60000 65536"/>
                                <a:gd name="T122" fmla="*/ 0 60000 65536"/>
                                <a:gd name="T123" fmla="*/ 0 60000 65536"/>
                                <a:gd name="T124" fmla="*/ 0 60000 65536"/>
                                <a:gd name="T125" fmla="*/ 0 60000 65536"/>
                                <a:gd name="T126" fmla="*/ 0 60000 65536"/>
                                <a:gd name="T127" fmla="*/ 0 60000 65536"/>
                                <a:gd name="T128" fmla="*/ 0 60000 65536"/>
                                <a:gd name="T129" fmla="*/ 0 60000 65536"/>
                                <a:gd name="T130" fmla="*/ 0 60000 65536"/>
                                <a:gd name="T131" fmla="*/ 0 60000 65536"/>
                                <a:gd name="T132" fmla="*/ 0 60000 65536"/>
                                <a:gd name="T133" fmla="*/ 0 60000 65536"/>
                                <a:gd name="T134" fmla="*/ 0 60000 65536"/>
                                <a:gd name="T135" fmla="*/ 0 60000 65536"/>
                                <a:gd name="T136" fmla="*/ 0 60000 65536"/>
                                <a:gd name="T137" fmla="*/ 0 60000 65536"/>
                                <a:gd name="T138" fmla="*/ 0 60000 65536"/>
                                <a:gd name="T139" fmla="*/ 0 60000 65536"/>
                                <a:gd name="T140" fmla="*/ 0 60000 65536"/>
                                <a:gd name="T141" fmla="*/ 0 60000 65536"/>
                                <a:gd name="T142" fmla="*/ 0 60000 65536"/>
                                <a:gd name="T143" fmla="*/ 0 60000 65536"/>
                              </a:gdLst>
                              <a:ahLst/>
                              <a:cxnLst>
                                <a:cxn ang="T96">
                                  <a:pos x="T0" y="T1"/>
                                </a:cxn>
                                <a:cxn ang="T97">
                                  <a:pos x="T2" y="T3"/>
                                </a:cxn>
                                <a:cxn ang="T98">
                                  <a:pos x="T4" y="T5"/>
                                </a:cxn>
                                <a:cxn ang="T99">
                                  <a:pos x="T6" y="T7"/>
                                </a:cxn>
                                <a:cxn ang="T100">
                                  <a:pos x="T8" y="T9"/>
                                </a:cxn>
                                <a:cxn ang="T101">
                                  <a:pos x="T10" y="T11"/>
                                </a:cxn>
                                <a:cxn ang="T102">
                                  <a:pos x="T12" y="T13"/>
                                </a:cxn>
                                <a:cxn ang="T103">
                                  <a:pos x="T14" y="T15"/>
                                </a:cxn>
                                <a:cxn ang="T104">
                                  <a:pos x="T16" y="T17"/>
                                </a:cxn>
                                <a:cxn ang="T105">
                                  <a:pos x="T18" y="T19"/>
                                </a:cxn>
                                <a:cxn ang="T106">
                                  <a:pos x="T20" y="T21"/>
                                </a:cxn>
                                <a:cxn ang="T107">
                                  <a:pos x="T22" y="T23"/>
                                </a:cxn>
                                <a:cxn ang="T108">
                                  <a:pos x="T24" y="T25"/>
                                </a:cxn>
                                <a:cxn ang="T109">
                                  <a:pos x="T26" y="T27"/>
                                </a:cxn>
                                <a:cxn ang="T110">
                                  <a:pos x="T28" y="T29"/>
                                </a:cxn>
                                <a:cxn ang="T111">
                                  <a:pos x="T30" y="T31"/>
                                </a:cxn>
                                <a:cxn ang="T112">
                                  <a:pos x="T32" y="T33"/>
                                </a:cxn>
                                <a:cxn ang="T113">
                                  <a:pos x="T34" y="T35"/>
                                </a:cxn>
                                <a:cxn ang="T114">
                                  <a:pos x="T36" y="T37"/>
                                </a:cxn>
                                <a:cxn ang="T115">
                                  <a:pos x="T38" y="T39"/>
                                </a:cxn>
                                <a:cxn ang="T116">
                                  <a:pos x="T40" y="T41"/>
                                </a:cxn>
                                <a:cxn ang="T117">
                                  <a:pos x="T42" y="T43"/>
                                </a:cxn>
                                <a:cxn ang="T118">
                                  <a:pos x="T44" y="T45"/>
                                </a:cxn>
                                <a:cxn ang="T119">
                                  <a:pos x="T46" y="T47"/>
                                </a:cxn>
                                <a:cxn ang="T120">
                                  <a:pos x="T48" y="T49"/>
                                </a:cxn>
                                <a:cxn ang="T121">
                                  <a:pos x="T50" y="T51"/>
                                </a:cxn>
                                <a:cxn ang="T122">
                                  <a:pos x="T52" y="T53"/>
                                </a:cxn>
                                <a:cxn ang="T123">
                                  <a:pos x="T54" y="T55"/>
                                </a:cxn>
                                <a:cxn ang="T124">
                                  <a:pos x="T56" y="T57"/>
                                </a:cxn>
                                <a:cxn ang="T125">
                                  <a:pos x="T58" y="T59"/>
                                </a:cxn>
                                <a:cxn ang="T126">
                                  <a:pos x="T60" y="T61"/>
                                </a:cxn>
                                <a:cxn ang="T127">
                                  <a:pos x="T62" y="T63"/>
                                </a:cxn>
                                <a:cxn ang="T128">
                                  <a:pos x="T64" y="T65"/>
                                </a:cxn>
                                <a:cxn ang="T129">
                                  <a:pos x="T66" y="T67"/>
                                </a:cxn>
                                <a:cxn ang="T130">
                                  <a:pos x="T68" y="T69"/>
                                </a:cxn>
                                <a:cxn ang="T131">
                                  <a:pos x="T70" y="T71"/>
                                </a:cxn>
                                <a:cxn ang="T132">
                                  <a:pos x="T72" y="T73"/>
                                </a:cxn>
                                <a:cxn ang="T133">
                                  <a:pos x="T74" y="T75"/>
                                </a:cxn>
                                <a:cxn ang="T134">
                                  <a:pos x="T76" y="T77"/>
                                </a:cxn>
                                <a:cxn ang="T135">
                                  <a:pos x="T78" y="T79"/>
                                </a:cxn>
                                <a:cxn ang="T136">
                                  <a:pos x="T80" y="T81"/>
                                </a:cxn>
                                <a:cxn ang="T137">
                                  <a:pos x="T82" y="T83"/>
                                </a:cxn>
                                <a:cxn ang="T138">
                                  <a:pos x="T84" y="T85"/>
                                </a:cxn>
                                <a:cxn ang="T139">
                                  <a:pos x="T86" y="T87"/>
                                </a:cxn>
                                <a:cxn ang="T140">
                                  <a:pos x="T88" y="T89"/>
                                </a:cxn>
                                <a:cxn ang="T141">
                                  <a:pos x="T90" y="T91"/>
                                </a:cxn>
                                <a:cxn ang="T142">
                                  <a:pos x="T92" y="T93"/>
                                </a:cxn>
                                <a:cxn ang="T143">
                                  <a:pos x="T94" y="T95"/>
                                </a:cxn>
                              </a:cxnLst>
                              <a:rect l="0" t="0" r="r" b="b"/>
                              <a:pathLst>
                                <a:path w="4829" h="4830">
                                  <a:moveTo>
                                    <a:pt x="4685" y="2747"/>
                                  </a:moveTo>
                                  <a:lnTo>
                                    <a:pt x="4685" y="2747"/>
                                  </a:lnTo>
                                  <a:lnTo>
                                    <a:pt x="1938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940"/>
                                  </a:lnTo>
                                  <a:lnTo>
                                    <a:pt x="2747" y="4687"/>
                                  </a:lnTo>
                                  <a:lnTo>
                                    <a:pt x="2761" y="4699"/>
                                  </a:lnTo>
                                  <a:lnTo>
                                    <a:pt x="2778" y="4714"/>
                                  </a:lnTo>
                                  <a:lnTo>
                                    <a:pt x="2802" y="4732"/>
                                  </a:lnTo>
                                  <a:lnTo>
                                    <a:pt x="2831" y="4751"/>
                                  </a:lnTo>
                                  <a:lnTo>
                                    <a:pt x="2848" y="4762"/>
                                  </a:lnTo>
                                  <a:lnTo>
                                    <a:pt x="2866" y="4772"/>
                                  </a:lnTo>
                                  <a:lnTo>
                                    <a:pt x="2885" y="4781"/>
                                  </a:lnTo>
                                  <a:lnTo>
                                    <a:pt x="2905" y="4790"/>
                                  </a:lnTo>
                                  <a:lnTo>
                                    <a:pt x="2927" y="4800"/>
                                  </a:lnTo>
                                  <a:lnTo>
                                    <a:pt x="2949" y="4808"/>
                                  </a:lnTo>
                                  <a:lnTo>
                                    <a:pt x="2972" y="4815"/>
                                  </a:lnTo>
                                  <a:lnTo>
                                    <a:pt x="2996" y="4820"/>
                                  </a:lnTo>
                                  <a:lnTo>
                                    <a:pt x="3021" y="4825"/>
                                  </a:lnTo>
                                  <a:lnTo>
                                    <a:pt x="3047" y="4828"/>
                                  </a:lnTo>
                                  <a:lnTo>
                                    <a:pt x="3073" y="4830"/>
                                  </a:lnTo>
                                  <a:lnTo>
                                    <a:pt x="3100" y="4830"/>
                                  </a:lnTo>
                                  <a:lnTo>
                                    <a:pt x="3127" y="4827"/>
                                  </a:lnTo>
                                  <a:lnTo>
                                    <a:pt x="3156" y="4823"/>
                                  </a:lnTo>
                                  <a:lnTo>
                                    <a:pt x="3184" y="4816"/>
                                  </a:lnTo>
                                  <a:lnTo>
                                    <a:pt x="3214" y="4807"/>
                                  </a:lnTo>
                                  <a:lnTo>
                                    <a:pt x="3243" y="4794"/>
                                  </a:lnTo>
                                  <a:lnTo>
                                    <a:pt x="3273" y="4779"/>
                                  </a:lnTo>
                                  <a:lnTo>
                                    <a:pt x="3302" y="4760"/>
                                  </a:lnTo>
                                  <a:lnTo>
                                    <a:pt x="3332" y="4740"/>
                                  </a:lnTo>
                                  <a:lnTo>
                                    <a:pt x="3362" y="4714"/>
                                  </a:lnTo>
                                  <a:lnTo>
                                    <a:pt x="3392" y="4687"/>
                                  </a:lnTo>
                                  <a:lnTo>
                                    <a:pt x="4685" y="3394"/>
                                  </a:lnTo>
                                  <a:lnTo>
                                    <a:pt x="4699" y="3379"/>
                                  </a:lnTo>
                                  <a:lnTo>
                                    <a:pt x="4713" y="3362"/>
                                  </a:lnTo>
                                  <a:lnTo>
                                    <a:pt x="4731" y="3339"/>
                                  </a:lnTo>
                                  <a:lnTo>
                                    <a:pt x="4751" y="3309"/>
                                  </a:lnTo>
                                  <a:lnTo>
                                    <a:pt x="4761" y="3292"/>
                                  </a:lnTo>
                                  <a:lnTo>
                                    <a:pt x="4770" y="3275"/>
                                  </a:lnTo>
                                  <a:lnTo>
                                    <a:pt x="4781" y="3256"/>
                                  </a:lnTo>
                                  <a:lnTo>
                                    <a:pt x="4790" y="3236"/>
                                  </a:lnTo>
                                  <a:lnTo>
                                    <a:pt x="4799" y="3214"/>
                                  </a:lnTo>
                                  <a:lnTo>
                                    <a:pt x="4806" y="3192"/>
                                  </a:lnTo>
                                  <a:lnTo>
                                    <a:pt x="4814" y="3169"/>
                                  </a:lnTo>
                                  <a:lnTo>
                                    <a:pt x="4820" y="3145"/>
                                  </a:lnTo>
                                  <a:lnTo>
                                    <a:pt x="4825" y="3120"/>
                                  </a:lnTo>
                                  <a:lnTo>
                                    <a:pt x="4828" y="3094"/>
                                  </a:lnTo>
                                  <a:lnTo>
                                    <a:pt x="4829" y="3068"/>
                                  </a:lnTo>
                                  <a:lnTo>
                                    <a:pt x="4829" y="3041"/>
                                  </a:lnTo>
                                  <a:lnTo>
                                    <a:pt x="4827" y="3014"/>
                                  </a:lnTo>
                                  <a:lnTo>
                                    <a:pt x="4822" y="2985"/>
                                  </a:lnTo>
                                  <a:lnTo>
                                    <a:pt x="4815" y="2956"/>
                                  </a:lnTo>
                                  <a:lnTo>
                                    <a:pt x="4805" y="2927"/>
                                  </a:lnTo>
                                  <a:lnTo>
                                    <a:pt x="4793" y="2898"/>
                                  </a:lnTo>
                                  <a:lnTo>
                                    <a:pt x="4778" y="2868"/>
                                  </a:lnTo>
                                  <a:lnTo>
                                    <a:pt x="4760" y="2838"/>
                                  </a:lnTo>
                                  <a:lnTo>
                                    <a:pt x="4739" y="2808"/>
                                  </a:lnTo>
                                  <a:lnTo>
                                    <a:pt x="4714" y="2778"/>
                                  </a:lnTo>
                                  <a:lnTo>
                                    <a:pt x="4685" y="2747"/>
                                  </a:lnTo>
                                  <a:close/>
                                  <a:moveTo>
                                    <a:pt x="1293" y="1293"/>
                                  </a:moveTo>
                                  <a:lnTo>
                                    <a:pt x="1293" y="1293"/>
                                  </a:lnTo>
                                  <a:lnTo>
                                    <a:pt x="1276" y="1309"/>
                                  </a:lnTo>
                                  <a:lnTo>
                                    <a:pt x="1257" y="1324"/>
                                  </a:lnTo>
                                  <a:lnTo>
                                    <a:pt x="1240" y="1339"/>
                                  </a:lnTo>
                                  <a:lnTo>
                                    <a:pt x="1220" y="1352"/>
                                  </a:lnTo>
                                  <a:lnTo>
                                    <a:pt x="1202" y="1363"/>
                                  </a:lnTo>
                                  <a:lnTo>
                                    <a:pt x="1182" y="1375"/>
                                  </a:lnTo>
                                  <a:lnTo>
                                    <a:pt x="1162" y="1385"/>
                                  </a:lnTo>
                                  <a:lnTo>
                                    <a:pt x="1141" y="1393"/>
                                  </a:lnTo>
                                  <a:lnTo>
                                    <a:pt x="1120" y="1401"/>
                                  </a:lnTo>
                                  <a:lnTo>
                                    <a:pt x="1099" y="1408"/>
                                  </a:lnTo>
                                  <a:lnTo>
                                    <a:pt x="1079" y="1414"/>
                                  </a:lnTo>
                                  <a:lnTo>
                                    <a:pt x="1057" y="1419"/>
                                  </a:lnTo>
                                  <a:lnTo>
                                    <a:pt x="1035" y="1422"/>
                                  </a:lnTo>
                                  <a:lnTo>
                                    <a:pt x="1013" y="1426"/>
                                  </a:lnTo>
                                  <a:lnTo>
                                    <a:pt x="991" y="1427"/>
                                  </a:lnTo>
                                  <a:lnTo>
                                    <a:pt x="969" y="1427"/>
                                  </a:lnTo>
                                  <a:lnTo>
                                    <a:pt x="947" y="1427"/>
                                  </a:lnTo>
                                  <a:lnTo>
                                    <a:pt x="925" y="1426"/>
                                  </a:lnTo>
                                  <a:lnTo>
                                    <a:pt x="904" y="1422"/>
                                  </a:lnTo>
                                  <a:lnTo>
                                    <a:pt x="882" y="1419"/>
                                  </a:lnTo>
                                  <a:lnTo>
                                    <a:pt x="861" y="1414"/>
                                  </a:lnTo>
                                  <a:lnTo>
                                    <a:pt x="839" y="1408"/>
                                  </a:lnTo>
                                  <a:lnTo>
                                    <a:pt x="818" y="1401"/>
                                  </a:lnTo>
                                  <a:lnTo>
                                    <a:pt x="798" y="1393"/>
                                  </a:lnTo>
                                  <a:lnTo>
                                    <a:pt x="777" y="1385"/>
                                  </a:lnTo>
                                  <a:lnTo>
                                    <a:pt x="757" y="1375"/>
                                  </a:lnTo>
                                  <a:lnTo>
                                    <a:pt x="738" y="1363"/>
                                  </a:lnTo>
                                  <a:lnTo>
                                    <a:pt x="718" y="1352"/>
                                  </a:lnTo>
                                  <a:lnTo>
                                    <a:pt x="700" y="1339"/>
                                  </a:lnTo>
                                  <a:lnTo>
                                    <a:pt x="681" y="1324"/>
                                  </a:lnTo>
                                  <a:lnTo>
                                    <a:pt x="663" y="1309"/>
                                  </a:lnTo>
                                  <a:lnTo>
                                    <a:pt x="647" y="1293"/>
                                  </a:lnTo>
                                  <a:lnTo>
                                    <a:pt x="630" y="1276"/>
                                  </a:lnTo>
                                  <a:lnTo>
                                    <a:pt x="614" y="1259"/>
                                  </a:lnTo>
                                  <a:lnTo>
                                    <a:pt x="601" y="1240"/>
                                  </a:lnTo>
                                  <a:lnTo>
                                    <a:pt x="588" y="1222"/>
                                  </a:lnTo>
                                  <a:lnTo>
                                    <a:pt x="575" y="1202"/>
                                  </a:lnTo>
                                  <a:lnTo>
                                    <a:pt x="565" y="1183"/>
                                  </a:lnTo>
                                  <a:lnTo>
                                    <a:pt x="554" y="1163"/>
                                  </a:lnTo>
                                  <a:lnTo>
                                    <a:pt x="546" y="1142"/>
                                  </a:lnTo>
                                  <a:lnTo>
                                    <a:pt x="538" y="1121"/>
                                  </a:lnTo>
                                  <a:lnTo>
                                    <a:pt x="531" y="1101"/>
                                  </a:lnTo>
                                  <a:lnTo>
                                    <a:pt x="526" y="1079"/>
                                  </a:lnTo>
                                  <a:lnTo>
                                    <a:pt x="521" y="1058"/>
                                  </a:lnTo>
                                  <a:lnTo>
                                    <a:pt x="518" y="1036"/>
                                  </a:lnTo>
                                  <a:lnTo>
                                    <a:pt x="514" y="1014"/>
                                  </a:lnTo>
                                  <a:lnTo>
                                    <a:pt x="513" y="992"/>
                                  </a:lnTo>
                                  <a:lnTo>
                                    <a:pt x="513" y="971"/>
                                  </a:lnTo>
                                  <a:lnTo>
                                    <a:pt x="513" y="949"/>
                                  </a:lnTo>
                                  <a:lnTo>
                                    <a:pt x="514" y="927"/>
                                  </a:lnTo>
                                  <a:lnTo>
                                    <a:pt x="518" y="905"/>
                                  </a:lnTo>
                                  <a:lnTo>
                                    <a:pt x="521" y="883"/>
                                  </a:lnTo>
                                  <a:lnTo>
                                    <a:pt x="526" y="861"/>
                                  </a:lnTo>
                                  <a:lnTo>
                                    <a:pt x="531" y="840"/>
                                  </a:lnTo>
                                  <a:lnTo>
                                    <a:pt x="538" y="820"/>
                                  </a:lnTo>
                                  <a:lnTo>
                                    <a:pt x="546" y="799"/>
                                  </a:lnTo>
                                  <a:lnTo>
                                    <a:pt x="554" y="778"/>
                                  </a:lnTo>
                                  <a:lnTo>
                                    <a:pt x="565" y="757"/>
                                  </a:lnTo>
                                  <a:lnTo>
                                    <a:pt x="575" y="738"/>
                                  </a:lnTo>
                                  <a:lnTo>
                                    <a:pt x="588" y="719"/>
                                  </a:lnTo>
                                  <a:lnTo>
                                    <a:pt x="601" y="700"/>
                                  </a:lnTo>
                                  <a:lnTo>
                                    <a:pt x="614" y="682"/>
                                  </a:lnTo>
                                  <a:lnTo>
                                    <a:pt x="630" y="664"/>
                                  </a:lnTo>
                                  <a:lnTo>
                                    <a:pt x="647" y="647"/>
                                  </a:lnTo>
                                  <a:lnTo>
                                    <a:pt x="663" y="631"/>
                                  </a:lnTo>
                                  <a:lnTo>
                                    <a:pt x="681" y="616"/>
                                  </a:lnTo>
                                  <a:lnTo>
                                    <a:pt x="700" y="602"/>
                                  </a:lnTo>
                                  <a:lnTo>
                                    <a:pt x="718" y="589"/>
                                  </a:lnTo>
                                  <a:lnTo>
                                    <a:pt x="738" y="576"/>
                                  </a:lnTo>
                                  <a:lnTo>
                                    <a:pt x="757" y="566"/>
                                  </a:lnTo>
                                  <a:lnTo>
                                    <a:pt x="777" y="556"/>
                                  </a:lnTo>
                                  <a:lnTo>
                                    <a:pt x="798" y="546"/>
                                  </a:lnTo>
                                  <a:lnTo>
                                    <a:pt x="818" y="540"/>
                                  </a:lnTo>
                                  <a:lnTo>
                                    <a:pt x="839" y="533"/>
                                  </a:lnTo>
                                  <a:lnTo>
                                    <a:pt x="861" y="527"/>
                                  </a:lnTo>
                                  <a:lnTo>
                                    <a:pt x="882" y="522"/>
                                  </a:lnTo>
                                  <a:lnTo>
                                    <a:pt x="904" y="518"/>
                                  </a:lnTo>
                                  <a:lnTo>
                                    <a:pt x="925" y="515"/>
                                  </a:lnTo>
                                  <a:lnTo>
                                    <a:pt x="947" y="514"/>
                                  </a:lnTo>
                                  <a:lnTo>
                                    <a:pt x="969" y="513"/>
                                  </a:lnTo>
                                  <a:lnTo>
                                    <a:pt x="991" y="514"/>
                                  </a:lnTo>
                                  <a:lnTo>
                                    <a:pt x="1013" y="515"/>
                                  </a:lnTo>
                                  <a:lnTo>
                                    <a:pt x="1035" y="518"/>
                                  </a:lnTo>
                                  <a:lnTo>
                                    <a:pt x="1057" y="522"/>
                                  </a:lnTo>
                                  <a:lnTo>
                                    <a:pt x="1079" y="527"/>
                                  </a:lnTo>
                                  <a:lnTo>
                                    <a:pt x="1099" y="533"/>
                                  </a:lnTo>
                                  <a:lnTo>
                                    <a:pt x="1120" y="540"/>
                                  </a:lnTo>
                                  <a:lnTo>
                                    <a:pt x="1141" y="546"/>
                                  </a:lnTo>
                                  <a:lnTo>
                                    <a:pt x="1162" y="556"/>
                                  </a:lnTo>
                                  <a:lnTo>
                                    <a:pt x="1182" y="566"/>
                                  </a:lnTo>
                                  <a:lnTo>
                                    <a:pt x="1202" y="576"/>
                                  </a:lnTo>
                                  <a:lnTo>
                                    <a:pt x="1220" y="589"/>
                                  </a:lnTo>
                                  <a:lnTo>
                                    <a:pt x="1240" y="602"/>
                                  </a:lnTo>
                                  <a:lnTo>
                                    <a:pt x="1257" y="616"/>
                                  </a:lnTo>
                                  <a:lnTo>
                                    <a:pt x="1276" y="631"/>
                                  </a:lnTo>
                                  <a:lnTo>
                                    <a:pt x="1293" y="647"/>
                                  </a:lnTo>
                                  <a:lnTo>
                                    <a:pt x="1309" y="664"/>
                                  </a:lnTo>
                                  <a:lnTo>
                                    <a:pt x="1324" y="682"/>
                                  </a:lnTo>
                                  <a:lnTo>
                                    <a:pt x="1338" y="700"/>
                                  </a:lnTo>
                                  <a:lnTo>
                                    <a:pt x="1351" y="719"/>
                                  </a:lnTo>
                                  <a:lnTo>
                                    <a:pt x="1363" y="738"/>
                                  </a:lnTo>
                                  <a:lnTo>
                                    <a:pt x="1374" y="757"/>
                                  </a:lnTo>
                                  <a:lnTo>
                                    <a:pt x="1384" y="778"/>
                                  </a:lnTo>
                                  <a:lnTo>
                                    <a:pt x="1393" y="799"/>
                                  </a:lnTo>
                                  <a:lnTo>
                                    <a:pt x="1400" y="820"/>
                                  </a:lnTo>
                                  <a:lnTo>
                                    <a:pt x="1407" y="840"/>
                                  </a:lnTo>
                                  <a:lnTo>
                                    <a:pt x="1413" y="861"/>
                                  </a:lnTo>
                                  <a:lnTo>
                                    <a:pt x="1417" y="883"/>
                                  </a:lnTo>
                                  <a:lnTo>
                                    <a:pt x="1422" y="905"/>
                                  </a:lnTo>
                                  <a:lnTo>
                                    <a:pt x="1424" y="927"/>
                                  </a:lnTo>
                                  <a:lnTo>
                                    <a:pt x="1426" y="949"/>
                                  </a:lnTo>
                                  <a:lnTo>
                                    <a:pt x="1427" y="971"/>
                                  </a:lnTo>
                                  <a:lnTo>
                                    <a:pt x="1426" y="992"/>
                                  </a:lnTo>
                                  <a:lnTo>
                                    <a:pt x="1424" y="1014"/>
                                  </a:lnTo>
                                  <a:lnTo>
                                    <a:pt x="1422" y="1036"/>
                                  </a:lnTo>
                                  <a:lnTo>
                                    <a:pt x="1417" y="1058"/>
                                  </a:lnTo>
                                  <a:lnTo>
                                    <a:pt x="1413" y="1079"/>
                                  </a:lnTo>
                                  <a:lnTo>
                                    <a:pt x="1407" y="1101"/>
                                  </a:lnTo>
                                  <a:lnTo>
                                    <a:pt x="1400" y="1121"/>
                                  </a:lnTo>
                                  <a:lnTo>
                                    <a:pt x="1393" y="1142"/>
                                  </a:lnTo>
                                  <a:lnTo>
                                    <a:pt x="1384" y="1163"/>
                                  </a:lnTo>
                                  <a:lnTo>
                                    <a:pt x="1374" y="1183"/>
                                  </a:lnTo>
                                  <a:lnTo>
                                    <a:pt x="1363" y="1202"/>
                                  </a:lnTo>
                                  <a:lnTo>
                                    <a:pt x="1351" y="1222"/>
                                  </a:lnTo>
                                  <a:lnTo>
                                    <a:pt x="1338" y="1240"/>
                                  </a:lnTo>
                                  <a:lnTo>
                                    <a:pt x="1324" y="1259"/>
                                  </a:lnTo>
                                  <a:lnTo>
                                    <a:pt x="1309" y="1276"/>
                                  </a:lnTo>
                                  <a:lnTo>
                                    <a:pt x="1293" y="129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extLst/>
                          </wps:spPr>
                          <wps:bodyPr anchor="ctr"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contourClr>
                                <a:srgbClr val="FFFFFF"/>
                              </a:contourClr>
                            </a:sp3d>
                          </wps:bodyPr>
                        </wps:wsp>
                      </wpg:grpSp>
                      <wps:wsp>
                        <wps:cNvPr id="6" name="矩形 6"/>
                        <wps:cNvSpPr/>
                        <wps:spPr>
                          <a:xfrm>
                            <a:off x="0" y="25121"/>
                            <a:ext cx="1200150" cy="30162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155957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AB3575C" id="组合 11" o:spid="_x0000_s1049" style="position:absolute;left:0;text-align:left;margin-left:-38.95pt;margin-top:424.5pt;width:488.45pt;height:27.95pt;z-index:251710464" coordsize="62038,35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">
                <v:group id="组合 63" o:spid="_x0000_s1050" style="position:absolute;left:703;width:61335;height:3549" coordorigin=",-264" coordsize="61335,354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ekvEM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vkU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ekvEMQAAADbAAAA&#10;DwAAAAAAAAAAAAAAAACqAgAAZHJzL2Rvd25yZXYueG1sUEsFBgAAAAAEAAQA+gAAAJsDAAAAAA==&#10;">
                  <v:group id="组合 41" o:spid="_x0000_s1051" style="position:absolute;top:-264;width:61335;height:3549" coordorigin=",-264" coordsize="61335,354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cJInMUAAADbAAAADwAAAGRycy9kb3ducmV2LnhtbESPT2vCQBTE7wW/w/KE&#10;3ppNtC0Ss4pILT2EQlUQb4/sMwlm34bsNn++fbdQ6HGYmd8w2XY0jeipc7VlBUkUgyAurK65VHA+&#10;HZ5WIJxH1thYJgUTOdhuZg8ZptoO/EX90ZciQNilqKDyvk2ldEVFBl1kW+Lg3Wxn0AfZlVJ3OAS4&#10;aeQijl+lwZrDQoUt7Ssq7sdvo+B9wGG3TN76/H7bT9fTy+clT0ipx/m4W4PwNPr/8F/7Qyt4Tu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HCSJzFAAAA2wAA&#10;AA8AAAAAAAAAAAAAAAAAqgIAAGRycy9kb3ducmV2LnhtbFBLBQYAAAAABAAEAPoAAACcAwAAAAA=&#10;">
                    <v:line id="直接连接符 42" o:spid="_x0000_s1052" style="position:absolute;visibility:visible;mso-wrap-style:square" from="11265,1536" to="61176,15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JAJIMMAAADbAAAADwAAAGRycy9kb3ducmV2LnhtbESPT4vCMBTE78J+h/AWvIimivinGkUW&#10;Ba+rsuzx2TzbYvNSk2yt394sCB6HmfkNs1y3phINOV9aVjAcJCCIM6tLzhWcjrv+DIQPyBory6Tg&#10;QR7Wq4/OElNt7/xNzSHkIkLYp6igCKFOpfRZQQb9wNbE0btYZzBE6XKpHd4j3FRylCQTabDkuFBg&#10;TV8FZdfDn1FgNj/zWX47TcfDsL1V599Jr3GoVPez3SxABGrDO/xq77WC8Qj+v8QfIFd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CQCSDDAAAA2wAAAA8AAAAAAAAAAAAA&#10;AAAAoQIAAGRycy9kb3ducmV2LnhtbFBLBQYAAAAABAAEAPkAAACRAwAAAAA=&#10;" strokecolor="#155957" strokeweight="1.5pt">
                      <v:stroke joinstyle="miter"/>
                    </v:line>
                    <v:shape id="文本框 74" o:spid="_x0000_s1053" type="#_x0000_t202" style="position:absolute;left:1842;top:-264;width:11011;height:35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frvcEA&#10;AADbAAAADwAAAGRycy9kb3ducmV2LnhtbESPQWvCQBSE7wX/w/IKvdWNoiKpq4hW8OBFjfdH9jUb&#10;mn0bsq8m/vuuUOhxmJlvmNVm8I26UxfrwAYm4wwUcRlszZWB4np4X4KKgmyxCUwGHhRhsx69rDC3&#10;oecz3S9SqQThmKMBJ9LmWsfSkcc4Di1x8r5C51GS7CptO+wT3Dd6mmUL7bHmtOCwpZ2j8vvy4w2I&#10;2O3kUXz6eLwNp33vsnKOhTFvr8P2A5TQIP/hv/bRGpjN4fkl/QC9/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lH673BAAAA2wAAAA8AAAAAAAAAAAAAAAAAmAIAAGRycy9kb3du&#10;cmV2LnhtbFBLBQYAAAAABAAEAPUAAACGAwAAAAA=&#10;" filled="f" stroked="f">
                      <v:textbox style="mso-fit-shape-to-text:t">
                        <w:txbxContent>
                          <w:p w:rsidR="00913EC0" w:rsidRPr="00AB6F35" w:rsidRDefault="00D7330C" w:rsidP="009A3B4D">
                            <w:pPr>
                              <w:pStyle w:val="a3"/>
                              <w:snapToGrid w:val="0"/>
                              <w:spacing w:before="0" w:beforeAutospacing="0" w:after="0" w:afterAutospacing="0"/>
                              <w:rPr>
                                <w:color w:val="155957"/>
                                <w:sz w:val="28"/>
                              </w:rPr>
                            </w:pPr>
                            <w:r w:rsidRPr="00AB6F35">
                              <w:rPr>
                                <w:rFonts w:ascii="方正兰亭粗黑简体" w:eastAsia="方正兰亭粗黑简体" w:cstheme="minorBidi" w:hint="eastAsia"/>
                                <w:color w:val="155957"/>
                                <w:kern w:val="24"/>
                                <w:sz w:val="32"/>
                                <w:szCs w:val="28"/>
                              </w:rPr>
                              <w:t>校内实践</w:t>
                            </w:r>
                          </w:p>
                        </w:txbxContent>
                      </v:textbox>
                    </v:shape>
                    <v:oval id="椭圆 46" o:spid="_x0000_s1054" style="position:absolute;top:438;width:2317;height:23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pyK2cUA&#10;AADbAAAADwAAAGRycy9kb3ducmV2LnhtbESPQWvCQBSE70L/w/IKXqTZWCSU6CpiLYgHobaEHh/Z&#10;Z7I1+zZkV5P8+26h0OMwM98wq81gG3GnzhvHCuZJCoK4dNpwpeDz4+3pBYQPyBobx6RgJA+b9cNk&#10;hbl2Pb/T/RwqESHsc1RQh9DmUvqyJos+cS1x9C6usxii7CqpO+wj3DbyOU0zadFwXKixpV1N5fV8&#10;s5FS3E5tNly/xu99tnudbc3xVBilpo/Ddgki0BD+w3/tg1awyOD3S/wBcv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nIrZxQAAANsAAAAPAAAAAAAAAAAAAAAAAJgCAABkcnMv&#10;ZG93bnJldi54bWxQSwUGAAAAAAQABAD1AAAAigMAAAAA&#10;" fillcolor="#155957" stroked="f" strokeweight="1pt">
                      <v:stroke joinstyle="miter"/>
                    </v:oval>
                    <v:oval id="椭圆 53" o:spid="_x0000_s1055" style="position:absolute;left:60350;top:1024;width:985;height:9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zK/nMUA&#10;AADbAAAADwAAAGRycy9kb3ducmV2LnhtbESPT4vCMBTE7wt+h/AEL8uaqlikaxRxd2HxIPgH2eOj&#10;edtGm5fSRK3f3giCx2FmfsNM562txIUabxwrGPQTEMS504YLBfvdz8cEhA/IGivHpOBGHuazztsU&#10;M+2uvKHLNhQiQthnqKAMoc6k9HlJFn3f1cTR+3eNxRBlU0jd4DXCbSWHSZJKi4bjQok1LUvKT9uz&#10;jZTDeV2n7envdvxOl1/vC7NaH4xSvW67+AQRqA2v8LP9qxWMR/D4En+AnN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Mr+cxQAAANsAAAAPAAAAAAAAAAAAAAAAAJgCAABkcnMv&#10;ZG93bnJldi54bWxQSwUGAAAAAAQABAD1AAAAigMAAAAA&#10;" fillcolor="#155957" stroked="f" strokeweight="1pt">
                      <v:stroke joinstyle="miter"/>
                    </v:oval>
                  </v:group>
                  <v:shape id="KSO_Shape" o:spid="_x0000_s1056" style="position:absolute;left:543;top:1019;width:1375;height:1375;visibility:visible;mso-wrap-style:square;v-text-anchor:middle" coordsize="4829,48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lWEicUA&#10;AADbAAAADwAAAGRycy9kb3ducmV2LnhtbESPT2vCQBTE7wW/w/IK3uqmkYYQXUUEIQoe/HNob8/s&#10;a5KafRuyq8Z+elco9DjMzG+Y6bw3jbhS52rLCt5HEQjiwuqaSwXHw+otBeE8ssbGMim4k4P5bPAy&#10;xUzbG+/ouvelCBB2GSqovG8zKV1RkUE3si1x8L5tZ9AH2ZVSd3gLcNPIOIoSabDmsFBhS8uKivP+&#10;YhSkl696jLRONp/57vfjZ+3j/LRVavjaLyYgPPX+P/zXzrWCJIbnl/AD5O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VYSJxQAAANsAAAAPAAAAAAAAAAAAAAAAAJgCAABkcnMv&#10;ZG93bnJldi54bWxQSwUGAAAAAAQABAD1AAAAigMAAAAA&#10;" path="m4685,2747r,l1938,,,,,1940,2747,4687r14,12l2778,4714r24,18l2831,4751r17,11l2866,4772r19,9l2905,4790r22,10l2949,4808r23,7l2996,4820r25,5l3047,4828r26,2l3100,4830r27,-3l3156,4823r28,-7l3214,4807r29,-13l3273,4779r29,-19l3332,4740r30,-26l3392,4687,4685,3394r14,-15l4713,3362r18,-23l4751,3309r10,-17l4770,3275r11,-19l4790,3236r9,-22l4806,3192r8,-23l4820,3145r5,-25l4828,3094r1,-26l4829,3041r-2,-27l4822,2985r-7,-29l4805,2927r-12,-29l4778,2868r-18,-30l4739,2808r-25,-30l4685,2747xm1293,1293r,l1276,1309r-19,15l1240,1339r-20,13l1202,1363r-20,12l1162,1385r-21,8l1120,1401r-21,7l1079,1414r-22,5l1035,1422r-22,4l991,1427r-22,l947,1427r-22,-1l904,1422r-22,-3l861,1414r-22,-6l818,1401r-20,-8l777,1385r-20,-10l738,1363r-20,-11l700,1339r-19,-15l663,1309r-16,-16l630,1276r-16,-17l601,1240r-13,-18l575,1202r-10,-19l554,1163r-8,-21l538,1121r-7,-20l526,1079r-5,-21l518,1036r-4,-22l513,992r,-21l513,949r1,-22l518,905r3,-22l526,861r5,-21l538,820r8,-21l554,778r11,-21l575,738r13,-19l601,700r13,-18l630,664r17,-17l663,631r18,-15l700,602r18,-13l738,576r19,-10l777,556r21,-10l818,540r21,-7l861,527r21,-5l904,518r21,-3l947,514r22,-1l991,514r22,1l1035,518r22,4l1079,527r20,6l1120,540r21,6l1162,556r20,10l1202,576r18,13l1240,602r17,14l1276,631r17,16l1309,664r15,18l1338,700r13,19l1363,738r11,19l1384,778r9,21l1400,820r7,20l1413,861r4,22l1422,905r2,22l1426,949r1,22l1426,992r-2,22l1422,1036r-5,22l1413,1079r-6,22l1400,1121r-7,21l1384,1163r-10,20l1363,1202r-12,20l1338,1240r-14,19l1309,1276r-16,17xe" fillcolor="white [3212]" stroked="f">
                    <v:path arrowok="t" o:connecttype="custom" o:connectlocs="0,0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,0,0,0,0,0,0,0,0,0,0,0,0,0,0,0,0,0,0,0,0,0,0,0,0,0,0,0"/>
                  </v:shape>
                </v:group>
                <v:rect id="矩形 6" o:spid="_x0000_s1057" style="position:absolute;top:251;width:12001;height:30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zDjr8MA&#10;AADaAAAADwAAAGRycy9kb3ducmV2LnhtbESPQWvCQBSE7wX/w/KE3nSjUFtSVymitPQg1fTQ4yP7&#10;TGKzb2P21cR/7wpCj8PMfMPMl72r1ZnaUHk2MBknoIhzbysuDHxnm9ELqCDIFmvPZOBCAZaLwcMc&#10;U+s73tF5L4WKEA4pGihFmlTrkJfkMIx9Qxy9g28dSpRtoW2LXYS7Wk+TZKYdVhwXSmxoVVL+u/9z&#10;BpIjnSZPn8XGZz9b+eqy97U8szGPw/7tFZRQL//he/vDGpjB7Uq8AXpx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zDjr8MAAADaAAAADwAAAAAAAAAAAAAAAACYAgAAZHJzL2Rv&#10;d25yZXYueG1sUEsFBgAAAAAEAAQA9QAAAIgDAAAAAA==&#10;" filled="f" strokecolor="#155957" strokeweight="1pt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13536" behindDoc="0" locked="0" layoutInCell="1" allowOverlap="1" wp14:anchorId="4E6528FF" wp14:editId="19E29063">
                <wp:simplePos x="0" y="0"/>
                <wp:positionH relativeFrom="column">
                  <wp:posOffset>-494665</wp:posOffset>
                </wp:positionH>
                <wp:positionV relativeFrom="paragraph">
                  <wp:posOffset>7536653</wp:posOffset>
                </wp:positionV>
                <wp:extent cx="6198235" cy="354965"/>
                <wp:effectExtent l="0" t="0" r="12065" b="6985"/>
                <wp:wrapNone/>
                <wp:docPr id="12" name="组合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98235" cy="354965"/>
                          <a:chOff x="0" y="0"/>
                          <a:chExt cx="6198779" cy="354965"/>
                        </a:xfrm>
                      </wpg:grpSpPr>
                      <wpg:grpSp>
                        <wpg:cNvPr id="193" name="组合 193"/>
                        <wpg:cNvGrpSpPr/>
                        <wpg:grpSpPr>
                          <a:xfrm>
                            <a:off x="65314" y="0"/>
                            <a:ext cx="6133465" cy="354965"/>
                            <a:chOff x="0" y="-29690"/>
                            <a:chExt cx="6133522" cy="354965"/>
                          </a:xfrm>
                        </wpg:grpSpPr>
                        <wpg:grpSp>
                          <wpg:cNvPr id="54" name="组合 54"/>
                          <wpg:cNvGrpSpPr/>
                          <wpg:grpSpPr>
                            <a:xfrm>
                              <a:off x="0" y="-29690"/>
                              <a:ext cx="6133522" cy="354965"/>
                              <a:chOff x="0" y="-29690"/>
                              <a:chExt cx="6133522" cy="354965"/>
                            </a:xfrm>
                          </wpg:grpSpPr>
                          <wps:wsp>
                            <wps:cNvPr id="55" name="直接连接符 55"/>
                            <wps:cNvCnPr/>
                            <wps:spPr>
                              <a:xfrm>
                                <a:off x="1126540" y="153619"/>
                                <a:ext cx="4991100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rgbClr val="155957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56" name="文本框 74"/>
                            <wps:cNvSpPr txBox="1"/>
                            <wps:spPr>
                              <a:xfrm>
                                <a:off x="187954" y="-29690"/>
                                <a:ext cx="1101090" cy="35496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:rsidR="00913EC0" w:rsidRPr="00AB6F35" w:rsidRDefault="00D7330C" w:rsidP="009A3B4D">
                                  <w:pPr>
                                    <w:pStyle w:val="a3"/>
                                    <w:snapToGrid w:val="0"/>
                                    <w:spacing w:before="0" w:beforeAutospacing="0" w:after="0" w:afterAutospacing="0"/>
                                    <w:rPr>
                                      <w:color w:val="155957"/>
                                      <w:sz w:val="28"/>
                                    </w:rPr>
                                  </w:pPr>
                                  <w:r w:rsidRPr="00AB6F35">
                                    <w:rPr>
                                      <w:rFonts w:ascii="方正兰亭粗黑简体" w:eastAsia="方正兰亭粗黑简体" w:cstheme="minorBidi" w:hint="eastAsia"/>
                                      <w:color w:val="155957"/>
                                      <w:kern w:val="24"/>
                                      <w:sz w:val="32"/>
                                      <w:szCs w:val="28"/>
                                    </w:rPr>
                                    <w:t>自我评价</w:t>
                                  </w:r>
                                </w:p>
                              </w:txbxContent>
                            </wps:txbx>
                            <wps:bodyPr wrap="square" rtlCol="0">
                              <a:spAutoFit/>
                            </wps:bodyPr>
                          </wps:wsp>
                          <wps:wsp>
                            <wps:cNvPr id="57" name="椭圆 57"/>
                            <wps:cNvSpPr/>
                            <wps:spPr>
                              <a:xfrm>
                                <a:off x="0" y="43891"/>
                                <a:ext cx="231748" cy="231748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155957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9" name="椭圆 59"/>
                            <wps:cNvSpPr/>
                            <wps:spPr>
                              <a:xfrm>
                                <a:off x="6035040" y="102413"/>
                                <a:ext cx="98482" cy="9848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155957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92" name="KSO_Shape"/>
                          <wps:cNvSpPr>
                            <a:spLocks/>
                          </wps:cNvSpPr>
                          <wps:spPr bwMode="auto">
                            <a:xfrm>
                              <a:off x="53439" y="71252"/>
                              <a:ext cx="116372" cy="17229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r" b="b"/>
                              <a:pathLst>
                                <a:path w="1646238" h="2433638">
                                  <a:moveTo>
                                    <a:pt x="577732" y="161925"/>
                                  </a:moveTo>
                                  <a:lnTo>
                                    <a:pt x="586070" y="162719"/>
                                  </a:lnTo>
                                  <a:lnTo>
                                    <a:pt x="593614" y="163910"/>
                                  </a:lnTo>
                                  <a:lnTo>
                                    <a:pt x="597585" y="164703"/>
                                  </a:lnTo>
                                  <a:lnTo>
                                    <a:pt x="601953" y="165894"/>
                                  </a:lnTo>
                                  <a:lnTo>
                                    <a:pt x="605526" y="167482"/>
                                  </a:lnTo>
                                  <a:lnTo>
                                    <a:pt x="609100" y="169069"/>
                                  </a:lnTo>
                                  <a:lnTo>
                                    <a:pt x="612674" y="171053"/>
                                  </a:lnTo>
                                  <a:lnTo>
                                    <a:pt x="616247" y="173435"/>
                                  </a:lnTo>
                                  <a:lnTo>
                                    <a:pt x="619821" y="176610"/>
                                  </a:lnTo>
                                  <a:lnTo>
                                    <a:pt x="623394" y="179388"/>
                                  </a:lnTo>
                                  <a:lnTo>
                                    <a:pt x="626968" y="182563"/>
                                  </a:lnTo>
                                  <a:lnTo>
                                    <a:pt x="630145" y="186135"/>
                                  </a:lnTo>
                                  <a:lnTo>
                                    <a:pt x="633321" y="190103"/>
                                  </a:lnTo>
                                  <a:lnTo>
                                    <a:pt x="636498" y="194469"/>
                                  </a:lnTo>
                                  <a:lnTo>
                                    <a:pt x="639674" y="199232"/>
                                  </a:lnTo>
                                  <a:lnTo>
                                    <a:pt x="642454" y="204788"/>
                                  </a:lnTo>
                                  <a:lnTo>
                                    <a:pt x="645233" y="210344"/>
                                  </a:lnTo>
                                  <a:lnTo>
                                    <a:pt x="648013" y="216297"/>
                                  </a:lnTo>
                                  <a:lnTo>
                                    <a:pt x="650792" y="222647"/>
                                  </a:lnTo>
                                  <a:lnTo>
                                    <a:pt x="653969" y="229394"/>
                                  </a:lnTo>
                                  <a:lnTo>
                                    <a:pt x="656351" y="237332"/>
                                  </a:lnTo>
                                  <a:lnTo>
                                    <a:pt x="658733" y="245269"/>
                                  </a:lnTo>
                                  <a:lnTo>
                                    <a:pt x="838208" y="927100"/>
                                  </a:lnTo>
                                  <a:lnTo>
                                    <a:pt x="840193" y="928291"/>
                                  </a:lnTo>
                                  <a:lnTo>
                                    <a:pt x="841781" y="933450"/>
                                  </a:lnTo>
                                  <a:lnTo>
                                    <a:pt x="899356" y="921941"/>
                                  </a:lnTo>
                                  <a:lnTo>
                                    <a:pt x="911665" y="922338"/>
                                  </a:lnTo>
                                  <a:lnTo>
                                    <a:pt x="923180" y="923529"/>
                                  </a:lnTo>
                                  <a:lnTo>
                                    <a:pt x="935489" y="924719"/>
                                  </a:lnTo>
                                  <a:lnTo>
                                    <a:pt x="946607" y="926704"/>
                                  </a:lnTo>
                                  <a:lnTo>
                                    <a:pt x="957725" y="929482"/>
                                  </a:lnTo>
                                  <a:lnTo>
                                    <a:pt x="969240" y="932657"/>
                                  </a:lnTo>
                                  <a:lnTo>
                                    <a:pt x="979960" y="936229"/>
                                  </a:lnTo>
                                  <a:lnTo>
                                    <a:pt x="991078" y="939800"/>
                                  </a:lnTo>
                                  <a:lnTo>
                                    <a:pt x="1001402" y="944166"/>
                                  </a:lnTo>
                                  <a:lnTo>
                                    <a:pt x="1011726" y="948929"/>
                                  </a:lnTo>
                                  <a:lnTo>
                                    <a:pt x="1022049" y="954485"/>
                                  </a:lnTo>
                                  <a:lnTo>
                                    <a:pt x="1031976" y="960438"/>
                                  </a:lnTo>
                                  <a:lnTo>
                                    <a:pt x="1041506" y="966788"/>
                                  </a:lnTo>
                                  <a:lnTo>
                                    <a:pt x="1051432" y="973535"/>
                                  </a:lnTo>
                                  <a:lnTo>
                                    <a:pt x="1060565" y="980679"/>
                                  </a:lnTo>
                                  <a:lnTo>
                                    <a:pt x="1069697" y="988616"/>
                                  </a:lnTo>
                                  <a:lnTo>
                                    <a:pt x="1076050" y="994172"/>
                                  </a:lnTo>
                                  <a:lnTo>
                                    <a:pt x="1081212" y="999729"/>
                                  </a:lnTo>
                                  <a:lnTo>
                                    <a:pt x="1086374" y="1005682"/>
                                  </a:lnTo>
                                  <a:lnTo>
                                    <a:pt x="1090345" y="1012032"/>
                                  </a:lnTo>
                                  <a:lnTo>
                                    <a:pt x="1126478" y="1071960"/>
                                  </a:lnTo>
                                  <a:lnTo>
                                    <a:pt x="1183258" y="1074341"/>
                                  </a:lnTo>
                                  <a:lnTo>
                                    <a:pt x="1184847" y="1075532"/>
                                  </a:lnTo>
                                  <a:lnTo>
                                    <a:pt x="1199538" y="1077913"/>
                                  </a:lnTo>
                                  <a:lnTo>
                                    <a:pt x="1214230" y="1081088"/>
                                  </a:lnTo>
                                  <a:lnTo>
                                    <a:pt x="1228524" y="1085057"/>
                                  </a:lnTo>
                                  <a:lnTo>
                                    <a:pt x="1242818" y="1089422"/>
                                  </a:lnTo>
                                  <a:lnTo>
                                    <a:pt x="1256716" y="1094582"/>
                                  </a:lnTo>
                                  <a:lnTo>
                                    <a:pt x="1271010" y="1100932"/>
                                  </a:lnTo>
                                  <a:lnTo>
                                    <a:pt x="1284510" y="1106885"/>
                                  </a:lnTo>
                                  <a:lnTo>
                                    <a:pt x="1298011" y="1114029"/>
                                  </a:lnTo>
                                  <a:lnTo>
                                    <a:pt x="1310717" y="1121172"/>
                                  </a:lnTo>
                                  <a:lnTo>
                                    <a:pt x="1323820" y="1129507"/>
                                  </a:lnTo>
                                  <a:lnTo>
                                    <a:pt x="1336129" y="1137444"/>
                                  </a:lnTo>
                                  <a:lnTo>
                                    <a:pt x="1348041" y="1146175"/>
                                  </a:lnTo>
                                  <a:lnTo>
                                    <a:pt x="1359953" y="1155700"/>
                                  </a:lnTo>
                                  <a:lnTo>
                                    <a:pt x="1371071" y="1165225"/>
                                  </a:lnTo>
                                  <a:lnTo>
                                    <a:pt x="1381792" y="1175147"/>
                                  </a:lnTo>
                                  <a:lnTo>
                                    <a:pt x="1392115" y="1185863"/>
                                  </a:lnTo>
                                  <a:lnTo>
                                    <a:pt x="1408792" y="1204119"/>
                                  </a:lnTo>
                                  <a:lnTo>
                                    <a:pt x="1424278" y="1223566"/>
                                  </a:lnTo>
                                  <a:lnTo>
                                    <a:pt x="1439763" y="1243410"/>
                                  </a:lnTo>
                                  <a:lnTo>
                                    <a:pt x="1454058" y="1263254"/>
                                  </a:lnTo>
                                  <a:lnTo>
                                    <a:pt x="1467955" y="1283891"/>
                                  </a:lnTo>
                                  <a:lnTo>
                                    <a:pt x="1480264" y="1305322"/>
                                  </a:lnTo>
                                  <a:lnTo>
                                    <a:pt x="1492970" y="1327150"/>
                                  </a:lnTo>
                                  <a:lnTo>
                                    <a:pt x="1504088" y="1348582"/>
                                  </a:lnTo>
                                  <a:lnTo>
                                    <a:pt x="1505279" y="1351360"/>
                                  </a:lnTo>
                                  <a:lnTo>
                                    <a:pt x="1506471" y="1352154"/>
                                  </a:lnTo>
                                  <a:lnTo>
                                    <a:pt x="1508059" y="1352550"/>
                                  </a:lnTo>
                                  <a:lnTo>
                                    <a:pt x="1518780" y="1353344"/>
                                  </a:lnTo>
                                  <a:lnTo>
                                    <a:pt x="1528309" y="1355329"/>
                                  </a:lnTo>
                                  <a:lnTo>
                                    <a:pt x="1537839" y="1357710"/>
                                  </a:lnTo>
                                  <a:lnTo>
                                    <a:pt x="1546971" y="1360885"/>
                                  </a:lnTo>
                                  <a:lnTo>
                                    <a:pt x="1555707" y="1364457"/>
                                  </a:lnTo>
                                  <a:lnTo>
                                    <a:pt x="1563648" y="1368822"/>
                                  </a:lnTo>
                                  <a:lnTo>
                                    <a:pt x="1571590" y="1373982"/>
                                  </a:lnTo>
                                  <a:lnTo>
                                    <a:pt x="1578737" y="1379935"/>
                                  </a:lnTo>
                                  <a:lnTo>
                                    <a:pt x="1585487" y="1385888"/>
                                  </a:lnTo>
                                  <a:lnTo>
                                    <a:pt x="1591840" y="1392238"/>
                                  </a:lnTo>
                                  <a:lnTo>
                                    <a:pt x="1597796" y="1398985"/>
                                  </a:lnTo>
                                  <a:lnTo>
                                    <a:pt x="1603752" y="1406525"/>
                                  </a:lnTo>
                                  <a:lnTo>
                                    <a:pt x="1608914" y="1413669"/>
                                  </a:lnTo>
                                  <a:lnTo>
                                    <a:pt x="1613678" y="1421607"/>
                                  </a:lnTo>
                                  <a:lnTo>
                                    <a:pt x="1618046" y="1429544"/>
                                  </a:lnTo>
                                  <a:lnTo>
                                    <a:pt x="1622017" y="1437879"/>
                                  </a:lnTo>
                                  <a:lnTo>
                                    <a:pt x="1625988" y="1446213"/>
                                  </a:lnTo>
                                  <a:lnTo>
                                    <a:pt x="1629561" y="1454547"/>
                                  </a:lnTo>
                                  <a:lnTo>
                                    <a:pt x="1632738" y="1463279"/>
                                  </a:lnTo>
                                  <a:lnTo>
                                    <a:pt x="1635517" y="1471613"/>
                                  </a:lnTo>
                                  <a:lnTo>
                                    <a:pt x="1637900" y="1479947"/>
                                  </a:lnTo>
                                  <a:lnTo>
                                    <a:pt x="1639885" y="1488282"/>
                                  </a:lnTo>
                                  <a:lnTo>
                                    <a:pt x="1641473" y="1497013"/>
                                  </a:lnTo>
                                  <a:lnTo>
                                    <a:pt x="1643062" y="1504950"/>
                                  </a:lnTo>
                                  <a:lnTo>
                                    <a:pt x="1644253" y="1512491"/>
                                  </a:lnTo>
                                  <a:lnTo>
                                    <a:pt x="1645047" y="1520429"/>
                                  </a:lnTo>
                                  <a:lnTo>
                                    <a:pt x="1645841" y="1527969"/>
                                  </a:lnTo>
                                  <a:lnTo>
                                    <a:pt x="1646238" y="1534716"/>
                                  </a:lnTo>
                                  <a:lnTo>
                                    <a:pt x="1646238" y="1541463"/>
                                  </a:lnTo>
                                  <a:lnTo>
                                    <a:pt x="1646238" y="1548210"/>
                                  </a:lnTo>
                                  <a:lnTo>
                                    <a:pt x="1645841" y="1553766"/>
                                  </a:lnTo>
                                  <a:lnTo>
                                    <a:pt x="1645444" y="1558925"/>
                                  </a:lnTo>
                                  <a:lnTo>
                                    <a:pt x="1643458" y="1570832"/>
                                  </a:lnTo>
                                  <a:lnTo>
                                    <a:pt x="1642267" y="1583532"/>
                                  </a:lnTo>
                                  <a:lnTo>
                                    <a:pt x="1641473" y="1595835"/>
                                  </a:lnTo>
                                  <a:lnTo>
                                    <a:pt x="1640679" y="1608535"/>
                                  </a:lnTo>
                                  <a:lnTo>
                                    <a:pt x="1634723" y="1749029"/>
                                  </a:lnTo>
                                  <a:lnTo>
                                    <a:pt x="1628370" y="1889126"/>
                                  </a:lnTo>
                                  <a:lnTo>
                                    <a:pt x="1627973" y="1902222"/>
                                  </a:lnTo>
                                  <a:lnTo>
                                    <a:pt x="1626385" y="1915716"/>
                                  </a:lnTo>
                                  <a:lnTo>
                                    <a:pt x="1625194" y="1928416"/>
                                  </a:lnTo>
                                  <a:lnTo>
                                    <a:pt x="1623208" y="1941910"/>
                                  </a:lnTo>
                                  <a:lnTo>
                                    <a:pt x="1621223" y="1954610"/>
                                  </a:lnTo>
                                  <a:lnTo>
                                    <a:pt x="1618840" y="1968104"/>
                                  </a:lnTo>
                                  <a:lnTo>
                                    <a:pt x="1616061" y="1980804"/>
                                  </a:lnTo>
                                  <a:lnTo>
                                    <a:pt x="1612884" y="1993504"/>
                                  </a:lnTo>
                                  <a:lnTo>
                                    <a:pt x="1604546" y="2026444"/>
                                  </a:lnTo>
                                  <a:lnTo>
                                    <a:pt x="1595414" y="2058988"/>
                                  </a:lnTo>
                                  <a:lnTo>
                                    <a:pt x="1586281" y="2091532"/>
                                  </a:lnTo>
                                  <a:lnTo>
                                    <a:pt x="1577148" y="2123679"/>
                                  </a:lnTo>
                                  <a:lnTo>
                                    <a:pt x="1579134" y="2125663"/>
                                  </a:lnTo>
                                  <a:lnTo>
                                    <a:pt x="1617252" y="2294732"/>
                                  </a:lnTo>
                                  <a:lnTo>
                                    <a:pt x="1571590" y="2303463"/>
                                  </a:lnTo>
                                  <a:lnTo>
                                    <a:pt x="1487411" y="2318147"/>
                                  </a:lnTo>
                                  <a:lnTo>
                                    <a:pt x="1251951" y="2359026"/>
                                  </a:lnTo>
                                  <a:lnTo>
                                    <a:pt x="1000608" y="2402285"/>
                                  </a:lnTo>
                                  <a:lnTo>
                                    <a:pt x="897370" y="2420541"/>
                                  </a:lnTo>
                                  <a:lnTo>
                                    <a:pt x="824310" y="2433638"/>
                                  </a:lnTo>
                                  <a:lnTo>
                                    <a:pt x="785398" y="2236391"/>
                                  </a:lnTo>
                                  <a:lnTo>
                                    <a:pt x="781030" y="2228851"/>
                                  </a:lnTo>
                                  <a:lnTo>
                                    <a:pt x="776662" y="2221707"/>
                                  </a:lnTo>
                                  <a:lnTo>
                                    <a:pt x="771897" y="2214563"/>
                                  </a:lnTo>
                                  <a:lnTo>
                                    <a:pt x="767133" y="2207816"/>
                                  </a:lnTo>
                                  <a:lnTo>
                                    <a:pt x="761574" y="2201069"/>
                                  </a:lnTo>
                                  <a:lnTo>
                                    <a:pt x="756015" y="2194719"/>
                                  </a:lnTo>
                                  <a:lnTo>
                                    <a:pt x="750456" y="2188369"/>
                                  </a:lnTo>
                                  <a:lnTo>
                                    <a:pt x="744897" y="2182416"/>
                                  </a:lnTo>
                                  <a:lnTo>
                                    <a:pt x="738544" y="2176463"/>
                                  </a:lnTo>
                                  <a:lnTo>
                                    <a:pt x="732191" y="2170907"/>
                                  </a:lnTo>
                                  <a:lnTo>
                                    <a:pt x="725441" y="2165351"/>
                                  </a:lnTo>
                                  <a:lnTo>
                                    <a:pt x="719088" y="2159794"/>
                                  </a:lnTo>
                                  <a:lnTo>
                                    <a:pt x="711940" y="2155032"/>
                                  </a:lnTo>
                                  <a:lnTo>
                                    <a:pt x="704396" y="2149873"/>
                                  </a:lnTo>
                                  <a:lnTo>
                                    <a:pt x="697249" y="2145507"/>
                                  </a:lnTo>
                                  <a:lnTo>
                                    <a:pt x="689705" y="2141141"/>
                                  </a:lnTo>
                                  <a:lnTo>
                                    <a:pt x="678984" y="2135585"/>
                                  </a:lnTo>
                                  <a:lnTo>
                                    <a:pt x="668660" y="2130029"/>
                                  </a:lnTo>
                                  <a:lnTo>
                                    <a:pt x="648807" y="2118519"/>
                                  </a:lnTo>
                                  <a:lnTo>
                                    <a:pt x="630145" y="2106216"/>
                                  </a:lnTo>
                                  <a:lnTo>
                                    <a:pt x="611482" y="2093119"/>
                                  </a:lnTo>
                                  <a:lnTo>
                                    <a:pt x="593217" y="2080022"/>
                                  </a:lnTo>
                                  <a:lnTo>
                                    <a:pt x="576144" y="2065735"/>
                                  </a:lnTo>
                                  <a:lnTo>
                                    <a:pt x="559070" y="2051447"/>
                                  </a:lnTo>
                                  <a:lnTo>
                                    <a:pt x="543187" y="2035969"/>
                                  </a:lnTo>
                                  <a:lnTo>
                                    <a:pt x="526907" y="2020491"/>
                                  </a:lnTo>
                                  <a:lnTo>
                                    <a:pt x="511422" y="2004616"/>
                                  </a:lnTo>
                                  <a:lnTo>
                                    <a:pt x="496333" y="1988344"/>
                                  </a:lnTo>
                                  <a:lnTo>
                                    <a:pt x="481245" y="1971676"/>
                                  </a:lnTo>
                                  <a:lnTo>
                                    <a:pt x="466951" y="1954610"/>
                                  </a:lnTo>
                                  <a:lnTo>
                                    <a:pt x="452259" y="1937147"/>
                                  </a:lnTo>
                                  <a:lnTo>
                                    <a:pt x="424067" y="1902222"/>
                                  </a:lnTo>
                                  <a:lnTo>
                                    <a:pt x="418111" y="1894285"/>
                                  </a:lnTo>
                                  <a:lnTo>
                                    <a:pt x="412552" y="1886744"/>
                                  </a:lnTo>
                                  <a:lnTo>
                                    <a:pt x="401435" y="1870472"/>
                                  </a:lnTo>
                                  <a:lnTo>
                                    <a:pt x="391508" y="1853804"/>
                                  </a:lnTo>
                                  <a:lnTo>
                                    <a:pt x="381978" y="1837532"/>
                                  </a:lnTo>
                                  <a:lnTo>
                                    <a:pt x="372846" y="1820069"/>
                                  </a:lnTo>
                                  <a:lnTo>
                                    <a:pt x="364110" y="1803401"/>
                                  </a:lnTo>
                                  <a:lnTo>
                                    <a:pt x="356169" y="1785541"/>
                                  </a:lnTo>
                                  <a:lnTo>
                                    <a:pt x="348228" y="1768079"/>
                                  </a:lnTo>
                                  <a:lnTo>
                                    <a:pt x="332345" y="1733551"/>
                                  </a:lnTo>
                                  <a:lnTo>
                                    <a:pt x="324404" y="1716485"/>
                                  </a:lnTo>
                                  <a:lnTo>
                                    <a:pt x="316065" y="1699022"/>
                                  </a:lnTo>
                                  <a:lnTo>
                                    <a:pt x="307727" y="1682354"/>
                                  </a:lnTo>
                                  <a:lnTo>
                                    <a:pt x="298991" y="1666082"/>
                                  </a:lnTo>
                                  <a:lnTo>
                                    <a:pt x="289462" y="1649413"/>
                                  </a:lnTo>
                                  <a:lnTo>
                                    <a:pt x="279535" y="1633935"/>
                                  </a:lnTo>
                                  <a:lnTo>
                                    <a:pt x="275962" y="1624410"/>
                                  </a:lnTo>
                                  <a:lnTo>
                                    <a:pt x="271594" y="1614885"/>
                                  </a:lnTo>
                                  <a:lnTo>
                                    <a:pt x="266829" y="1605360"/>
                                  </a:lnTo>
                                  <a:lnTo>
                                    <a:pt x="261667" y="1595835"/>
                                  </a:lnTo>
                                  <a:lnTo>
                                    <a:pt x="256505" y="1586310"/>
                                  </a:lnTo>
                                  <a:lnTo>
                                    <a:pt x="250946" y="1577182"/>
                                  </a:lnTo>
                                  <a:lnTo>
                                    <a:pt x="239431" y="1558132"/>
                                  </a:lnTo>
                                  <a:lnTo>
                                    <a:pt x="227122" y="1539479"/>
                                  </a:lnTo>
                                  <a:lnTo>
                                    <a:pt x="214813" y="1521619"/>
                                  </a:lnTo>
                                  <a:lnTo>
                                    <a:pt x="190592" y="1486694"/>
                                  </a:lnTo>
                                  <a:lnTo>
                                    <a:pt x="185827" y="1479154"/>
                                  </a:lnTo>
                                  <a:lnTo>
                                    <a:pt x="181063" y="1470422"/>
                                  </a:lnTo>
                                  <a:lnTo>
                                    <a:pt x="170342" y="1450579"/>
                                  </a:lnTo>
                                  <a:lnTo>
                                    <a:pt x="164783" y="1441054"/>
                                  </a:lnTo>
                                  <a:lnTo>
                                    <a:pt x="159224" y="1431132"/>
                                  </a:lnTo>
                                  <a:lnTo>
                                    <a:pt x="156444" y="1427163"/>
                                  </a:lnTo>
                                  <a:lnTo>
                                    <a:pt x="153268" y="1423194"/>
                                  </a:lnTo>
                                  <a:lnTo>
                                    <a:pt x="149694" y="1419622"/>
                                  </a:lnTo>
                                  <a:lnTo>
                                    <a:pt x="146518" y="1416447"/>
                                  </a:lnTo>
                                  <a:lnTo>
                                    <a:pt x="143738" y="1413272"/>
                                  </a:lnTo>
                                  <a:lnTo>
                                    <a:pt x="140959" y="1409304"/>
                                  </a:lnTo>
                                  <a:lnTo>
                                    <a:pt x="138576" y="1404541"/>
                                  </a:lnTo>
                                  <a:lnTo>
                                    <a:pt x="136591" y="1398985"/>
                                  </a:lnTo>
                                  <a:lnTo>
                                    <a:pt x="134209" y="1393429"/>
                                  </a:lnTo>
                                  <a:lnTo>
                                    <a:pt x="132620" y="1387475"/>
                                  </a:lnTo>
                                  <a:lnTo>
                                    <a:pt x="129047" y="1373982"/>
                                  </a:lnTo>
                                  <a:lnTo>
                                    <a:pt x="125870" y="1360488"/>
                                  </a:lnTo>
                                  <a:lnTo>
                                    <a:pt x="122694" y="1346994"/>
                                  </a:lnTo>
                                  <a:lnTo>
                                    <a:pt x="120311" y="1335485"/>
                                  </a:lnTo>
                                  <a:lnTo>
                                    <a:pt x="117532" y="1325563"/>
                                  </a:lnTo>
                                  <a:lnTo>
                                    <a:pt x="109194" y="1300560"/>
                                  </a:lnTo>
                                  <a:lnTo>
                                    <a:pt x="100458" y="1276350"/>
                                  </a:lnTo>
                                  <a:lnTo>
                                    <a:pt x="95296" y="1264047"/>
                                  </a:lnTo>
                                  <a:lnTo>
                                    <a:pt x="90531" y="1252538"/>
                                  </a:lnTo>
                                  <a:lnTo>
                                    <a:pt x="85767" y="1241425"/>
                                  </a:lnTo>
                                  <a:lnTo>
                                    <a:pt x="80208" y="1229916"/>
                                  </a:lnTo>
                                  <a:lnTo>
                                    <a:pt x="77031" y="1223566"/>
                                  </a:lnTo>
                                  <a:lnTo>
                                    <a:pt x="73458" y="1217216"/>
                                  </a:lnTo>
                                  <a:lnTo>
                                    <a:pt x="65119" y="1203722"/>
                                  </a:lnTo>
                                  <a:lnTo>
                                    <a:pt x="55987" y="1190625"/>
                                  </a:lnTo>
                                  <a:lnTo>
                                    <a:pt x="46457" y="1177132"/>
                                  </a:lnTo>
                                  <a:lnTo>
                                    <a:pt x="26207" y="1150938"/>
                                  </a:lnTo>
                                  <a:lnTo>
                                    <a:pt x="6353" y="1125538"/>
                                  </a:lnTo>
                                  <a:lnTo>
                                    <a:pt x="3574" y="1121172"/>
                                  </a:lnTo>
                                  <a:lnTo>
                                    <a:pt x="1589" y="1116410"/>
                                  </a:lnTo>
                                  <a:lnTo>
                                    <a:pt x="397" y="1111250"/>
                                  </a:lnTo>
                                  <a:lnTo>
                                    <a:pt x="0" y="1106091"/>
                                  </a:lnTo>
                                  <a:lnTo>
                                    <a:pt x="0" y="1100535"/>
                                  </a:lnTo>
                                  <a:lnTo>
                                    <a:pt x="794" y="1094582"/>
                                  </a:lnTo>
                                  <a:lnTo>
                                    <a:pt x="1986" y="1088629"/>
                                  </a:lnTo>
                                  <a:lnTo>
                                    <a:pt x="3574" y="1083072"/>
                                  </a:lnTo>
                                  <a:lnTo>
                                    <a:pt x="5559" y="1077516"/>
                                  </a:lnTo>
                                  <a:lnTo>
                                    <a:pt x="8339" y="1071960"/>
                                  </a:lnTo>
                                  <a:lnTo>
                                    <a:pt x="11118" y="1066404"/>
                                  </a:lnTo>
                                  <a:lnTo>
                                    <a:pt x="14295" y="1061641"/>
                                  </a:lnTo>
                                  <a:lnTo>
                                    <a:pt x="17868" y="1056879"/>
                                  </a:lnTo>
                                  <a:lnTo>
                                    <a:pt x="21045" y="1052910"/>
                                  </a:lnTo>
                                  <a:lnTo>
                                    <a:pt x="24618" y="1048941"/>
                                  </a:lnTo>
                                  <a:lnTo>
                                    <a:pt x="28192" y="1045766"/>
                                  </a:lnTo>
                                  <a:lnTo>
                                    <a:pt x="33751" y="1041400"/>
                                  </a:lnTo>
                                  <a:lnTo>
                                    <a:pt x="39310" y="1037432"/>
                                  </a:lnTo>
                                  <a:lnTo>
                                    <a:pt x="45663" y="1034257"/>
                                  </a:lnTo>
                                  <a:lnTo>
                                    <a:pt x="52016" y="1031479"/>
                                  </a:lnTo>
                                  <a:lnTo>
                                    <a:pt x="58369" y="1029097"/>
                                  </a:lnTo>
                                  <a:lnTo>
                                    <a:pt x="64722" y="1027113"/>
                                  </a:lnTo>
                                  <a:lnTo>
                                    <a:pt x="71869" y="1025922"/>
                                  </a:lnTo>
                                  <a:lnTo>
                                    <a:pt x="78619" y="1024732"/>
                                  </a:lnTo>
                                  <a:lnTo>
                                    <a:pt x="85767" y="1023938"/>
                                  </a:lnTo>
                                  <a:lnTo>
                                    <a:pt x="92517" y="1023541"/>
                                  </a:lnTo>
                                  <a:lnTo>
                                    <a:pt x="100061" y="1023938"/>
                                  </a:lnTo>
                                  <a:lnTo>
                                    <a:pt x="107208" y="1024335"/>
                                  </a:lnTo>
                                  <a:lnTo>
                                    <a:pt x="114355" y="1024732"/>
                                  </a:lnTo>
                                  <a:lnTo>
                                    <a:pt x="121503" y="1025922"/>
                                  </a:lnTo>
                                  <a:lnTo>
                                    <a:pt x="129047" y="1027510"/>
                                  </a:lnTo>
                                  <a:lnTo>
                                    <a:pt x="136194" y="1029097"/>
                                  </a:lnTo>
                                  <a:lnTo>
                                    <a:pt x="143341" y="1031082"/>
                                  </a:lnTo>
                                  <a:lnTo>
                                    <a:pt x="150488" y="1033066"/>
                                  </a:lnTo>
                                  <a:lnTo>
                                    <a:pt x="157636" y="1035844"/>
                                  </a:lnTo>
                                  <a:lnTo>
                                    <a:pt x="164783" y="1038622"/>
                                  </a:lnTo>
                                  <a:lnTo>
                                    <a:pt x="171533" y="1041400"/>
                                  </a:lnTo>
                                  <a:lnTo>
                                    <a:pt x="177886" y="1044972"/>
                                  </a:lnTo>
                                  <a:lnTo>
                                    <a:pt x="185033" y="1048544"/>
                                  </a:lnTo>
                                  <a:lnTo>
                                    <a:pt x="191386" y="1052116"/>
                                  </a:lnTo>
                                  <a:lnTo>
                                    <a:pt x="197739" y="1055688"/>
                                  </a:lnTo>
                                  <a:lnTo>
                                    <a:pt x="203695" y="1059657"/>
                                  </a:lnTo>
                                  <a:lnTo>
                                    <a:pt x="209651" y="1064022"/>
                                  </a:lnTo>
                                  <a:lnTo>
                                    <a:pt x="215210" y="1067991"/>
                                  </a:lnTo>
                                  <a:lnTo>
                                    <a:pt x="220769" y="1072754"/>
                                  </a:lnTo>
                                  <a:lnTo>
                                    <a:pt x="225534" y="1077516"/>
                                  </a:lnTo>
                                  <a:lnTo>
                                    <a:pt x="230299" y="1081882"/>
                                  </a:lnTo>
                                  <a:lnTo>
                                    <a:pt x="235064" y="1086644"/>
                                  </a:lnTo>
                                  <a:lnTo>
                                    <a:pt x="239828" y="1092200"/>
                                  </a:lnTo>
                                  <a:lnTo>
                                    <a:pt x="244593" y="1097757"/>
                                  </a:lnTo>
                                  <a:lnTo>
                                    <a:pt x="252932" y="1109663"/>
                                  </a:lnTo>
                                  <a:lnTo>
                                    <a:pt x="260873" y="1121966"/>
                                  </a:lnTo>
                                  <a:lnTo>
                                    <a:pt x="268814" y="1135063"/>
                                  </a:lnTo>
                                  <a:lnTo>
                                    <a:pt x="283903" y="1160463"/>
                                  </a:lnTo>
                                  <a:lnTo>
                                    <a:pt x="291447" y="1173163"/>
                                  </a:lnTo>
                                  <a:lnTo>
                                    <a:pt x="299388" y="1185069"/>
                                  </a:lnTo>
                                  <a:lnTo>
                                    <a:pt x="306139" y="1195785"/>
                                  </a:lnTo>
                                  <a:lnTo>
                                    <a:pt x="312889" y="1206897"/>
                                  </a:lnTo>
                                  <a:lnTo>
                                    <a:pt x="327580" y="1230710"/>
                                  </a:lnTo>
                                  <a:lnTo>
                                    <a:pt x="342272" y="1255713"/>
                                  </a:lnTo>
                                  <a:lnTo>
                                    <a:pt x="357757" y="1281113"/>
                                  </a:lnTo>
                                  <a:lnTo>
                                    <a:pt x="365699" y="1293416"/>
                                  </a:lnTo>
                                  <a:lnTo>
                                    <a:pt x="373640" y="1305719"/>
                                  </a:lnTo>
                                  <a:lnTo>
                                    <a:pt x="382375" y="1317229"/>
                                  </a:lnTo>
                                  <a:lnTo>
                                    <a:pt x="390714" y="1328738"/>
                                  </a:lnTo>
                                  <a:lnTo>
                                    <a:pt x="399846" y="1339454"/>
                                  </a:lnTo>
                                  <a:lnTo>
                                    <a:pt x="409376" y="1348979"/>
                                  </a:lnTo>
                                  <a:lnTo>
                                    <a:pt x="418905" y="1358504"/>
                                  </a:lnTo>
                                  <a:lnTo>
                                    <a:pt x="423670" y="1362472"/>
                                  </a:lnTo>
                                  <a:lnTo>
                                    <a:pt x="428832" y="1366441"/>
                                  </a:lnTo>
                                  <a:lnTo>
                                    <a:pt x="437171" y="1372791"/>
                                  </a:lnTo>
                                  <a:lnTo>
                                    <a:pt x="445112" y="1378744"/>
                                  </a:lnTo>
                                  <a:lnTo>
                                    <a:pt x="453450" y="1383904"/>
                                  </a:lnTo>
                                  <a:lnTo>
                                    <a:pt x="462186" y="1388666"/>
                                  </a:lnTo>
                                  <a:lnTo>
                                    <a:pt x="470921" y="1392635"/>
                                  </a:lnTo>
                                  <a:lnTo>
                                    <a:pt x="479260" y="1396207"/>
                                  </a:lnTo>
                                  <a:lnTo>
                                    <a:pt x="488789" y="1399382"/>
                                  </a:lnTo>
                                  <a:lnTo>
                                    <a:pt x="497525" y="1402160"/>
                                  </a:lnTo>
                                  <a:lnTo>
                                    <a:pt x="506657" y="1404144"/>
                                  </a:lnTo>
                                  <a:lnTo>
                                    <a:pt x="516187" y="1405732"/>
                                  </a:lnTo>
                                  <a:lnTo>
                                    <a:pt x="525716" y="1407319"/>
                                  </a:lnTo>
                                  <a:lnTo>
                                    <a:pt x="535246" y="1408113"/>
                                  </a:lnTo>
                                  <a:lnTo>
                                    <a:pt x="545172" y="1408113"/>
                                  </a:lnTo>
                                  <a:lnTo>
                                    <a:pt x="555099" y="1407716"/>
                                  </a:lnTo>
                                  <a:lnTo>
                                    <a:pt x="565423" y="1406922"/>
                                  </a:lnTo>
                                  <a:lnTo>
                                    <a:pt x="575746" y="1404938"/>
                                  </a:lnTo>
                                  <a:lnTo>
                                    <a:pt x="578923" y="1404541"/>
                                  </a:lnTo>
                                  <a:lnTo>
                                    <a:pt x="582497" y="1402954"/>
                                  </a:lnTo>
                                  <a:lnTo>
                                    <a:pt x="586467" y="1401366"/>
                                  </a:lnTo>
                                  <a:lnTo>
                                    <a:pt x="590041" y="1398985"/>
                                  </a:lnTo>
                                  <a:lnTo>
                                    <a:pt x="594012" y="1395810"/>
                                  </a:lnTo>
                                  <a:lnTo>
                                    <a:pt x="597585" y="1392635"/>
                                  </a:lnTo>
                                  <a:lnTo>
                                    <a:pt x="601556" y="1389460"/>
                                  </a:lnTo>
                                  <a:lnTo>
                                    <a:pt x="604335" y="1385491"/>
                                  </a:lnTo>
                                  <a:lnTo>
                                    <a:pt x="609894" y="1379141"/>
                                  </a:lnTo>
                                  <a:lnTo>
                                    <a:pt x="614659" y="1372394"/>
                                  </a:lnTo>
                                  <a:lnTo>
                                    <a:pt x="619424" y="1365647"/>
                                  </a:lnTo>
                                  <a:lnTo>
                                    <a:pt x="623394" y="1358900"/>
                                  </a:lnTo>
                                  <a:lnTo>
                                    <a:pt x="627762" y="1352154"/>
                                  </a:lnTo>
                                  <a:lnTo>
                                    <a:pt x="631336" y="1344613"/>
                                  </a:lnTo>
                                  <a:lnTo>
                                    <a:pt x="634512" y="1337469"/>
                                  </a:lnTo>
                                  <a:lnTo>
                                    <a:pt x="637292" y="1330325"/>
                                  </a:lnTo>
                                  <a:lnTo>
                                    <a:pt x="640071" y="1323182"/>
                                  </a:lnTo>
                                  <a:lnTo>
                                    <a:pt x="642057" y="1315244"/>
                                  </a:lnTo>
                                  <a:lnTo>
                                    <a:pt x="644042" y="1307704"/>
                                  </a:lnTo>
                                  <a:lnTo>
                                    <a:pt x="645233" y="1299766"/>
                                  </a:lnTo>
                                  <a:lnTo>
                                    <a:pt x="646424" y="1291829"/>
                                  </a:lnTo>
                                  <a:lnTo>
                                    <a:pt x="647218" y="1283891"/>
                                  </a:lnTo>
                                  <a:lnTo>
                                    <a:pt x="647616" y="1275557"/>
                                  </a:lnTo>
                                  <a:lnTo>
                                    <a:pt x="648013" y="1267619"/>
                                  </a:lnTo>
                                  <a:lnTo>
                                    <a:pt x="647616" y="1259682"/>
                                  </a:lnTo>
                                  <a:lnTo>
                                    <a:pt x="647218" y="1252538"/>
                                  </a:lnTo>
                                  <a:lnTo>
                                    <a:pt x="646424" y="1245394"/>
                                  </a:lnTo>
                                  <a:lnTo>
                                    <a:pt x="645233" y="1237457"/>
                                  </a:lnTo>
                                  <a:lnTo>
                                    <a:pt x="466951" y="280988"/>
                                  </a:lnTo>
                                  <a:lnTo>
                                    <a:pt x="465362" y="271463"/>
                                  </a:lnTo>
                                  <a:lnTo>
                                    <a:pt x="464568" y="263128"/>
                                  </a:lnTo>
                                  <a:lnTo>
                                    <a:pt x="464568" y="254397"/>
                                  </a:lnTo>
                                  <a:lnTo>
                                    <a:pt x="464965" y="246857"/>
                                  </a:lnTo>
                                  <a:lnTo>
                                    <a:pt x="465759" y="239316"/>
                                  </a:lnTo>
                                  <a:lnTo>
                                    <a:pt x="467348" y="232569"/>
                                  </a:lnTo>
                                  <a:lnTo>
                                    <a:pt x="468936" y="225822"/>
                                  </a:lnTo>
                                  <a:lnTo>
                                    <a:pt x="471318" y="219869"/>
                                  </a:lnTo>
                                  <a:lnTo>
                                    <a:pt x="473701" y="214313"/>
                                  </a:lnTo>
                                  <a:lnTo>
                                    <a:pt x="476480" y="209153"/>
                                  </a:lnTo>
                                  <a:lnTo>
                                    <a:pt x="479657" y="204391"/>
                                  </a:lnTo>
                                  <a:lnTo>
                                    <a:pt x="482833" y="199628"/>
                                  </a:lnTo>
                                  <a:lnTo>
                                    <a:pt x="486407" y="195263"/>
                                  </a:lnTo>
                                  <a:lnTo>
                                    <a:pt x="490775" y="191691"/>
                                  </a:lnTo>
                                  <a:lnTo>
                                    <a:pt x="494348" y="188119"/>
                                  </a:lnTo>
                                  <a:lnTo>
                                    <a:pt x="498319" y="184944"/>
                                  </a:lnTo>
                                  <a:lnTo>
                                    <a:pt x="502289" y="182166"/>
                                  </a:lnTo>
                                  <a:lnTo>
                                    <a:pt x="506657" y="179785"/>
                                  </a:lnTo>
                                  <a:lnTo>
                                    <a:pt x="514201" y="175419"/>
                                  </a:lnTo>
                                  <a:lnTo>
                                    <a:pt x="522143" y="171450"/>
                                  </a:lnTo>
                                  <a:lnTo>
                                    <a:pt x="528893" y="169069"/>
                                  </a:lnTo>
                                  <a:lnTo>
                                    <a:pt x="534849" y="167482"/>
                                  </a:lnTo>
                                  <a:lnTo>
                                    <a:pt x="539614" y="166291"/>
                                  </a:lnTo>
                                  <a:lnTo>
                                    <a:pt x="543981" y="165497"/>
                                  </a:lnTo>
                                  <a:lnTo>
                                    <a:pt x="552320" y="163910"/>
                                  </a:lnTo>
                                  <a:lnTo>
                                    <a:pt x="561055" y="162719"/>
                                  </a:lnTo>
                                  <a:lnTo>
                                    <a:pt x="569393" y="162322"/>
                                  </a:lnTo>
                                  <a:lnTo>
                                    <a:pt x="577732" y="161925"/>
                                  </a:lnTo>
                                  <a:close/>
                                  <a:moveTo>
                                    <a:pt x="576263" y="0"/>
                                  </a:moveTo>
                                  <a:lnTo>
                                    <a:pt x="594539" y="397"/>
                                  </a:lnTo>
                                  <a:lnTo>
                                    <a:pt x="612419" y="1589"/>
                                  </a:lnTo>
                                  <a:lnTo>
                                    <a:pt x="630298" y="3973"/>
                                  </a:lnTo>
                                  <a:lnTo>
                                    <a:pt x="647780" y="7151"/>
                                  </a:lnTo>
                                  <a:lnTo>
                                    <a:pt x="664864" y="10727"/>
                                  </a:lnTo>
                                  <a:lnTo>
                                    <a:pt x="681551" y="15098"/>
                                  </a:lnTo>
                                  <a:lnTo>
                                    <a:pt x="697841" y="20263"/>
                                  </a:lnTo>
                                  <a:lnTo>
                                    <a:pt x="714131" y="26620"/>
                                  </a:lnTo>
                                  <a:lnTo>
                                    <a:pt x="729626" y="33374"/>
                                  </a:lnTo>
                                  <a:lnTo>
                                    <a:pt x="745122" y="41321"/>
                                  </a:lnTo>
                                  <a:lnTo>
                                    <a:pt x="759822" y="50062"/>
                                  </a:lnTo>
                                  <a:lnTo>
                                    <a:pt x="774920" y="59200"/>
                                  </a:lnTo>
                                  <a:lnTo>
                                    <a:pt x="788826" y="69530"/>
                                  </a:lnTo>
                                  <a:lnTo>
                                    <a:pt x="803130" y="80655"/>
                                  </a:lnTo>
                                  <a:lnTo>
                                    <a:pt x="816638" y="92575"/>
                                  </a:lnTo>
                                  <a:lnTo>
                                    <a:pt x="830147" y="105289"/>
                                  </a:lnTo>
                                  <a:lnTo>
                                    <a:pt x="842464" y="118798"/>
                                  </a:lnTo>
                                  <a:lnTo>
                                    <a:pt x="854780" y="132307"/>
                                  </a:lnTo>
                                  <a:lnTo>
                                    <a:pt x="865508" y="146610"/>
                                  </a:lnTo>
                                  <a:lnTo>
                                    <a:pt x="876235" y="160516"/>
                                  </a:lnTo>
                                  <a:lnTo>
                                    <a:pt x="885374" y="175615"/>
                                  </a:lnTo>
                                  <a:lnTo>
                                    <a:pt x="894115" y="190315"/>
                                  </a:lnTo>
                                  <a:lnTo>
                                    <a:pt x="901664" y="205811"/>
                                  </a:lnTo>
                                  <a:lnTo>
                                    <a:pt x="908815" y="221306"/>
                                  </a:lnTo>
                                  <a:lnTo>
                                    <a:pt x="915172" y="237596"/>
                                  </a:lnTo>
                                  <a:lnTo>
                                    <a:pt x="920337" y="253886"/>
                                  </a:lnTo>
                                  <a:lnTo>
                                    <a:pt x="924708" y="270574"/>
                                  </a:lnTo>
                                  <a:lnTo>
                                    <a:pt x="928284" y="287658"/>
                                  </a:lnTo>
                                  <a:lnTo>
                                    <a:pt x="931462" y="304743"/>
                                  </a:lnTo>
                                  <a:lnTo>
                                    <a:pt x="933449" y="322622"/>
                                  </a:lnTo>
                                  <a:lnTo>
                                    <a:pt x="934641" y="340502"/>
                                  </a:lnTo>
                                  <a:lnTo>
                                    <a:pt x="935038" y="359175"/>
                                  </a:lnTo>
                                  <a:lnTo>
                                    <a:pt x="934641" y="377452"/>
                                  </a:lnTo>
                                  <a:lnTo>
                                    <a:pt x="933449" y="395331"/>
                                  </a:lnTo>
                                  <a:lnTo>
                                    <a:pt x="931462" y="413211"/>
                                  </a:lnTo>
                                  <a:lnTo>
                                    <a:pt x="928284" y="430693"/>
                                  </a:lnTo>
                                  <a:lnTo>
                                    <a:pt x="924708" y="447777"/>
                                  </a:lnTo>
                                  <a:lnTo>
                                    <a:pt x="920337" y="464465"/>
                                  </a:lnTo>
                                  <a:lnTo>
                                    <a:pt x="915172" y="480755"/>
                                  </a:lnTo>
                                  <a:lnTo>
                                    <a:pt x="908815" y="496647"/>
                                  </a:lnTo>
                                  <a:lnTo>
                                    <a:pt x="901664" y="512540"/>
                                  </a:lnTo>
                                  <a:lnTo>
                                    <a:pt x="894115" y="527638"/>
                                  </a:lnTo>
                                  <a:lnTo>
                                    <a:pt x="885374" y="543134"/>
                                  </a:lnTo>
                                  <a:lnTo>
                                    <a:pt x="876235" y="557437"/>
                                  </a:lnTo>
                                  <a:lnTo>
                                    <a:pt x="865508" y="572138"/>
                                  </a:lnTo>
                                  <a:lnTo>
                                    <a:pt x="854780" y="585647"/>
                                  </a:lnTo>
                                  <a:lnTo>
                                    <a:pt x="842464" y="599553"/>
                                  </a:lnTo>
                                  <a:lnTo>
                                    <a:pt x="830147" y="612664"/>
                                  </a:lnTo>
                                  <a:lnTo>
                                    <a:pt x="830147" y="613061"/>
                                  </a:lnTo>
                                  <a:lnTo>
                                    <a:pt x="822201" y="620611"/>
                                  </a:lnTo>
                                  <a:lnTo>
                                    <a:pt x="813857" y="628160"/>
                                  </a:lnTo>
                                  <a:lnTo>
                                    <a:pt x="805911" y="634914"/>
                                  </a:lnTo>
                                  <a:lnTo>
                                    <a:pt x="797964" y="641668"/>
                                  </a:lnTo>
                                  <a:lnTo>
                                    <a:pt x="791607" y="619419"/>
                                  </a:lnTo>
                                  <a:lnTo>
                                    <a:pt x="785250" y="597963"/>
                                  </a:lnTo>
                                  <a:lnTo>
                                    <a:pt x="778496" y="576111"/>
                                  </a:lnTo>
                                  <a:lnTo>
                                    <a:pt x="771344" y="553861"/>
                                  </a:lnTo>
                                  <a:lnTo>
                                    <a:pt x="780880" y="543928"/>
                                  </a:lnTo>
                                  <a:lnTo>
                                    <a:pt x="790018" y="533201"/>
                                  </a:lnTo>
                                  <a:lnTo>
                                    <a:pt x="798759" y="522473"/>
                                  </a:lnTo>
                                  <a:lnTo>
                                    <a:pt x="806705" y="511745"/>
                                  </a:lnTo>
                                  <a:lnTo>
                                    <a:pt x="813857" y="500223"/>
                                  </a:lnTo>
                                  <a:lnTo>
                                    <a:pt x="820611" y="488701"/>
                                  </a:lnTo>
                                  <a:lnTo>
                                    <a:pt x="826571" y="476782"/>
                                  </a:lnTo>
                                  <a:lnTo>
                                    <a:pt x="831736" y="464862"/>
                                  </a:lnTo>
                                  <a:lnTo>
                                    <a:pt x="836504" y="452545"/>
                                  </a:lnTo>
                                  <a:lnTo>
                                    <a:pt x="840477" y="439831"/>
                                  </a:lnTo>
                                  <a:lnTo>
                                    <a:pt x="844053" y="427117"/>
                                  </a:lnTo>
                                  <a:lnTo>
                                    <a:pt x="846834" y="414005"/>
                                  </a:lnTo>
                                  <a:lnTo>
                                    <a:pt x="849218" y="400894"/>
                                  </a:lnTo>
                                  <a:lnTo>
                                    <a:pt x="850807" y="386988"/>
                                  </a:lnTo>
                                  <a:lnTo>
                                    <a:pt x="851602" y="373479"/>
                                  </a:lnTo>
                                  <a:lnTo>
                                    <a:pt x="851999" y="359175"/>
                                  </a:lnTo>
                                  <a:lnTo>
                                    <a:pt x="851602" y="344872"/>
                                  </a:lnTo>
                                  <a:lnTo>
                                    <a:pt x="850807" y="330966"/>
                                  </a:lnTo>
                                  <a:lnTo>
                                    <a:pt x="849218" y="317457"/>
                                  </a:lnTo>
                                  <a:lnTo>
                                    <a:pt x="846834" y="303948"/>
                                  </a:lnTo>
                                  <a:lnTo>
                                    <a:pt x="844053" y="291234"/>
                                  </a:lnTo>
                                  <a:lnTo>
                                    <a:pt x="840477" y="278123"/>
                                  </a:lnTo>
                                  <a:lnTo>
                                    <a:pt x="836504" y="265806"/>
                                  </a:lnTo>
                                  <a:lnTo>
                                    <a:pt x="831736" y="253092"/>
                                  </a:lnTo>
                                  <a:lnTo>
                                    <a:pt x="826571" y="241172"/>
                                  </a:lnTo>
                                  <a:lnTo>
                                    <a:pt x="820611" y="229253"/>
                                  </a:lnTo>
                                  <a:lnTo>
                                    <a:pt x="813460" y="217730"/>
                                  </a:lnTo>
                                  <a:lnTo>
                                    <a:pt x="806308" y="206605"/>
                                  </a:lnTo>
                                  <a:lnTo>
                                    <a:pt x="798759" y="195481"/>
                                  </a:lnTo>
                                  <a:lnTo>
                                    <a:pt x="789621" y="185150"/>
                                  </a:lnTo>
                                  <a:lnTo>
                                    <a:pt x="780880" y="174820"/>
                                  </a:lnTo>
                                  <a:lnTo>
                                    <a:pt x="770947" y="164092"/>
                                  </a:lnTo>
                                  <a:lnTo>
                                    <a:pt x="760617" y="154556"/>
                                  </a:lnTo>
                                  <a:lnTo>
                                    <a:pt x="750287" y="145021"/>
                                  </a:lnTo>
                                  <a:lnTo>
                                    <a:pt x="739559" y="136677"/>
                                  </a:lnTo>
                                  <a:lnTo>
                                    <a:pt x="728434" y="129128"/>
                                  </a:lnTo>
                                  <a:lnTo>
                                    <a:pt x="717310" y="121976"/>
                                  </a:lnTo>
                                  <a:lnTo>
                                    <a:pt x="705788" y="114825"/>
                                  </a:lnTo>
                                  <a:lnTo>
                                    <a:pt x="693868" y="108865"/>
                                  </a:lnTo>
                                  <a:lnTo>
                                    <a:pt x="682346" y="103700"/>
                                  </a:lnTo>
                                  <a:lnTo>
                                    <a:pt x="669632" y="98932"/>
                                  </a:lnTo>
                                  <a:lnTo>
                                    <a:pt x="657315" y="94959"/>
                                  </a:lnTo>
                                  <a:lnTo>
                                    <a:pt x="644204" y="91383"/>
                                  </a:lnTo>
                                  <a:lnTo>
                                    <a:pt x="631490" y="88204"/>
                                  </a:lnTo>
                                  <a:lnTo>
                                    <a:pt x="617584" y="86218"/>
                                  </a:lnTo>
                                  <a:lnTo>
                                    <a:pt x="604472" y="84628"/>
                                  </a:lnTo>
                                  <a:lnTo>
                                    <a:pt x="590169" y="83436"/>
                                  </a:lnTo>
                                  <a:lnTo>
                                    <a:pt x="576263" y="83436"/>
                                  </a:lnTo>
                                  <a:lnTo>
                                    <a:pt x="561960" y="83436"/>
                                  </a:lnTo>
                                  <a:lnTo>
                                    <a:pt x="548451" y="84628"/>
                                  </a:lnTo>
                                  <a:lnTo>
                                    <a:pt x="534545" y="86218"/>
                                  </a:lnTo>
                                  <a:lnTo>
                                    <a:pt x="521434" y="88204"/>
                                  </a:lnTo>
                                  <a:lnTo>
                                    <a:pt x="507925" y="91383"/>
                                  </a:lnTo>
                                  <a:lnTo>
                                    <a:pt x="495211" y="94959"/>
                                  </a:lnTo>
                                  <a:lnTo>
                                    <a:pt x="482497" y="98932"/>
                                  </a:lnTo>
                                  <a:lnTo>
                                    <a:pt x="470578" y="103700"/>
                                  </a:lnTo>
                                  <a:lnTo>
                                    <a:pt x="458658" y="108865"/>
                                  </a:lnTo>
                                  <a:lnTo>
                                    <a:pt x="446341" y="114825"/>
                                  </a:lnTo>
                                  <a:lnTo>
                                    <a:pt x="435217" y="121976"/>
                                  </a:lnTo>
                                  <a:lnTo>
                                    <a:pt x="423694" y="129128"/>
                                  </a:lnTo>
                                  <a:lnTo>
                                    <a:pt x="412967" y="136677"/>
                                  </a:lnTo>
                                  <a:lnTo>
                                    <a:pt x="401842" y="145021"/>
                                  </a:lnTo>
                                  <a:lnTo>
                                    <a:pt x="391512" y="154556"/>
                                  </a:lnTo>
                                  <a:lnTo>
                                    <a:pt x="381579" y="164092"/>
                                  </a:lnTo>
                                  <a:lnTo>
                                    <a:pt x="381182" y="164092"/>
                                  </a:lnTo>
                                  <a:lnTo>
                                    <a:pt x="371249" y="174820"/>
                                  </a:lnTo>
                                  <a:lnTo>
                                    <a:pt x="362111" y="185150"/>
                                  </a:lnTo>
                                  <a:lnTo>
                                    <a:pt x="353767" y="195481"/>
                                  </a:lnTo>
                                  <a:lnTo>
                                    <a:pt x="345821" y="207003"/>
                                  </a:lnTo>
                                  <a:lnTo>
                                    <a:pt x="338669" y="218128"/>
                                  </a:lnTo>
                                  <a:lnTo>
                                    <a:pt x="331915" y="229253"/>
                                  </a:lnTo>
                                  <a:lnTo>
                                    <a:pt x="325955" y="241172"/>
                                  </a:lnTo>
                                  <a:lnTo>
                                    <a:pt x="320790" y="253092"/>
                                  </a:lnTo>
                                  <a:lnTo>
                                    <a:pt x="315625" y="265806"/>
                                  </a:lnTo>
                                  <a:lnTo>
                                    <a:pt x="311652" y="278123"/>
                                  </a:lnTo>
                                  <a:lnTo>
                                    <a:pt x="308473" y="291234"/>
                                  </a:lnTo>
                                  <a:lnTo>
                                    <a:pt x="305692" y="303948"/>
                                  </a:lnTo>
                                  <a:lnTo>
                                    <a:pt x="303308" y="317457"/>
                                  </a:lnTo>
                                  <a:lnTo>
                                    <a:pt x="301719" y="330966"/>
                                  </a:lnTo>
                                  <a:lnTo>
                                    <a:pt x="300924" y="345269"/>
                                  </a:lnTo>
                                  <a:lnTo>
                                    <a:pt x="300527" y="359175"/>
                                  </a:lnTo>
                                  <a:lnTo>
                                    <a:pt x="300924" y="373479"/>
                                  </a:lnTo>
                                  <a:lnTo>
                                    <a:pt x="301719" y="386988"/>
                                  </a:lnTo>
                                  <a:lnTo>
                                    <a:pt x="303308" y="400894"/>
                                  </a:lnTo>
                                  <a:lnTo>
                                    <a:pt x="305692" y="414005"/>
                                  </a:lnTo>
                                  <a:lnTo>
                                    <a:pt x="308473" y="427514"/>
                                  </a:lnTo>
                                  <a:lnTo>
                                    <a:pt x="311652" y="440228"/>
                                  </a:lnTo>
                                  <a:lnTo>
                                    <a:pt x="315625" y="452545"/>
                                  </a:lnTo>
                                  <a:lnTo>
                                    <a:pt x="320790" y="464862"/>
                                  </a:lnTo>
                                  <a:lnTo>
                                    <a:pt x="325955" y="476782"/>
                                  </a:lnTo>
                                  <a:lnTo>
                                    <a:pt x="331915" y="489098"/>
                                  </a:lnTo>
                                  <a:lnTo>
                                    <a:pt x="338669" y="500223"/>
                                  </a:lnTo>
                                  <a:lnTo>
                                    <a:pt x="345821" y="511745"/>
                                  </a:lnTo>
                                  <a:lnTo>
                                    <a:pt x="353767" y="522870"/>
                                  </a:lnTo>
                                  <a:lnTo>
                                    <a:pt x="362111" y="533201"/>
                                  </a:lnTo>
                                  <a:lnTo>
                                    <a:pt x="371249" y="543928"/>
                                  </a:lnTo>
                                  <a:lnTo>
                                    <a:pt x="381182" y="554258"/>
                                  </a:lnTo>
                                  <a:lnTo>
                                    <a:pt x="387539" y="560218"/>
                                  </a:lnTo>
                                  <a:lnTo>
                                    <a:pt x="393896" y="566575"/>
                                  </a:lnTo>
                                  <a:lnTo>
                                    <a:pt x="400650" y="572138"/>
                                  </a:lnTo>
                                  <a:lnTo>
                                    <a:pt x="407405" y="577700"/>
                                  </a:lnTo>
                                  <a:lnTo>
                                    <a:pt x="414159" y="582468"/>
                                  </a:lnTo>
                                  <a:lnTo>
                                    <a:pt x="420913" y="587633"/>
                                  </a:lnTo>
                                  <a:lnTo>
                                    <a:pt x="428065" y="592401"/>
                                  </a:lnTo>
                                  <a:lnTo>
                                    <a:pt x="435614" y="597169"/>
                                  </a:lnTo>
                                  <a:lnTo>
                                    <a:pt x="442368" y="601142"/>
                                  </a:lnTo>
                                  <a:lnTo>
                                    <a:pt x="449917" y="605115"/>
                                  </a:lnTo>
                                  <a:lnTo>
                                    <a:pt x="457069" y="608691"/>
                                  </a:lnTo>
                                  <a:lnTo>
                                    <a:pt x="465015" y="612267"/>
                                  </a:lnTo>
                                  <a:lnTo>
                                    <a:pt x="472564" y="615445"/>
                                  </a:lnTo>
                                  <a:lnTo>
                                    <a:pt x="480113" y="618227"/>
                                  </a:lnTo>
                                  <a:lnTo>
                                    <a:pt x="488457" y="621008"/>
                                  </a:lnTo>
                                  <a:lnTo>
                                    <a:pt x="496403" y="623789"/>
                                  </a:lnTo>
                                  <a:lnTo>
                                    <a:pt x="498787" y="634914"/>
                                  </a:lnTo>
                                  <a:lnTo>
                                    <a:pt x="501171" y="645642"/>
                                  </a:lnTo>
                                  <a:lnTo>
                                    <a:pt x="505541" y="667891"/>
                                  </a:lnTo>
                                  <a:lnTo>
                                    <a:pt x="508720" y="690141"/>
                                  </a:lnTo>
                                  <a:lnTo>
                                    <a:pt x="511501" y="712788"/>
                                  </a:lnTo>
                                  <a:lnTo>
                                    <a:pt x="498390" y="710404"/>
                                  </a:lnTo>
                                  <a:lnTo>
                                    <a:pt x="484881" y="707226"/>
                                  </a:lnTo>
                                  <a:lnTo>
                                    <a:pt x="472167" y="703253"/>
                                  </a:lnTo>
                                  <a:lnTo>
                                    <a:pt x="459453" y="699279"/>
                                  </a:lnTo>
                                  <a:lnTo>
                                    <a:pt x="446739" y="694909"/>
                                  </a:lnTo>
                                  <a:lnTo>
                                    <a:pt x="434819" y="690141"/>
                                  </a:lnTo>
                                  <a:lnTo>
                                    <a:pt x="422503" y="684579"/>
                                  </a:lnTo>
                                  <a:lnTo>
                                    <a:pt x="410583" y="678619"/>
                                  </a:lnTo>
                                  <a:lnTo>
                                    <a:pt x="398664" y="671864"/>
                                  </a:lnTo>
                                  <a:lnTo>
                                    <a:pt x="387142" y="665110"/>
                                  </a:lnTo>
                                  <a:lnTo>
                                    <a:pt x="376017" y="657561"/>
                                  </a:lnTo>
                                  <a:lnTo>
                                    <a:pt x="364892" y="649615"/>
                                  </a:lnTo>
                                  <a:lnTo>
                                    <a:pt x="354164" y="641271"/>
                                  </a:lnTo>
                                  <a:lnTo>
                                    <a:pt x="343040" y="632133"/>
                                  </a:lnTo>
                                  <a:lnTo>
                                    <a:pt x="332709" y="622994"/>
                                  </a:lnTo>
                                  <a:lnTo>
                                    <a:pt x="322379" y="612664"/>
                                  </a:lnTo>
                                  <a:lnTo>
                                    <a:pt x="309665" y="599553"/>
                                  </a:lnTo>
                                  <a:lnTo>
                                    <a:pt x="297746" y="585647"/>
                                  </a:lnTo>
                                  <a:lnTo>
                                    <a:pt x="286621" y="572138"/>
                                  </a:lnTo>
                                  <a:lnTo>
                                    <a:pt x="276291" y="557437"/>
                                  </a:lnTo>
                                  <a:lnTo>
                                    <a:pt x="267153" y="543134"/>
                                  </a:lnTo>
                                  <a:lnTo>
                                    <a:pt x="258412" y="527638"/>
                                  </a:lnTo>
                                  <a:lnTo>
                                    <a:pt x="250465" y="512540"/>
                                  </a:lnTo>
                                  <a:lnTo>
                                    <a:pt x="243711" y="496647"/>
                                  </a:lnTo>
                                  <a:lnTo>
                                    <a:pt x="237751" y="480755"/>
                                  </a:lnTo>
                                  <a:lnTo>
                                    <a:pt x="231792" y="464465"/>
                                  </a:lnTo>
                                  <a:lnTo>
                                    <a:pt x="227421" y="447777"/>
                                  </a:lnTo>
                                  <a:lnTo>
                                    <a:pt x="223845" y="430693"/>
                                  </a:lnTo>
                                  <a:lnTo>
                                    <a:pt x="221064" y="413211"/>
                                  </a:lnTo>
                                  <a:lnTo>
                                    <a:pt x="219078" y="395331"/>
                                  </a:lnTo>
                                  <a:lnTo>
                                    <a:pt x="217886" y="377452"/>
                                  </a:lnTo>
                                  <a:lnTo>
                                    <a:pt x="217488" y="359175"/>
                                  </a:lnTo>
                                  <a:lnTo>
                                    <a:pt x="217886" y="340502"/>
                                  </a:lnTo>
                                  <a:lnTo>
                                    <a:pt x="219078" y="322622"/>
                                  </a:lnTo>
                                  <a:lnTo>
                                    <a:pt x="221064" y="304743"/>
                                  </a:lnTo>
                                  <a:lnTo>
                                    <a:pt x="223845" y="287658"/>
                                  </a:lnTo>
                                  <a:lnTo>
                                    <a:pt x="227421" y="270574"/>
                                  </a:lnTo>
                                  <a:lnTo>
                                    <a:pt x="231792" y="253886"/>
                                  </a:lnTo>
                                  <a:lnTo>
                                    <a:pt x="237751" y="237596"/>
                                  </a:lnTo>
                                  <a:lnTo>
                                    <a:pt x="243711" y="221306"/>
                                  </a:lnTo>
                                  <a:lnTo>
                                    <a:pt x="250465" y="205811"/>
                                  </a:lnTo>
                                  <a:lnTo>
                                    <a:pt x="258412" y="190315"/>
                                  </a:lnTo>
                                  <a:lnTo>
                                    <a:pt x="267153" y="175615"/>
                                  </a:lnTo>
                                  <a:lnTo>
                                    <a:pt x="276291" y="160516"/>
                                  </a:lnTo>
                                  <a:lnTo>
                                    <a:pt x="286621" y="146610"/>
                                  </a:lnTo>
                                  <a:lnTo>
                                    <a:pt x="297746" y="132307"/>
                                  </a:lnTo>
                                  <a:lnTo>
                                    <a:pt x="309665" y="118798"/>
                                  </a:lnTo>
                                  <a:lnTo>
                                    <a:pt x="322379" y="105289"/>
                                  </a:lnTo>
                                  <a:lnTo>
                                    <a:pt x="335491" y="92575"/>
                                  </a:lnTo>
                                  <a:lnTo>
                                    <a:pt x="349397" y="80655"/>
                                  </a:lnTo>
                                  <a:lnTo>
                                    <a:pt x="363303" y="69530"/>
                                  </a:lnTo>
                                  <a:lnTo>
                                    <a:pt x="378003" y="59200"/>
                                  </a:lnTo>
                                  <a:lnTo>
                                    <a:pt x="392307" y="50062"/>
                                  </a:lnTo>
                                  <a:lnTo>
                                    <a:pt x="407405" y="41321"/>
                                  </a:lnTo>
                                  <a:lnTo>
                                    <a:pt x="422900" y="33374"/>
                                  </a:lnTo>
                                  <a:lnTo>
                                    <a:pt x="438395" y="26620"/>
                                  </a:lnTo>
                                  <a:lnTo>
                                    <a:pt x="454288" y="20263"/>
                                  </a:lnTo>
                                  <a:lnTo>
                                    <a:pt x="470975" y="15098"/>
                                  </a:lnTo>
                                  <a:lnTo>
                                    <a:pt x="487662" y="10727"/>
                                  </a:lnTo>
                                  <a:lnTo>
                                    <a:pt x="504747" y="7151"/>
                                  </a:lnTo>
                                  <a:lnTo>
                                    <a:pt x="522228" y="3973"/>
                                  </a:lnTo>
                                  <a:lnTo>
                                    <a:pt x="539710" y="1589"/>
                                  </a:lnTo>
                                  <a:lnTo>
                                    <a:pt x="557589" y="397"/>
                                  </a:lnTo>
                                  <a:lnTo>
                                    <a:pt x="57626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extLst/>
                          </wps:spPr>
                          <wps:bodyPr anchor="ctr"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contourClr>
                                <a:srgbClr val="FFFFFF"/>
                              </a:contourClr>
                            </a:sp3d>
                          </wps:bodyPr>
                        </wps:wsp>
                      </wpg:grpSp>
                      <wps:wsp>
                        <wps:cNvPr id="7" name="矩形 7"/>
                        <wps:cNvSpPr/>
                        <wps:spPr>
                          <a:xfrm>
                            <a:off x="0" y="25121"/>
                            <a:ext cx="1200150" cy="30162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155957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E6528FF" id="组合 12" o:spid="_x0000_s1058" style="position:absolute;left:0;text-align:left;margin-left:-38.95pt;margin-top:593.45pt;width:488.05pt;height:27.95pt;z-index:251713536" coordsize="61987,35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">
                <v:group id="组合 193" o:spid="_x0000_s1059" style="position:absolute;left:653;width:61334;height:3549" coordorigin=",-296" coordsize="61335,354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xyRrMQAAADcAAAADwAAAGRycy9kb3ducmV2LnhtbERPS2vCQBC+C/0PyxR6&#10;M5s0VNo0q4jU0oMU1ELpbciOSTA7G7JrHv/eFQre5uN7Tr4aTSN66lxtWUESxSCIC6trLhX8HLfz&#10;VxDOI2tsLJOCiRyslg+zHDNtB95Tf/ClCCHsMlRQed9mUrqiIoMusi1x4E62M+gD7EqpOxxCuGnk&#10;cxwvpMGaQ0OFLW0qKs6Hi1HwOeCwTpOPfnc+baa/48v37y4hpZ4ex/U7CE+jv4v/3V86zH9L4f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UxyRrMQAAADcAAAA&#10;DwAAAAAAAAAAAAAAAACqAgAAZHJzL2Rvd25yZXYueG1sUEsFBgAAAAAEAAQA+gAAAJsDAAAAAA==&#10;">
                  <v:group id="组合 54" o:spid="_x0000_s1060" style="position:absolute;top:-296;width:61335;height:3548" coordorigin=",-296" coordsize="61335,354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Gx92c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MYf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RsfdnFAAAA2wAA&#10;AA8AAAAAAAAAAAAAAAAAqgIAAGRycy9kb3ducmV2LnhtbFBLBQYAAAAABAAEAPoAAACcAwAAAAA=&#10;">
                    <v:line id="直接连接符 55" o:spid="_x0000_s1061" style="position:absolute;visibility:visible;mso-wrap-style:square" from="11265,1536" to="61176,15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qAHicMAAADbAAAADwAAAGRycy9kb3ducmV2LnhtbESPQWvCQBSE7wX/w/IEL0U3Sk1tdBWR&#10;FrxqpXh8zT6TYPZt3N3G+O9dQehxmJlvmMWqM7VoyfnKsoLxKAFBnFtdcaHg8P01nIHwAVljbZkU&#10;3MjDatl7WWCm7ZV31O5DISKEfYYKyhCaTEqfl2TQj2xDHL2TdQZDlK6Q2uE1wk0tJ0mSSoMVx4US&#10;G9qUlJ/3f0aBWf98zIrL4f1tHD4v9e8xfW0dKjXod+s5iEBd+A8/21utYDqFx5f4A+TyD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qgB4nDAAAA2wAAAA8AAAAAAAAAAAAA&#10;AAAAoQIAAGRycy9kb3ducmV2LnhtbFBLBQYAAAAABAAEAPkAAACRAwAAAAA=&#10;" strokecolor="#155957" strokeweight="1.5pt">
                      <v:stroke joinstyle="miter"/>
                    </v:line>
                    <v:shape id="文本框 74" o:spid="_x0000_s1062" type="#_x0000_t202" style="position:absolute;left:1879;top:-296;width:11011;height:35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zjF8EA&#10;AADbAAAADwAAAGRycy9kb3ducmV2LnhtbESPQWvCQBSE70L/w/IK3nRjQSnRVaRW8OBFG++P7DMb&#10;mn0bsk8T/71bKHgcZuYbZrUZfKPu1MU6sIHZNANFXAZbc2Wg+NlPPkFFQbbYBCYDD4qwWb+NVpjb&#10;0POJ7mepVIJwzNGAE2lzrWPpyGOchpY4edfQeZQku0rbDvsE943+yLKF9lhzWnDY0pej8vd88wZE&#10;7Hb2KL59PFyG4653WTnHwpjx+7BdghIa5BX+bx+sgfkC/r6kH6DX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xM4xfBAAAA2wAAAA8AAAAAAAAAAAAAAAAAmAIAAGRycy9kb3du&#10;cmV2LnhtbFBLBQYAAAAABAAEAPUAAACGAwAAAAA=&#10;" filled="f" stroked="f">
                      <v:textbox style="mso-fit-shape-to-text:t">
                        <w:txbxContent>
                          <w:p w:rsidR="00913EC0" w:rsidRPr="00AB6F35" w:rsidRDefault="00D7330C" w:rsidP="009A3B4D">
                            <w:pPr>
                              <w:pStyle w:val="a3"/>
                              <w:snapToGrid w:val="0"/>
                              <w:spacing w:before="0" w:beforeAutospacing="0" w:after="0" w:afterAutospacing="0"/>
                              <w:rPr>
                                <w:color w:val="155957"/>
                                <w:sz w:val="28"/>
                              </w:rPr>
                            </w:pPr>
                            <w:r w:rsidRPr="00AB6F35">
                              <w:rPr>
                                <w:rFonts w:ascii="方正兰亭粗黑简体" w:eastAsia="方正兰亭粗黑简体" w:cstheme="minorBidi" w:hint="eastAsia"/>
                                <w:color w:val="155957"/>
                                <w:kern w:val="24"/>
                                <w:sz w:val="32"/>
                                <w:szCs w:val="28"/>
                              </w:rPr>
                              <w:t>自我评价</w:t>
                            </w:r>
                          </w:p>
                        </w:txbxContent>
                      </v:textbox>
                    </v:shape>
                    <v:oval id="椭圆 57" o:spid="_x0000_s1063" style="position:absolute;top:438;width:2317;height:23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Am5n8YA&#10;AADbAAAADwAAAGRycy9kb3ducmV2LnhtbESPQWvCQBSE74X+h+UVvEizqWBa0qwiaqF4EEyL9PjI&#10;viZbs29DdtX4711B6HGYmW+YYj7YVpyo98axgpckBUFcOW24VvD99fH8BsIHZI2tY1JwIQ/z2eND&#10;gbl2Z97RqQy1iBD2OSpoQuhyKX3VkEWfuI44er+utxii7GupezxHuG3lJE0zadFwXGiwo2VD1aE8&#10;2kjZH7ddNhx+Ln/rbLkaL8xmuzdKjZ6GxTuIQEP4D9/bn1rB9BVuX+IPkLM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Am5n8YAAADbAAAADwAAAAAAAAAAAAAAAACYAgAAZHJz&#10;L2Rvd25yZXYueG1sUEsFBgAAAAAEAAQA9QAAAIsDAAAAAA==&#10;" fillcolor="#155957" stroked="f" strokeweight="1pt">
                      <v:stroke joinstyle="miter"/>
                    </v:oval>
                    <v:oval id="椭圆 59" o:spid="_x0000_s1064" style="position:absolute;left:60350;top:1024;width:985;height:9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qIdsYA&#10;AADbAAAADwAAAGRycy9kb3ducmV2LnhtbESPQWvCQBSE74X+h+UVvEizqWBo06wiaqF4EEyL9PjI&#10;viZbs29DdtX4711B6HGYmW+YYj7YVpyo98axgpckBUFcOW24VvD99fH8CsIHZI2tY1JwIQ/z2eND&#10;gbl2Z97RqQy1iBD2OSpoQuhyKX3VkEWfuI44er+utxii7GupezxHuG3lJE0zadFwXGiwo2VD1aE8&#10;2kjZH7ddNhx+Ln/rbLkaL8xmuzdKjZ6GxTuIQEP4D9/bn1rB9A1uX+IPkLM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tqIdsYAAADbAAAADwAAAAAAAAAAAAAAAACYAgAAZHJz&#10;L2Rvd25yZXYueG1sUEsFBgAAAAAEAAQA9QAAAIsDAAAAAA==&#10;" fillcolor="#155957" stroked="f" strokeweight="1pt">
                      <v:stroke joinstyle="miter"/>
                    </v:oval>
                  </v:group>
                  <v:shape id="KSO_Shape" o:spid="_x0000_s1065" style="position:absolute;left:534;top:712;width:1164;height:1723;visibility:visible;mso-wrap-style:square;v-text-anchor:middle" coordsize="1646238,243363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KphMIA&#10;AADcAAAADwAAAGRycy9kb3ducmV2LnhtbERPTWvCQBC9C/6HZQRvdaOF0kZXUbFQsYcmCl7H7JgN&#10;ZmdDdtX033eFgrd5vM+ZLTpbixu1vnKsYDxKQBAXTldcKjjsP1/eQfiArLF2TAp+ycNi3u/NMNXu&#10;zhnd8lCKGMI+RQUmhCaV0heGLPqRa4gjd3atxRBhW0rd4j2G21pOkuRNWqw4NhhsaG2ouORXq2C3&#10;OZbbeptc7Akz/P7ZZK+8MkoNB91yCiJQF57if/eXjvM/JvB4Jl4g5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oqmEwgAAANwAAAAPAAAAAAAAAAAAAAAAAJgCAABkcnMvZG93&#10;bnJldi54bWxQSwUGAAAAAAQABAD1AAAAhwMAAAAA&#10;" path="m577732,161925r8338,794l593614,163910r3971,793l601953,165894r3573,1588l609100,169069r3574,1984l616247,173435r3574,3175l623394,179388r3574,3175l630145,186135r3176,3968l636498,194469r3176,4763l642454,204788r2779,5556l648013,216297r2779,6350l653969,229394r2382,7938l658733,245269,838208,927100r1985,1191l841781,933450r57575,-11509l911665,922338r11515,1191l935489,924719r11118,1985l957725,929482r11515,3175l979960,936229r11118,3571l1001402,944166r10324,4763l1022049,954485r9927,5953l1041506,966788r9926,6747l1060565,980679r9132,7937l1076050,994172r5162,5557l1086374,1005682r3971,6350l1126478,1071960r56780,2381l1184847,1075532r14691,2381l1214230,1081088r14294,3969l1242818,1089422r13898,5160l1271010,1100932r13500,5953l1298011,1114029r12706,7143l1323820,1129507r12309,7937l1348041,1146175r11912,9525l1371071,1165225r10721,9922l1392115,1185863r16677,18256l1424278,1223566r15485,19844l1454058,1263254r13897,20637l1480264,1305322r12706,21828l1504088,1348582r1191,2778l1506471,1352154r1588,396l1518780,1353344r9529,1985l1537839,1357710r9132,3175l1555707,1364457r7941,4365l1571590,1373982r7147,5953l1585487,1385888r6353,6350l1597796,1398985r5956,7540l1608914,1413669r4764,7938l1618046,1429544r3971,8335l1625988,1446213r3573,8334l1632738,1463279r2779,8334l1637900,1479947r1985,8335l1641473,1497013r1589,7937l1644253,1512491r794,7938l1645841,1527969r397,6747l1646238,1541463r,6747l1645841,1553766r-397,5159l1643458,1570832r-1191,12700l1641473,1595835r-794,12700l1634723,1749029r-6353,140097l1627973,1902222r-1588,13494l1625194,1928416r-1986,13494l1621223,1954610r-2383,13494l1616061,1980804r-3177,12700l1604546,2026444r-9132,32544l1586281,2091532r-9133,32147l1579134,2125663r38118,169069l1571590,2303463r-84179,14684l1251951,2359026r-251343,43259l897370,2420541r-73060,13097l785398,2236391r-4368,-7540l776662,2221707r-4765,-7144l767133,2207816r-5559,-6747l756015,2194719r-5559,-6350l744897,2182416r-6353,-5953l732191,2170907r-6750,-5556l719088,2159794r-7148,-4762l704396,2149873r-7147,-4366l689705,2141141r-10721,-5556l668660,2130029r-19853,-11510l630145,2106216r-18663,-13097l593217,2080022r-17073,-14287l559070,2051447r-15883,-15478l526907,2020491r-15485,-15875l496333,1988344r-15088,-16668l466951,1954610r-14692,-17463l424067,1902222r-5956,-7937l412552,1886744r-11117,-16272l391508,1853804r-9530,-16272l372846,1820069r-8736,-16668l356169,1785541r-7941,-17462l332345,1733551r-7941,-17066l316065,1699022r-8338,-16668l298991,1666082r-9529,-16669l279535,1633935r-3573,-9525l271594,1614885r-4765,-9525l261667,1595835r-5162,-9525l250946,1577182r-11515,-19050l227122,1539479r-12309,-17860l190592,1486694r-4765,-7540l181063,1470422r-10721,-19843l164783,1441054r-5559,-9922l156444,1427163r-3176,-3969l149694,1419622r-3176,-3175l143738,1413272r-2779,-3968l138576,1404541r-1985,-5556l134209,1393429r-1589,-5954l129047,1373982r-3177,-13494l122694,1346994r-2383,-11509l117532,1325563r-8338,-25003l100458,1276350r-5162,-12303l90531,1252538r-4764,-11113l80208,1229916r-3177,-6350l73458,1217216r-8339,-13494l55987,1190625r-9530,-13493l26207,1150938,6353,1125538r-2779,-4366l1589,1116410,397,1111250,,1106091r,-5556l794,1094582r1192,-5953l3574,1083072r1985,-5556l8339,1071960r2779,-5556l14295,1061641r3573,-4762l21045,1052910r3573,-3969l28192,1045766r5559,-4366l39310,1037432r6353,-3175l52016,1031479r6353,-2382l64722,1027113r7147,-1191l78619,1024732r7148,-794l92517,1023541r7544,397l107208,1024335r7147,397l121503,1025922r7544,1588l136194,1029097r7147,1985l150488,1033066r7148,2778l164783,1038622r6750,2778l177886,1044972r7147,3572l191386,1052116r6353,3572l203695,1059657r5956,4365l215210,1067991r5559,4763l225534,1077516r4765,4366l235064,1086644r4764,5556l244593,1097757r8339,11906l260873,1121966r7941,13097l283903,1160463r7544,12700l299388,1185069r6751,10716l312889,1206897r14691,23813l342272,1255713r15485,25400l365699,1293416r7941,12303l382375,1317229r8339,11509l399846,1339454r9530,9525l418905,1358504r4765,3968l428832,1366441r8339,6350l445112,1378744r8338,5160l462186,1388666r8735,3969l479260,1396207r9529,3175l497525,1402160r9132,1984l516187,1405732r9529,1587l535246,1408113r9926,l555099,1407716r10324,-794l575746,1404938r3177,-397l582497,1402954r3970,-1588l590041,1398985r3971,-3175l597585,1392635r3971,-3175l604335,1385491r5559,-6350l614659,1372394r4765,-6747l623394,1358900r4368,-6746l631336,1344613r3176,-7144l637292,1330325r2779,-7143l642057,1315244r1985,-7540l645233,1299766r1191,-7937l647218,1283891r398,-8334l648013,1267619r-397,-7937l647218,1252538r-794,-7144l645233,1237457,466951,280988r-1589,-9525l464568,263128r,-8731l464965,246857r794,-7541l467348,232569r1588,-6747l471318,219869r2383,-5556l476480,209153r3177,-4762l482833,199628r3574,-4365l490775,191691r3573,-3572l498319,184944r3970,-2778l506657,179785r7544,-4366l522143,171450r6750,-2381l534849,167482r4765,-1191l543981,165497r8339,-1587l561055,162719r8338,-397l577732,161925xm576263,r18276,397l612419,1589r17879,2384l647780,7151r17084,3576l681551,15098r16290,5165l714131,26620r15495,6754l745122,41321r14700,8741l774920,59200r13906,10330l803130,80655r13508,11920l830147,105289r12317,13509l854780,132307r10728,14303l876235,160516r9139,15099l894115,190315r7549,15496l908815,221306r6357,16290l920337,253886r4371,16688l928284,287658r3178,17085l933449,322622r1192,17880l935038,359175r-397,18277l933449,395331r-1987,17880l928284,430693r-3576,17084l920337,464465r-5165,16290l908815,496647r-7151,15893l894115,527638r-8741,15496l876235,557437r-10727,14701l854780,585647r-12316,13906l830147,612664r,397l822201,620611r-8344,7549l805911,634914r-7947,6754l791607,619419r-6357,-21456l778496,576111r-7152,-22250l780880,543928r9138,-10727l798759,522473r7946,-10728l813857,500223r6754,-11522l826571,476782r5165,-11920l836504,452545r3973,-12714l844053,427117r2781,-13112l849218,400894r1589,-13906l851602,373479r397,-14304l851602,344872r-795,-13906l849218,317457r-2384,-13509l844053,291234r-3576,-13111l836504,265806r-4768,-12714l826571,241172r-5960,-11919l813460,217730r-7152,-11125l798759,195481r-9138,-10331l780880,174820r-9933,-10728l760617,154556r-10330,-9535l739559,136677r-11125,-7549l717310,121976r-11522,-7151l693868,108865r-11522,-5165l669632,98932,657315,94959,644204,91383,631490,88204,617584,86218,604472,84628,590169,83436r-13906,l561960,83436r-13509,1192l534545,86218r-13111,1986l507925,91383r-12714,3576l482497,98932r-11919,4768l458658,108865r-12317,5960l435217,121976r-11523,7152l412967,136677r-11125,8344l391512,154556r-9933,9536l381182,164092r-9933,10728l362111,185150r-8344,10331l345821,207003r-7152,11125l331915,229253r-5960,11919l320790,253092r-5165,12714l311652,278123r-3179,13111l305692,303948r-2384,13509l301719,330966r-795,14303l300527,359175r397,14304l301719,386988r1589,13906l305692,414005r2781,13509l311652,440228r3973,12317l320790,464862r5165,11920l331915,489098r6754,11125l345821,511745r7946,11125l362111,533201r9138,10727l381182,554258r6357,5960l393896,566575r6754,5563l407405,577700r6754,4768l420913,587633r7152,4768l435614,597169r6754,3973l449917,605115r7152,3576l465015,612267r7549,3178l480113,618227r8344,2781l496403,623789r2384,11125l501171,645642r4370,22249l508720,690141r2781,22647l498390,710404r-13509,-3178l472167,703253r-12714,-3974l446739,694909r-11920,-4768l422503,684579r-11920,-5960l398664,671864r-11522,-6754l376017,657561r-11125,-7946l354164,641271r-11124,-9138l332709,622994,322379,612664,309665,599553,297746,585647,286621,572138,276291,557437r-9138,-14303l258412,527638r-7947,-15098l243711,496647r-5960,-15892l231792,464465r-4371,-16688l223845,430693r-2781,-17482l219078,395331r-1192,-17879l217488,359175r398,-18673l219078,322622r1986,-17879l223845,287658r3576,-17084l231792,253886r5959,-16290l243711,221306r6754,-15495l258412,190315r8741,-14700l276291,160516r10330,-13906l297746,132307r11919,-13509l322379,105289,335491,92575,349397,80655,363303,69530,378003,59200r14304,-9138l407405,41321r15495,-7947l438395,26620r15893,-6357l470975,15098r16687,-4371l504747,7151,522228,3973,539710,1589,557589,397,576263,xe" fillcolor="white [3212]" stroked="f">
                    <v:path arrowok="t"/>
                  </v:shape>
                </v:group>
                <v:rect id="矩形 7" o:spid="_x0000_s1066" style="position:absolute;top:251;width:12001;height:30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HxGNMMA&#10;AADaAAAADwAAAGRycy9kb3ducmV2LnhtbESPQWvCQBSE74L/YXlCb3WjUC2pqxRRWnqQanro8ZF9&#10;JrHZtzH7auK/dwsFj8PMfMMsVr2r1YXaUHk2MBknoIhzbysuDHxl28dnUEGQLdaeycCVAqyWw8EC&#10;U+s73tPlIIWKEA4pGihFmlTrkJfkMIx9Qxy9o28dSpRtoW2LXYS7Wk+TZKYdVhwXSmxoXVL+c/h1&#10;BpITnSdPH8XWZ987+eyyt43M2ZiHUf/6Akqol3v4v/1uDczh70q8AXp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HxGNMMAAADaAAAADwAAAAAAAAAAAAAAAACYAgAAZHJzL2Rv&#10;d25yZXYueG1sUEsFBgAAAAAEAAQA9QAAAIgDAAAAAA==&#10;" filled="f" strokecolor="#155957" strokeweight="1pt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23C9DFF6" wp14:editId="12A1AA79">
                <wp:simplePos x="0" y="0"/>
                <wp:positionH relativeFrom="margin">
                  <wp:posOffset>-374650</wp:posOffset>
                </wp:positionH>
                <wp:positionV relativeFrom="paragraph">
                  <wp:posOffset>7994488</wp:posOffset>
                </wp:positionV>
                <wp:extent cx="6022975" cy="1392865"/>
                <wp:effectExtent l="0" t="0" r="0" b="0"/>
                <wp:wrapNone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22975" cy="13928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D7330C" w:rsidRPr="00E842B0" w:rsidRDefault="00D7330C" w:rsidP="009D1041">
                            <w:pPr>
                              <w:widowControl/>
                              <w:numPr>
                                <w:ilvl w:val="0"/>
                                <w:numId w:val="45"/>
                              </w:numPr>
                              <w:snapToGrid w:val="0"/>
                              <w:spacing w:line="264" w:lineRule="auto"/>
                              <w:rPr>
                                <w:rFonts w:ascii="微软雅黑" w:eastAsia="微软雅黑" w:hAnsi="微软雅黑"/>
                                <w:color w:val="000000"/>
                                <w:kern w:val="24"/>
                                <w:szCs w:val="21"/>
                              </w:rPr>
                            </w:pPr>
                            <w:r w:rsidRPr="00E842B0"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Cs w:val="21"/>
                              </w:rPr>
                              <w:t>具备良好的沟通协调能力与谈判技巧，具有较强的环境适应能力，对待工作认真负责，为人积极主动、性格活泼开朗、乐观上进、有爱心并善于施教并行，勤于学习且不断提高自身的能力与综合素质；</w:t>
                            </w:r>
                          </w:p>
                          <w:p w:rsidR="00D7330C" w:rsidRPr="00D7330C" w:rsidRDefault="00D7330C" w:rsidP="00AB6F35">
                            <w:pPr>
                              <w:widowControl/>
                              <w:numPr>
                                <w:ilvl w:val="0"/>
                                <w:numId w:val="45"/>
                              </w:numPr>
                              <w:snapToGrid w:val="0"/>
                              <w:spacing w:line="264" w:lineRule="auto"/>
                              <w:rPr>
                                <w:rFonts w:ascii="微软雅黑" w:eastAsia="微软雅黑" w:hAnsi="微软雅黑"/>
                                <w:color w:val="000000"/>
                                <w:kern w:val="24"/>
                                <w:szCs w:val="21"/>
                              </w:rPr>
                            </w:pPr>
                            <w:r w:rsidRPr="00D7330C"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Cs w:val="21"/>
                              </w:rPr>
                              <w:t>具备较强的团队组织能力，能协调好执行人员调配问题，监管协调现场活动，灵活应对环境突变情况</w:t>
                            </w:r>
                            <w:r w:rsidR="00BA0094"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Cs w:val="21"/>
                              </w:rPr>
                              <w:t>，</w:t>
                            </w:r>
                            <w:r w:rsidR="00BA0094">
                              <w:rPr>
                                <w:rFonts w:ascii="微软雅黑" w:eastAsia="微软雅黑" w:hAnsi="微软雅黑"/>
                                <w:color w:val="000000"/>
                                <w:kern w:val="24"/>
                                <w:szCs w:val="21"/>
                              </w:rPr>
                              <w:t>能够做好领导交办的每一项工作</w:t>
                            </w:r>
                            <w:r w:rsidRPr="00D7330C"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Cs w:val="21"/>
                              </w:rPr>
                              <w:t>；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C9DFF6" id="矩形 20" o:spid="_x0000_s1067" style="position:absolute;left:0;text-align:left;margin-left:-29.5pt;margin-top:629.5pt;width:474.25pt;height:109.65pt;z-index:251640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" filled="f" stroked="f">
                <v:textbox>
                  <w:txbxContent>
                    <w:p w:rsidR="00D7330C" w:rsidRPr="00E842B0" w:rsidRDefault="00D7330C" w:rsidP="009D1041">
                      <w:pPr>
                        <w:widowControl/>
                        <w:numPr>
                          <w:ilvl w:val="0"/>
                          <w:numId w:val="45"/>
                        </w:numPr>
                        <w:snapToGrid w:val="0"/>
                        <w:spacing w:line="264" w:lineRule="auto"/>
                        <w:rPr>
                          <w:rFonts w:ascii="微软雅黑" w:eastAsia="微软雅黑" w:hAnsi="微软雅黑"/>
                          <w:color w:val="000000"/>
                          <w:kern w:val="24"/>
                          <w:szCs w:val="21"/>
                        </w:rPr>
                      </w:pPr>
                      <w:r w:rsidRPr="00E842B0"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Cs w:val="21"/>
                        </w:rPr>
                        <w:t>具备良好的沟通协调能力与谈判技巧，具有较强的环境适应能力，对待工作认真负责，为人积极主动、性格活泼开朗、乐观上进、有爱心并善于施教并行，勤于学习且不断提高自身的能力与综合素质；</w:t>
                      </w:r>
                    </w:p>
                    <w:p w:rsidR="00D7330C" w:rsidRPr="00D7330C" w:rsidRDefault="00D7330C" w:rsidP="00AB6F35">
                      <w:pPr>
                        <w:widowControl/>
                        <w:numPr>
                          <w:ilvl w:val="0"/>
                          <w:numId w:val="45"/>
                        </w:numPr>
                        <w:snapToGrid w:val="0"/>
                        <w:spacing w:line="264" w:lineRule="auto"/>
                        <w:rPr>
                          <w:rFonts w:ascii="微软雅黑" w:eastAsia="微软雅黑" w:hAnsi="微软雅黑"/>
                          <w:color w:val="000000"/>
                          <w:kern w:val="24"/>
                          <w:szCs w:val="21"/>
                        </w:rPr>
                      </w:pPr>
                      <w:r w:rsidRPr="00D7330C"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Cs w:val="21"/>
                        </w:rPr>
                        <w:t>具备较强的团队组织能力，能协调好执行人员调配问题，监管协调现场活动，灵活应对环境突变情况</w:t>
                      </w:r>
                      <w:r w:rsidR="00BA0094"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Cs w:val="21"/>
                        </w:rPr>
                        <w:t>，</w:t>
                      </w:r>
                      <w:r w:rsidR="00BA0094">
                        <w:rPr>
                          <w:rFonts w:ascii="微软雅黑" w:eastAsia="微软雅黑" w:hAnsi="微软雅黑"/>
                          <w:color w:val="000000"/>
                          <w:kern w:val="24"/>
                          <w:szCs w:val="21"/>
                        </w:rPr>
                        <w:t>能够做好领导交办的每一项工作</w:t>
                      </w:r>
                      <w:r w:rsidRPr="00D7330C"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Cs w:val="21"/>
                        </w:rPr>
                        <w:t>；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F15B015" wp14:editId="5E110472">
                <wp:simplePos x="0" y="0"/>
                <wp:positionH relativeFrom="page">
                  <wp:posOffset>3647758</wp:posOffset>
                </wp:positionH>
                <wp:positionV relativeFrom="paragraph">
                  <wp:posOffset>5811202</wp:posOffset>
                </wp:positionV>
                <wp:extent cx="147320" cy="7403653"/>
                <wp:effectExtent l="0" t="27623" r="0" b="0"/>
                <wp:wrapNone/>
                <wp:docPr id="14" name="平行四边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47320" cy="7403653"/>
                        </a:xfrm>
                        <a:prstGeom prst="parallelogram">
                          <a:avLst>
                            <a:gd name="adj" fmla="val 0"/>
                          </a:avLst>
                        </a:prstGeom>
                        <a:solidFill>
                          <a:srgbClr val="155957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CBDFCD" id="平行四边形 14" o:spid="_x0000_s1026" type="#_x0000_t7" style="position:absolute;left:0;text-align:left;margin-left:287.25pt;margin-top:457.55pt;width:11.6pt;height:582.95pt;rotation:-90;z-index:251717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" adj="0" fillcolor="#155957" stroked="f" strokeweight="1pt">
                <w10:wrap anchorx="page"/>
              </v:shape>
            </w:pict>
          </mc:Fallback>
        </mc:AlternateContent>
      </w:r>
    </w:p>
    <w:sectPr w:rsidR="009A3B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7D4E" w:rsidRDefault="00B17D4E" w:rsidP="008B701F">
      <w:r>
        <w:separator/>
      </w:r>
    </w:p>
  </w:endnote>
  <w:endnote w:type="continuationSeparator" w:id="0">
    <w:p w:rsidR="00B17D4E" w:rsidRDefault="00B17D4E" w:rsidP="008B70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方正宋刻本秀楷简体">
    <w:altName w:val="Arial Unicode MS"/>
    <w:charset w:val="86"/>
    <w:family w:val="auto"/>
    <w:pitch w:val="variable"/>
    <w:sig w:usb0="00000000" w:usb1="080E0000" w:usb2="00000010" w:usb3="00000000" w:csb0="00040000" w:csb1="00000000"/>
  </w:font>
  <w:font w:name="方正兰亭粗黑简体">
    <w:altName w:val="黑体"/>
    <w:charset w:val="86"/>
    <w:family w:val="auto"/>
    <w:pitch w:val="default"/>
    <w:sig w:usb0="00000000" w:usb1="0000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7D4E" w:rsidRDefault="00B17D4E" w:rsidP="008B701F">
      <w:r>
        <w:separator/>
      </w:r>
    </w:p>
  </w:footnote>
  <w:footnote w:type="continuationSeparator" w:id="0">
    <w:p w:rsidR="00B17D4E" w:rsidRDefault="00B17D4E" w:rsidP="008B70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F0569B"/>
    <w:multiLevelType w:val="multilevel"/>
    <w:tmpl w:val="A566BAAE"/>
    <w:lvl w:ilvl="0">
      <w:start w:val="2015"/>
      <w:numFmt w:val="decimal"/>
      <w:lvlText w:val="%1"/>
      <w:lvlJc w:val="left"/>
      <w:pPr>
        <w:ind w:left="1815" w:hanging="1815"/>
      </w:pPr>
      <w:rPr>
        <w:rFonts w:hint="default"/>
      </w:rPr>
    </w:lvl>
    <w:lvl w:ilvl="1">
      <w:start w:val="9"/>
      <w:numFmt w:val="decimalZero"/>
      <w:lvlText w:val="%1.%2"/>
      <w:lvlJc w:val="left"/>
      <w:pPr>
        <w:ind w:left="1815" w:hanging="1815"/>
      </w:pPr>
      <w:rPr>
        <w:rFonts w:hint="default"/>
      </w:rPr>
    </w:lvl>
    <w:lvl w:ilvl="2">
      <w:start w:val="2015"/>
      <w:numFmt w:val="decimal"/>
      <w:lvlText w:val="%1.%2-%3"/>
      <w:lvlJc w:val="left"/>
      <w:pPr>
        <w:ind w:left="1815" w:hanging="1815"/>
      </w:pPr>
      <w:rPr>
        <w:rFonts w:hint="default"/>
      </w:rPr>
    </w:lvl>
    <w:lvl w:ilvl="3">
      <w:start w:val="11"/>
      <w:numFmt w:val="decimal"/>
      <w:lvlText w:val="%1.%2-%3.%4"/>
      <w:lvlJc w:val="left"/>
      <w:pPr>
        <w:ind w:left="1815" w:hanging="1815"/>
      </w:pPr>
      <w:rPr>
        <w:rFonts w:hint="default"/>
      </w:rPr>
    </w:lvl>
    <w:lvl w:ilvl="4">
      <w:start w:val="1"/>
      <w:numFmt w:val="decimal"/>
      <w:lvlText w:val="%1.%2-%3.%4.%5"/>
      <w:lvlJc w:val="left"/>
      <w:pPr>
        <w:ind w:left="1815" w:hanging="1815"/>
      </w:pPr>
      <w:rPr>
        <w:rFonts w:hint="default"/>
      </w:rPr>
    </w:lvl>
    <w:lvl w:ilvl="5">
      <w:start w:val="1"/>
      <w:numFmt w:val="decimal"/>
      <w:lvlText w:val="%1.%2-%3.%4.%5.%6"/>
      <w:lvlJc w:val="left"/>
      <w:pPr>
        <w:ind w:left="1815" w:hanging="1815"/>
      </w:pPr>
      <w:rPr>
        <w:rFonts w:hint="default"/>
      </w:rPr>
    </w:lvl>
    <w:lvl w:ilvl="6">
      <w:start w:val="1"/>
      <w:numFmt w:val="decimal"/>
      <w:lvlText w:val="%1.%2-%3.%4.%5.%6.%7"/>
      <w:lvlJc w:val="left"/>
      <w:pPr>
        <w:ind w:left="1815" w:hanging="1815"/>
      </w:pPr>
      <w:rPr>
        <w:rFonts w:hint="default"/>
      </w:rPr>
    </w:lvl>
    <w:lvl w:ilvl="7">
      <w:start w:val="1"/>
      <w:numFmt w:val="decimal"/>
      <w:lvlText w:val="%1.%2-%3.%4.%5.%6.%7.%8"/>
      <w:lvlJc w:val="left"/>
      <w:pPr>
        <w:ind w:left="1815" w:hanging="1815"/>
      </w:pPr>
      <w:rPr>
        <w:rFonts w:hint="default"/>
      </w:rPr>
    </w:lvl>
    <w:lvl w:ilvl="8">
      <w:start w:val="1"/>
      <w:numFmt w:val="decimal"/>
      <w:lvlText w:val="%1.%2-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39E7F44"/>
    <w:multiLevelType w:val="hybridMultilevel"/>
    <w:tmpl w:val="5B1478A0"/>
    <w:lvl w:ilvl="0" w:tplc="366C16C6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  <w:color w:val="6DCFD9"/>
        <w:u w:color="8496B0" w:themeColor="text2" w:themeTint="99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D2457C2"/>
    <w:multiLevelType w:val="hybridMultilevel"/>
    <w:tmpl w:val="D57A55E4"/>
    <w:lvl w:ilvl="0" w:tplc="1D26A97C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  <w:color w:val="26BEBA"/>
        <w:u w:color="8496B0" w:themeColor="text2" w:themeTint="99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08F78B9"/>
    <w:multiLevelType w:val="multilevel"/>
    <w:tmpl w:val="32FAE8EE"/>
    <w:lvl w:ilvl="0">
      <w:start w:val="2012"/>
      <w:numFmt w:val="decimal"/>
      <w:lvlText w:val="%1"/>
      <w:lvlJc w:val="left"/>
      <w:pPr>
        <w:ind w:left="1650" w:hanging="1650"/>
      </w:pPr>
      <w:rPr>
        <w:rFonts w:hint="default"/>
      </w:rPr>
    </w:lvl>
    <w:lvl w:ilvl="1">
      <w:start w:val="9"/>
      <w:numFmt w:val="decimalZero"/>
      <w:lvlText w:val="%1.%2"/>
      <w:lvlJc w:val="left"/>
      <w:pPr>
        <w:ind w:left="1650" w:hanging="1650"/>
      </w:pPr>
      <w:rPr>
        <w:rFonts w:hint="default"/>
      </w:rPr>
    </w:lvl>
    <w:lvl w:ilvl="2">
      <w:start w:val="2016"/>
      <w:numFmt w:val="decimal"/>
      <w:lvlText w:val="%1.%2-%3"/>
      <w:lvlJc w:val="left"/>
      <w:pPr>
        <w:ind w:left="1650" w:hanging="1650"/>
      </w:pPr>
      <w:rPr>
        <w:rFonts w:hint="default"/>
      </w:rPr>
    </w:lvl>
    <w:lvl w:ilvl="3">
      <w:start w:val="6"/>
      <w:numFmt w:val="decimalZero"/>
      <w:lvlText w:val="%1.%2-%3.%4"/>
      <w:lvlJc w:val="left"/>
      <w:pPr>
        <w:ind w:left="1650" w:hanging="1650"/>
      </w:pPr>
      <w:rPr>
        <w:rFonts w:hint="default"/>
      </w:rPr>
    </w:lvl>
    <w:lvl w:ilvl="4">
      <w:start w:val="1"/>
      <w:numFmt w:val="decimal"/>
      <w:lvlText w:val="%1.%2-%3.%4.%5"/>
      <w:lvlJc w:val="left"/>
      <w:pPr>
        <w:ind w:left="1650" w:hanging="1650"/>
      </w:pPr>
      <w:rPr>
        <w:rFonts w:hint="default"/>
      </w:rPr>
    </w:lvl>
    <w:lvl w:ilvl="5">
      <w:start w:val="1"/>
      <w:numFmt w:val="decimal"/>
      <w:lvlText w:val="%1.%2-%3.%4.%5.%6"/>
      <w:lvlJc w:val="left"/>
      <w:pPr>
        <w:ind w:left="1650" w:hanging="1650"/>
      </w:pPr>
      <w:rPr>
        <w:rFonts w:hint="default"/>
      </w:rPr>
    </w:lvl>
    <w:lvl w:ilvl="6">
      <w:start w:val="1"/>
      <w:numFmt w:val="decimal"/>
      <w:lvlText w:val="%1.%2-%3.%4.%5.%6.%7"/>
      <w:lvlJc w:val="left"/>
      <w:pPr>
        <w:ind w:left="1650" w:hanging="1650"/>
      </w:pPr>
      <w:rPr>
        <w:rFonts w:hint="default"/>
      </w:rPr>
    </w:lvl>
    <w:lvl w:ilvl="7">
      <w:start w:val="1"/>
      <w:numFmt w:val="decimal"/>
      <w:lvlText w:val="%1.%2-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-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10F5294F"/>
    <w:multiLevelType w:val="hybridMultilevel"/>
    <w:tmpl w:val="1054A39E"/>
    <w:lvl w:ilvl="0" w:tplc="1D26A97C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  <w:color w:val="26BEBA"/>
        <w:u w:color="8496B0" w:themeColor="text2" w:themeTint="99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32B00DE"/>
    <w:multiLevelType w:val="hybridMultilevel"/>
    <w:tmpl w:val="F3B4F4FE"/>
    <w:lvl w:ilvl="0" w:tplc="366C16C6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  <w:color w:val="6DCFD9"/>
        <w:u w:color="8496B0" w:themeColor="text2" w:themeTint="99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168D657D"/>
    <w:multiLevelType w:val="hybridMultilevel"/>
    <w:tmpl w:val="6ABE732E"/>
    <w:lvl w:ilvl="0" w:tplc="E83CF3EC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  <w:color w:val="2E74B5" w:themeColor="accent1" w:themeShade="BF"/>
        <w:u w:color="8496B0" w:themeColor="text2" w:themeTint="99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175A0461"/>
    <w:multiLevelType w:val="hybridMultilevel"/>
    <w:tmpl w:val="0B4A7AE0"/>
    <w:lvl w:ilvl="0" w:tplc="366C16C6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  <w:color w:val="6DCFD9"/>
        <w:u w:color="8496B0" w:themeColor="text2" w:themeTint="99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17B945F8"/>
    <w:multiLevelType w:val="hybridMultilevel"/>
    <w:tmpl w:val="0E90041E"/>
    <w:lvl w:ilvl="0" w:tplc="366C16C6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  <w:color w:val="6DCFD9"/>
        <w:u w:color="8496B0" w:themeColor="text2" w:themeTint="99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1A393A7A"/>
    <w:multiLevelType w:val="hybridMultilevel"/>
    <w:tmpl w:val="256AA808"/>
    <w:lvl w:ilvl="0" w:tplc="366C16C6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  <w:color w:val="6DCFD9"/>
        <w:u w:color="8496B0" w:themeColor="text2" w:themeTint="99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1E7C3FDB"/>
    <w:multiLevelType w:val="hybridMultilevel"/>
    <w:tmpl w:val="F86E275A"/>
    <w:lvl w:ilvl="0" w:tplc="366C16C6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  <w:color w:val="6DCFD9"/>
        <w:u w:color="8496B0" w:themeColor="text2" w:themeTint="99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21F726FB"/>
    <w:multiLevelType w:val="hybridMultilevel"/>
    <w:tmpl w:val="4614C126"/>
    <w:lvl w:ilvl="0" w:tplc="366C16C6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  <w:color w:val="6DCFD9"/>
        <w:u w:color="8496B0" w:themeColor="text2" w:themeTint="99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27180B9B"/>
    <w:multiLevelType w:val="hybridMultilevel"/>
    <w:tmpl w:val="E08E5156"/>
    <w:lvl w:ilvl="0" w:tplc="E83CF3EC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  <w:color w:val="2E74B5" w:themeColor="accent1" w:themeShade="BF"/>
        <w:u w:color="8496B0" w:themeColor="text2" w:themeTint="99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27483C23"/>
    <w:multiLevelType w:val="hybridMultilevel"/>
    <w:tmpl w:val="83889C92"/>
    <w:lvl w:ilvl="0" w:tplc="366C16C6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  <w:color w:val="6DCFD9"/>
        <w:u w:color="8496B0" w:themeColor="text2" w:themeTint="99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2A2575B5"/>
    <w:multiLevelType w:val="hybridMultilevel"/>
    <w:tmpl w:val="F16095B4"/>
    <w:lvl w:ilvl="0" w:tplc="366C16C6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  <w:color w:val="6DCFD9"/>
        <w:u w:color="8496B0" w:themeColor="text2" w:themeTint="99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2C0B6E01"/>
    <w:multiLevelType w:val="hybridMultilevel"/>
    <w:tmpl w:val="DD5213EA"/>
    <w:lvl w:ilvl="0" w:tplc="1D26A97C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  <w:color w:val="26BEBA"/>
        <w:u w:color="8496B0" w:themeColor="text2" w:themeTint="99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2F18777C"/>
    <w:multiLevelType w:val="multilevel"/>
    <w:tmpl w:val="2F18777C"/>
    <w:lvl w:ilvl="0">
      <w:start w:val="1"/>
      <w:numFmt w:val="bullet"/>
      <w:lvlText w:val="•"/>
      <w:lvlJc w:val="left"/>
      <w:pPr>
        <w:tabs>
          <w:tab w:val="left" w:pos="720"/>
        </w:tabs>
        <w:ind w:left="720" w:hanging="360"/>
      </w:pPr>
      <w:rPr>
        <w:rFonts w:ascii="Arial" w:hAnsi="Arial" w:hint="default"/>
      </w:rPr>
    </w:lvl>
    <w:lvl w:ilvl="1" w:tentative="1">
      <w:start w:val="1"/>
      <w:numFmt w:val="bullet"/>
      <w:lvlText w:val="•"/>
      <w:lvlJc w:val="left"/>
      <w:pPr>
        <w:tabs>
          <w:tab w:val="left" w:pos="1440"/>
        </w:tabs>
        <w:ind w:left="1440" w:hanging="360"/>
      </w:pPr>
      <w:rPr>
        <w:rFonts w:ascii="Arial" w:hAnsi="Arial" w:hint="default"/>
      </w:rPr>
    </w:lvl>
    <w:lvl w:ilvl="2" w:tentative="1">
      <w:start w:val="1"/>
      <w:numFmt w:val="bullet"/>
      <w:lvlText w:val="•"/>
      <w:lvlJc w:val="left"/>
      <w:pPr>
        <w:tabs>
          <w:tab w:val="left" w:pos="2160"/>
        </w:tabs>
        <w:ind w:left="2160" w:hanging="360"/>
      </w:pPr>
      <w:rPr>
        <w:rFonts w:ascii="Arial" w:hAnsi="Arial" w:hint="default"/>
      </w:rPr>
    </w:lvl>
    <w:lvl w:ilvl="3" w:tentative="1">
      <w:start w:val="1"/>
      <w:numFmt w:val="bullet"/>
      <w:lvlText w:val="•"/>
      <w:lvlJc w:val="left"/>
      <w:pPr>
        <w:tabs>
          <w:tab w:val="left" w:pos="2880"/>
        </w:tabs>
        <w:ind w:left="2880" w:hanging="360"/>
      </w:pPr>
      <w:rPr>
        <w:rFonts w:ascii="Arial" w:hAnsi="Arial" w:hint="default"/>
      </w:rPr>
    </w:lvl>
    <w:lvl w:ilvl="4" w:tentative="1">
      <w:start w:val="1"/>
      <w:numFmt w:val="bullet"/>
      <w:lvlText w:val="•"/>
      <w:lvlJc w:val="left"/>
      <w:pPr>
        <w:tabs>
          <w:tab w:val="left" w:pos="3600"/>
        </w:tabs>
        <w:ind w:left="3600" w:hanging="360"/>
      </w:pPr>
      <w:rPr>
        <w:rFonts w:ascii="Arial" w:hAnsi="Arial" w:hint="default"/>
      </w:rPr>
    </w:lvl>
    <w:lvl w:ilvl="5" w:tentative="1">
      <w:start w:val="1"/>
      <w:numFmt w:val="bullet"/>
      <w:lvlText w:val="•"/>
      <w:lvlJc w:val="left"/>
      <w:pPr>
        <w:tabs>
          <w:tab w:val="left" w:pos="4320"/>
        </w:tabs>
        <w:ind w:left="4320" w:hanging="360"/>
      </w:pPr>
      <w:rPr>
        <w:rFonts w:ascii="Arial" w:hAnsi="Arial" w:hint="default"/>
      </w:rPr>
    </w:lvl>
    <w:lvl w:ilvl="6" w:tentative="1">
      <w:start w:val="1"/>
      <w:numFmt w:val="bullet"/>
      <w:lvlText w:val="•"/>
      <w:lvlJc w:val="left"/>
      <w:pPr>
        <w:tabs>
          <w:tab w:val="left" w:pos="5040"/>
        </w:tabs>
        <w:ind w:left="5040" w:hanging="360"/>
      </w:pPr>
      <w:rPr>
        <w:rFonts w:ascii="Arial" w:hAnsi="Arial" w:hint="default"/>
      </w:rPr>
    </w:lvl>
    <w:lvl w:ilvl="7" w:tentative="1">
      <w:start w:val="1"/>
      <w:numFmt w:val="bullet"/>
      <w:lvlText w:val="•"/>
      <w:lvlJc w:val="left"/>
      <w:pPr>
        <w:tabs>
          <w:tab w:val="left" w:pos="5760"/>
        </w:tabs>
        <w:ind w:left="5760" w:hanging="360"/>
      </w:pPr>
      <w:rPr>
        <w:rFonts w:ascii="Arial" w:hAnsi="Arial" w:hint="default"/>
      </w:rPr>
    </w:lvl>
    <w:lvl w:ilvl="8" w:tentative="1">
      <w:start w:val="1"/>
      <w:numFmt w:val="bullet"/>
      <w:lvlText w:val="•"/>
      <w:lvlJc w:val="left"/>
      <w:pPr>
        <w:tabs>
          <w:tab w:val="left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32AB7FB2"/>
    <w:multiLevelType w:val="hybridMultilevel"/>
    <w:tmpl w:val="43FC9CCC"/>
    <w:lvl w:ilvl="0" w:tplc="366C16C6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  <w:color w:val="6DCFD9"/>
        <w:u w:color="8496B0" w:themeColor="text2" w:themeTint="99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34293E69"/>
    <w:multiLevelType w:val="hybridMultilevel"/>
    <w:tmpl w:val="FDDEE834"/>
    <w:lvl w:ilvl="0" w:tplc="366C16C6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  <w:color w:val="6DCFD9"/>
        <w:u w:color="8496B0" w:themeColor="text2" w:themeTint="99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35F243B1"/>
    <w:multiLevelType w:val="multilevel"/>
    <w:tmpl w:val="3FFE4FD0"/>
    <w:lvl w:ilvl="0">
      <w:start w:val="1"/>
      <w:numFmt w:val="bullet"/>
      <w:lvlText w:val="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  <w:color w:val="6DCFD9"/>
        <w:u w:color="8496B0" w:themeColor="text2" w:themeTint="99"/>
      </w:rPr>
    </w:lvl>
    <w:lvl w:ilvl="1" w:tentative="1">
      <w:start w:val="1"/>
      <w:numFmt w:val="bullet"/>
      <w:lvlText w:val="•"/>
      <w:lvlJc w:val="left"/>
      <w:pPr>
        <w:tabs>
          <w:tab w:val="left" w:pos="1440"/>
        </w:tabs>
        <w:ind w:left="1440" w:hanging="360"/>
      </w:pPr>
      <w:rPr>
        <w:rFonts w:ascii="Arial" w:hAnsi="Arial" w:hint="default"/>
      </w:rPr>
    </w:lvl>
    <w:lvl w:ilvl="2" w:tentative="1">
      <w:start w:val="1"/>
      <w:numFmt w:val="bullet"/>
      <w:lvlText w:val="•"/>
      <w:lvlJc w:val="left"/>
      <w:pPr>
        <w:tabs>
          <w:tab w:val="left" w:pos="2160"/>
        </w:tabs>
        <w:ind w:left="2160" w:hanging="360"/>
      </w:pPr>
      <w:rPr>
        <w:rFonts w:ascii="Arial" w:hAnsi="Arial" w:hint="default"/>
      </w:rPr>
    </w:lvl>
    <w:lvl w:ilvl="3" w:tentative="1">
      <w:start w:val="1"/>
      <w:numFmt w:val="bullet"/>
      <w:lvlText w:val="•"/>
      <w:lvlJc w:val="left"/>
      <w:pPr>
        <w:tabs>
          <w:tab w:val="left" w:pos="2880"/>
        </w:tabs>
        <w:ind w:left="2880" w:hanging="360"/>
      </w:pPr>
      <w:rPr>
        <w:rFonts w:ascii="Arial" w:hAnsi="Arial" w:hint="default"/>
      </w:rPr>
    </w:lvl>
    <w:lvl w:ilvl="4" w:tentative="1">
      <w:start w:val="1"/>
      <w:numFmt w:val="bullet"/>
      <w:lvlText w:val="•"/>
      <w:lvlJc w:val="left"/>
      <w:pPr>
        <w:tabs>
          <w:tab w:val="left" w:pos="3600"/>
        </w:tabs>
        <w:ind w:left="3600" w:hanging="360"/>
      </w:pPr>
      <w:rPr>
        <w:rFonts w:ascii="Arial" w:hAnsi="Arial" w:hint="default"/>
      </w:rPr>
    </w:lvl>
    <w:lvl w:ilvl="5" w:tentative="1">
      <w:start w:val="1"/>
      <w:numFmt w:val="bullet"/>
      <w:lvlText w:val="•"/>
      <w:lvlJc w:val="left"/>
      <w:pPr>
        <w:tabs>
          <w:tab w:val="left" w:pos="4320"/>
        </w:tabs>
        <w:ind w:left="4320" w:hanging="360"/>
      </w:pPr>
      <w:rPr>
        <w:rFonts w:ascii="Arial" w:hAnsi="Arial" w:hint="default"/>
      </w:rPr>
    </w:lvl>
    <w:lvl w:ilvl="6" w:tentative="1">
      <w:start w:val="1"/>
      <w:numFmt w:val="bullet"/>
      <w:lvlText w:val="•"/>
      <w:lvlJc w:val="left"/>
      <w:pPr>
        <w:tabs>
          <w:tab w:val="left" w:pos="5040"/>
        </w:tabs>
        <w:ind w:left="5040" w:hanging="360"/>
      </w:pPr>
      <w:rPr>
        <w:rFonts w:ascii="Arial" w:hAnsi="Arial" w:hint="default"/>
      </w:rPr>
    </w:lvl>
    <w:lvl w:ilvl="7" w:tentative="1">
      <w:start w:val="1"/>
      <w:numFmt w:val="bullet"/>
      <w:lvlText w:val="•"/>
      <w:lvlJc w:val="left"/>
      <w:pPr>
        <w:tabs>
          <w:tab w:val="left" w:pos="5760"/>
        </w:tabs>
        <w:ind w:left="5760" w:hanging="360"/>
      </w:pPr>
      <w:rPr>
        <w:rFonts w:ascii="Arial" w:hAnsi="Arial" w:hint="default"/>
      </w:rPr>
    </w:lvl>
    <w:lvl w:ilvl="8" w:tentative="1">
      <w:start w:val="1"/>
      <w:numFmt w:val="bullet"/>
      <w:lvlText w:val="•"/>
      <w:lvlJc w:val="left"/>
      <w:pPr>
        <w:tabs>
          <w:tab w:val="left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390379D7"/>
    <w:multiLevelType w:val="hybridMultilevel"/>
    <w:tmpl w:val="1CF43C84"/>
    <w:lvl w:ilvl="0" w:tplc="366C16C6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  <w:color w:val="6DCFD9"/>
        <w:u w:color="8496B0" w:themeColor="text2" w:themeTint="99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3C07111E"/>
    <w:multiLevelType w:val="multilevel"/>
    <w:tmpl w:val="B1662B68"/>
    <w:lvl w:ilvl="0">
      <w:start w:val="2014"/>
      <w:numFmt w:val="decimal"/>
      <w:lvlText w:val="%1"/>
      <w:lvlJc w:val="left"/>
      <w:pPr>
        <w:ind w:left="1170" w:hanging="1170"/>
      </w:pPr>
      <w:rPr>
        <w:rFonts w:hint="default"/>
      </w:rPr>
    </w:lvl>
    <w:lvl w:ilvl="1">
      <w:start w:val="2015"/>
      <w:numFmt w:val="decimal"/>
      <w:lvlText w:val="%1-%2"/>
      <w:lvlJc w:val="left"/>
      <w:pPr>
        <w:ind w:left="1170" w:hanging="117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1170" w:hanging="1170"/>
      </w:pPr>
      <w:rPr>
        <w:rFonts w:hint="default"/>
      </w:rPr>
    </w:lvl>
    <w:lvl w:ilvl="3">
      <w:start w:val="1"/>
      <w:numFmt w:val="decimalZero"/>
      <w:lvlText w:val="%1-%2.%3.%4"/>
      <w:lvlJc w:val="left"/>
      <w:pPr>
        <w:ind w:left="1170" w:hanging="117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170" w:hanging="117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422F42C3"/>
    <w:multiLevelType w:val="hybridMultilevel"/>
    <w:tmpl w:val="059A5146"/>
    <w:lvl w:ilvl="0" w:tplc="C8C24268">
      <w:start w:val="1"/>
      <w:numFmt w:val="bullet"/>
      <w:lvlText w:val=""/>
      <w:lvlJc w:val="left"/>
      <w:pPr>
        <w:ind w:left="1553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97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9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1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3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5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7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9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13" w:hanging="420"/>
      </w:pPr>
      <w:rPr>
        <w:rFonts w:ascii="Wingdings" w:hAnsi="Wingdings" w:hint="default"/>
      </w:rPr>
    </w:lvl>
  </w:abstractNum>
  <w:abstractNum w:abstractNumId="23" w15:restartNumberingAfterBreak="0">
    <w:nsid w:val="430B35C7"/>
    <w:multiLevelType w:val="hybridMultilevel"/>
    <w:tmpl w:val="BBF8D2AA"/>
    <w:lvl w:ilvl="0" w:tplc="366C16C6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  <w:color w:val="6DCFD9"/>
        <w:u w:color="8496B0" w:themeColor="text2" w:themeTint="99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4DF33B3F"/>
    <w:multiLevelType w:val="hybridMultilevel"/>
    <w:tmpl w:val="3482C9A2"/>
    <w:lvl w:ilvl="0" w:tplc="366C16C6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  <w:color w:val="6DCFD9"/>
        <w:u w:color="8496B0" w:themeColor="text2" w:themeTint="99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4EBA0309"/>
    <w:multiLevelType w:val="hybridMultilevel"/>
    <w:tmpl w:val="5240C390"/>
    <w:lvl w:ilvl="0" w:tplc="366C16C6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  <w:color w:val="6DCFD9"/>
        <w:u w:color="8496B0" w:themeColor="text2" w:themeTint="99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52E315F3"/>
    <w:multiLevelType w:val="hybridMultilevel"/>
    <w:tmpl w:val="7254623E"/>
    <w:lvl w:ilvl="0" w:tplc="366C16C6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  <w:color w:val="6DCFD9"/>
        <w:u w:color="8496B0" w:themeColor="text2" w:themeTint="99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 w15:restartNumberingAfterBreak="0">
    <w:nsid w:val="56FF17C7"/>
    <w:multiLevelType w:val="singleLevel"/>
    <w:tmpl w:val="56FF17C7"/>
    <w:lvl w:ilvl="0">
      <w:start w:val="1"/>
      <w:numFmt w:val="decimal"/>
      <w:suff w:val="nothing"/>
      <w:lvlText w:val="%1."/>
      <w:lvlJc w:val="left"/>
    </w:lvl>
  </w:abstractNum>
  <w:abstractNum w:abstractNumId="28" w15:restartNumberingAfterBreak="0">
    <w:nsid w:val="57867469"/>
    <w:multiLevelType w:val="multilevel"/>
    <w:tmpl w:val="CE6221C4"/>
    <w:lvl w:ilvl="0">
      <w:start w:val="2012"/>
      <w:numFmt w:val="decimal"/>
      <w:lvlText w:val="%1"/>
      <w:lvlJc w:val="left"/>
      <w:pPr>
        <w:ind w:left="1620" w:hanging="1620"/>
      </w:pPr>
      <w:rPr>
        <w:rFonts w:hint="default"/>
        <w:b w:val="0"/>
      </w:rPr>
    </w:lvl>
    <w:lvl w:ilvl="1">
      <w:start w:val="9"/>
      <w:numFmt w:val="decimalZero"/>
      <w:lvlText w:val="%1.%2"/>
      <w:lvlJc w:val="left"/>
      <w:pPr>
        <w:ind w:left="1620" w:hanging="1620"/>
      </w:pPr>
      <w:rPr>
        <w:rFonts w:hint="default"/>
        <w:b w:val="0"/>
      </w:rPr>
    </w:lvl>
    <w:lvl w:ilvl="2">
      <w:start w:val="2016"/>
      <w:numFmt w:val="decimal"/>
      <w:lvlText w:val="%1.%2-%3"/>
      <w:lvlJc w:val="left"/>
      <w:pPr>
        <w:ind w:left="1620" w:hanging="1620"/>
      </w:pPr>
      <w:rPr>
        <w:rFonts w:hint="default"/>
        <w:b w:val="0"/>
      </w:rPr>
    </w:lvl>
    <w:lvl w:ilvl="3">
      <w:start w:val="6"/>
      <w:numFmt w:val="decimalZero"/>
      <w:lvlText w:val="%1.%2-%3.%4"/>
      <w:lvlJc w:val="left"/>
      <w:pPr>
        <w:ind w:left="1620" w:hanging="1620"/>
      </w:pPr>
      <w:rPr>
        <w:rFonts w:hint="default"/>
        <w:b/>
      </w:rPr>
    </w:lvl>
    <w:lvl w:ilvl="4">
      <w:start w:val="1"/>
      <w:numFmt w:val="decimal"/>
      <w:lvlText w:val="%1.%2-%3.%4.%5"/>
      <w:lvlJc w:val="left"/>
      <w:pPr>
        <w:ind w:left="1620" w:hanging="1620"/>
      </w:pPr>
      <w:rPr>
        <w:rFonts w:hint="default"/>
        <w:b w:val="0"/>
      </w:rPr>
    </w:lvl>
    <w:lvl w:ilvl="5">
      <w:start w:val="1"/>
      <w:numFmt w:val="decimal"/>
      <w:lvlText w:val="%1.%2-%3.%4.%5.%6"/>
      <w:lvlJc w:val="left"/>
      <w:pPr>
        <w:ind w:left="1620" w:hanging="1620"/>
      </w:pPr>
      <w:rPr>
        <w:rFonts w:hint="default"/>
        <w:b w:val="0"/>
      </w:rPr>
    </w:lvl>
    <w:lvl w:ilvl="6">
      <w:start w:val="1"/>
      <w:numFmt w:val="decimal"/>
      <w:lvlText w:val="%1.%2-%3.%4.%5.%6.%7"/>
      <w:lvlJc w:val="left"/>
      <w:pPr>
        <w:ind w:left="1620" w:hanging="1620"/>
      </w:pPr>
      <w:rPr>
        <w:rFonts w:hint="default"/>
        <w:b w:val="0"/>
      </w:rPr>
    </w:lvl>
    <w:lvl w:ilvl="7">
      <w:start w:val="1"/>
      <w:numFmt w:val="decimal"/>
      <w:lvlText w:val="%1.%2-%3.%4.%5.%6.%7.%8"/>
      <w:lvlJc w:val="left"/>
      <w:pPr>
        <w:ind w:left="1800" w:hanging="1800"/>
      </w:pPr>
      <w:rPr>
        <w:rFonts w:hint="default"/>
        <w:b w:val="0"/>
      </w:rPr>
    </w:lvl>
    <w:lvl w:ilvl="8">
      <w:start w:val="1"/>
      <w:numFmt w:val="decimal"/>
      <w:lvlText w:val="%1.%2-%3.%4.%5.%6.%7.%8.%9"/>
      <w:lvlJc w:val="left"/>
      <w:pPr>
        <w:ind w:left="1800" w:hanging="1800"/>
      </w:pPr>
      <w:rPr>
        <w:rFonts w:hint="default"/>
        <w:b w:val="0"/>
      </w:rPr>
    </w:lvl>
  </w:abstractNum>
  <w:abstractNum w:abstractNumId="29" w15:restartNumberingAfterBreak="0">
    <w:nsid w:val="58546752"/>
    <w:multiLevelType w:val="hybridMultilevel"/>
    <w:tmpl w:val="231C5A72"/>
    <w:lvl w:ilvl="0" w:tplc="1D26A97C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  <w:color w:val="26BEBA"/>
        <w:u w:color="8496B0" w:themeColor="text2" w:themeTint="99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 w15:restartNumberingAfterBreak="0">
    <w:nsid w:val="5B5A5DFF"/>
    <w:multiLevelType w:val="hybridMultilevel"/>
    <w:tmpl w:val="8F6800D8"/>
    <w:lvl w:ilvl="0" w:tplc="366C16C6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  <w:color w:val="6DCFD9"/>
        <w:u w:color="8496B0" w:themeColor="text2" w:themeTint="99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 w15:restartNumberingAfterBreak="0">
    <w:nsid w:val="5BDD006A"/>
    <w:multiLevelType w:val="hybridMultilevel"/>
    <w:tmpl w:val="1974E060"/>
    <w:lvl w:ilvl="0" w:tplc="E83CF3EC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  <w:color w:val="2E74B5" w:themeColor="accent1" w:themeShade="BF"/>
        <w:u w:color="8496B0" w:themeColor="text2" w:themeTint="99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 w15:restartNumberingAfterBreak="0">
    <w:nsid w:val="5D251DCC"/>
    <w:multiLevelType w:val="hybridMultilevel"/>
    <w:tmpl w:val="93C68E36"/>
    <w:lvl w:ilvl="0" w:tplc="729091D8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  <w:color w:val="9CC2E5"/>
        <w:u w:color="8496B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3" w15:restartNumberingAfterBreak="0">
    <w:nsid w:val="5D722E5D"/>
    <w:multiLevelType w:val="hybridMultilevel"/>
    <w:tmpl w:val="AC76B518"/>
    <w:lvl w:ilvl="0" w:tplc="E83CF3EC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  <w:color w:val="2E74B5"/>
        <w:u w:color="8496B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4" w15:restartNumberingAfterBreak="0">
    <w:nsid w:val="5EDC7884"/>
    <w:multiLevelType w:val="hybridMultilevel"/>
    <w:tmpl w:val="5D3C252A"/>
    <w:lvl w:ilvl="0" w:tplc="8078FCB2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  <w:color w:val="005978"/>
        <w:u w:color="8496B0" w:themeColor="text2" w:themeTint="99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5" w15:restartNumberingAfterBreak="0">
    <w:nsid w:val="61AE1F83"/>
    <w:multiLevelType w:val="hybridMultilevel"/>
    <w:tmpl w:val="3E6AC1EE"/>
    <w:lvl w:ilvl="0" w:tplc="1D26A97C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  <w:color w:val="26BEBA"/>
        <w:u w:color="8496B0" w:themeColor="text2" w:themeTint="99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6" w15:restartNumberingAfterBreak="0">
    <w:nsid w:val="64071F35"/>
    <w:multiLevelType w:val="hybridMultilevel"/>
    <w:tmpl w:val="DE00520C"/>
    <w:lvl w:ilvl="0" w:tplc="366C16C6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  <w:color w:val="6DCFD9"/>
        <w:u w:color="8496B0" w:themeColor="text2" w:themeTint="99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7" w15:restartNumberingAfterBreak="0">
    <w:nsid w:val="6C973B48"/>
    <w:multiLevelType w:val="hybridMultilevel"/>
    <w:tmpl w:val="E7E86926"/>
    <w:lvl w:ilvl="0" w:tplc="1884C3E0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  <w:color w:val="155957"/>
        <w:u w:color="8496B0" w:themeColor="text2" w:themeTint="99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8" w15:restartNumberingAfterBreak="0">
    <w:nsid w:val="6DE54ACB"/>
    <w:multiLevelType w:val="hybridMultilevel"/>
    <w:tmpl w:val="20DAA664"/>
    <w:lvl w:ilvl="0" w:tplc="366C16C6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  <w:color w:val="6DCFD9"/>
        <w:u w:color="8496B0" w:themeColor="text2" w:themeTint="99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9" w15:restartNumberingAfterBreak="0">
    <w:nsid w:val="759D4FCF"/>
    <w:multiLevelType w:val="hybridMultilevel"/>
    <w:tmpl w:val="D8663FA6"/>
    <w:lvl w:ilvl="0" w:tplc="1D26A97C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  <w:color w:val="26BEBA"/>
        <w:u w:color="8496B0" w:themeColor="text2" w:themeTint="99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0" w15:restartNumberingAfterBreak="0">
    <w:nsid w:val="76C06AD9"/>
    <w:multiLevelType w:val="hybridMultilevel"/>
    <w:tmpl w:val="6F42B4DE"/>
    <w:lvl w:ilvl="0" w:tplc="915A9760">
      <w:start w:val="1"/>
      <w:numFmt w:val="bullet"/>
      <w:pStyle w:val="BulletedLis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9DA6529"/>
    <w:multiLevelType w:val="hybridMultilevel"/>
    <w:tmpl w:val="4AF0449A"/>
    <w:lvl w:ilvl="0" w:tplc="38382C68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  <w:color w:val="323E4F" w:themeColor="text2" w:themeShade="BF"/>
        <w:u w:color="8496B0" w:themeColor="text2" w:themeTint="99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2" w15:restartNumberingAfterBreak="0">
    <w:nsid w:val="7ED349E6"/>
    <w:multiLevelType w:val="hybridMultilevel"/>
    <w:tmpl w:val="6D06DEE0"/>
    <w:lvl w:ilvl="0" w:tplc="366C16C6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  <w:color w:val="6DCFD9"/>
        <w:u w:color="8496B0" w:themeColor="text2" w:themeTint="99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6"/>
  </w:num>
  <w:num w:numId="2">
    <w:abstractNumId w:val="33"/>
  </w:num>
  <w:num w:numId="3">
    <w:abstractNumId w:val="39"/>
  </w:num>
  <w:num w:numId="4">
    <w:abstractNumId w:val="0"/>
  </w:num>
  <w:num w:numId="5">
    <w:abstractNumId w:val="21"/>
  </w:num>
  <w:num w:numId="6">
    <w:abstractNumId w:val="35"/>
  </w:num>
  <w:num w:numId="7">
    <w:abstractNumId w:val="2"/>
  </w:num>
  <w:num w:numId="8">
    <w:abstractNumId w:val="29"/>
  </w:num>
  <w:num w:numId="9">
    <w:abstractNumId w:val="12"/>
  </w:num>
  <w:num w:numId="10">
    <w:abstractNumId w:val="31"/>
  </w:num>
  <w:num w:numId="11">
    <w:abstractNumId w:val="6"/>
  </w:num>
  <w:num w:numId="12">
    <w:abstractNumId w:val="4"/>
  </w:num>
  <w:num w:numId="13">
    <w:abstractNumId w:val="15"/>
  </w:num>
  <w:num w:numId="14">
    <w:abstractNumId w:val="1"/>
  </w:num>
  <w:num w:numId="15">
    <w:abstractNumId w:val="24"/>
  </w:num>
  <w:num w:numId="16">
    <w:abstractNumId w:val="23"/>
  </w:num>
  <w:num w:numId="17">
    <w:abstractNumId w:val="9"/>
  </w:num>
  <w:num w:numId="18">
    <w:abstractNumId w:val="5"/>
  </w:num>
  <w:num w:numId="19">
    <w:abstractNumId w:val="30"/>
  </w:num>
  <w:num w:numId="20">
    <w:abstractNumId w:val="27"/>
  </w:num>
  <w:num w:numId="21">
    <w:abstractNumId w:val="3"/>
  </w:num>
  <w:num w:numId="22">
    <w:abstractNumId w:val="18"/>
  </w:num>
  <w:num w:numId="23">
    <w:abstractNumId w:val="28"/>
  </w:num>
  <w:num w:numId="24">
    <w:abstractNumId w:val="36"/>
  </w:num>
  <w:num w:numId="25">
    <w:abstractNumId w:val="11"/>
  </w:num>
  <w:num w:numId="26">
    <w:abstractNumId w:val="7"/>
  </w:num>
  <w:num w:numId="27">
    <w:abstractNumId w:val="25"/>
  </w:num>
  <w:num w:numId="28">
    <w:abstractNumId w:val="19"/>
  </w:num>
  <w:num w:numId="29">
    <w:abstractNumId w:val="42"/>
  </w:num>
  <w:num w:numId="30">
    <w:abstractNumId w:val="13"/>
  </w:num>
  <w:num w:numId="31">
    <w:abstractNumId w:val="38"/>
  </w:num>
  <w:num w:numId="32">
    <w:abstractNumId w:val="20"/>
  </w:num>
  <w:num w:numId="33">
    <w:abstractNumId w:val="26"/>
  </w:num>
  <w:num w:numId="34">
    <w:abstractNumId w:val="22"/>
  </w:num>
  <w:num w:numId="35">
    <w:abstractNumId w:val="8"/>
  </w:num>
  <w:num w:numId="36">
    <w:abstractNumId w:val="14"/>
  </w:num>
  <w:num w:numId="37">
    <w:abstractNumId w:val="10"/>
  </w:num>
  <w:num w:numId="38">
    <w:abstractNumId w:val="40"/>
  </w:num>
  <w:num w:numId="39">
    <w:abstractNumId w:val="40"/>
  </w:num>
  <w:num w:numId="40">
    <w:abstractNumId w:val="40"/>
  </w:num>
  <w:num w:numId="41">
    <w:abstractNumId w:val="17"/>
  </w:num>
  <w:num w:numId="42">
    <w:abstractNumId w:val="41"/>
  </w:num>
  <w:num w:numId="43">
    <w:abstractNumId w:val="32"/>
  </w:num>
  <w:num w:numId="44">
    <w:abstractNumId w:val="34"/>
  </w:num>
  <w:num w:numId="45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attachedTemplate r:id="rId1"/>
  <w:defaultTabStop w:val="420"/>
  <w:drawingGridVerticalSpacing w:val="156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DD50207"/>
    <w:rsid w:val="00000429"/>
    <w:rsid w:val="0000056A"/>
    <w:rsid w:val="00087484"/>
    <w:rsid w:val="000A5F58"/>
    <w:rsid w:val="000C1DFE"/>
    <w:rsid w:val="0019416C"/>
    <w:rsid w:val="002441BB"/>
    <w:rsid w:val="002464AE"/>
    <w:rsid w:val="00255004"/>
    <w:rsid w:val="002B0895"/>
    <w:rsid w:val="002E192D"/>
    <w:rsid w:val="00324579"/>
    <w:rsid w:val="00326D8C"/>
    <w:rsid w:val="0033158E"/>
    <w:rsid w:val="00382C71"/>
    <w:rsid w:val="003B426A"/>
    <w:rsid w:val="003C6DEC"/>
    <w:rsid w:val="003E58BE"/>
    <w:rsid w:val="003F483B"/>
    <w:rsid w:val="004040D8"/>
    <w:rsid w:val="004267E0"/>
    <w:rsid w:val="00464630"/>
    <w:rsid w:val="004A2267"/>
    <w:rsid w:val="004B328B"/>
    <w:rsid w:val="004C1FFE"/>
    <w:rsid w:val="004C62CE"/>
    <w:rsid w:val="004F7E51"/>
    <w:rsid w:val="00570ABC"/>
    <w:rsid w:val="005E7FDE"/>
    <w:rsid w:val="005F5DA8"/>
    <w:rsid w:val="00601392"/>
    <w:rsid w:val="00617872"/>
    <w:rsid w:val="00657EF4"/>
    <w:rsid w:val="006C2806"/>
    <w:rsid w:val="006C37CB"/>
    <w:rsid w:val="006D7E45"/>
    <w:rsid w:val="006E411F"/>
    <w:rsid w:val="0070048A"/>
    <w:rsid w:val="00721D6A"/>
    <w:rsid w:val="00723311"/>
    <w:rsid w:val="00737709"/>
    <w:rsid w:val="007B0EA9"/>
    <w:rsid w:val="007C69B5"/>
    <w:rsid w:val="007D3BF5"/>
    <w:rsid w:val="008151EF"/>
    <w:rsid w:val="008905F6"/>
    <w:rsid w:val="008A06AA"/>
    <w:rsid w:val="008A2844"/>
    <w:rsid w:val="008B701F"/>
    <w:rsid w:val="008C63B0"/>
    <w:rsid w:val="00913EC0"/>
    <w:rsid w:val="00915BD7"/>
    <w:rsid w:val="009246D0"/>
    <w:rsid w:val="00984477"/>
    <w:rsid w:val="009A3B4D"/>
    <w:rsid w:val="009A55D9"/>
    <w:rsid w:val="009B354F"/>
    <w:rsid w:val="00A24E44"/>
    <w:rsid w:val="00A52D61"/>
    <w:rsid w:val="00A63CAB"/>
    <w:rsid w:val="00AA4205"/>
    <w:rsid w:val="00AB447C"/>
    <w:rsid w:val="00AB6F35"/>
    <w:rsid w:val="00B17D4E"/>
    <w:rsid w:val="00B20929"/>
    <w:rsid w:val="00B3290E"/>
    <w:rsid w:val="00B806F2"/>
    <w:rsid w:val="00B929DA"/>
    <w:rsid w:val="00BA0094"/>
    <w:rsid w:val="00BC4DB7"/>
    <w:rsid w:val="00C00AA8"/>
    <w:rsid w:val="00C1588D"/>
    <w:rsid w:val="00C51F81"/>
    <w:rsid w:val="00C96059"/>
    <w:rsid w:val="00CB7FF9"/>
    <w:rsid w:val="00CC76DC"/>
    <w:rsid w:val="00CE4587"/>
    <w:rsid w:val="00CF0BB8"/>
    <w:rsid w:val="00D14B24"/>
    <w:rsid w:val="00D71A23"/>
    <w:rsid w:val="00D72A46"/>
    <w:rsid w:val="00D7330C"/>
    <w:rsid w:val="00D918C2"/>
    <w:rsid w:val="00E842B0"/>
    <w:rsid w:val="00E90FDD"/>
    <w:rsid w:val="00EA0D31"/>
    <w:rsid w:val="00EB0ABD"/>
    <w:rsid w:val="00ED6A7D"/>
    <w:rsid w:val="00F26610"/>
    <w:rsid w:val="00F604D8"/>
    <w:rsid w:val="00F678A3"/>
    <w:rsid w:val="00F72FAD"/>
    <w:rsid w:val="00F869D0"/>
    <w:rsid w:val="00F9394E"/>
    <w:rsid w:val="00FB4863"/>
    <w:rsid w:val="00FB7626"/>
    <w:rsid w:val="00FC54DD"/>
    <w:rsid w:val="00FD241C"/>
    <w:rsid w:val="00FF2F02"/>
    <w:rsid w:val="0DD50207"/>
    <w:rsid w:val="2D7D2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5:docId w15:val="{D7959470-01A8-48C0-A7F7-5EDD0A151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0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">
    <w:name w:val="列出段落1"/>
    <w:basedOn w:val="a"/>
    <w:uiPriority w:val="34"/>
    <w:qFormat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8B70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8B701F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8B70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8B701F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List Paragraph"/>
    <w:basedOn w:val="a"/>
    <w:uiPriority w:val="34"/>
    <w:qFormat/>
    <w:rsid w:val="008B701F"/>
    <w:pPr>
      <w:ind w:firstLineChars="200" w:firstLine="420"/>
    </w:pPr>
  </w:style>
  <w:style w:type="paragraph" w:styleId="a7">
    <w:name w:val="Closing"/>
    <w:basedOn w:val="a"/>
    <w:link w:val="Char1"/>
    <w:rsid w:val="004F7E51"/>
    <w:pPr>
      <w:ind w:leftChars="2100" w:left="100"/>
    </w:pPr>
    <w:rPr>
      <w:rFonts w:ascii="Times New Roman" w:eastAsia="宋体" w:hAnsi="Times New Roman" w:cs="Times New Roman"/>
      <w:sz w:val="28"/>
      <w:szCs w:val="28"/>
    </w:rPr>
  </w:style>
  <w:style w:type="character" w:customStyle="1" w:styleId="Char1">
    <w:name w:val="结束语 Char"/>
    <w:basedOn w:val="a0"/>
    <w:link w:val="a7"/>
    <w:rsid w:val="004F7E51"/>
    <w:rPr>
      <w:kern w:val="2"/>
      <w:sz w:val="28"/>
      <w:szCs w:val="28"/>
    </w:rPr>
  </w:style>
  <w:style w:type="character" w:styleId="a8">
    <w:name w:val="Hyperlink"/>
    <w:basedOn w:val="a0"/>
    <w:rsid w:val="00EA0D31"/>
    <w:rPr>
      <w:color w:val="000000"/>
      <w:u w:val="none"/>
    </w:rPr>
  </w:style>
  <w:style w:type="paragraph" w:customStyle="1" w:styleId="BulletedList">
    <w:name w:val="Bulleted List"/>
    <w:next w:val="a"/>
    <w:rsid w:val="00FC54DD"/>
    <w:pPr>
      <w:numPr>
        <w:numId w:val="38"/>
      </w:numPr>
    </w:pPr>
    <w:rPr>
      <w:rFonts w:eastAsia="Times New Roman"/>
      <w:spacing w:val="-5"/>
      <w:sz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013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42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62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23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1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1868660@qq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1868660@qq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dministrator\Application%20Data\Kingsoft\office6\templates\download\&#40664;&#35748;\&#31616;&#21382;-&#20010;&#24615;&#31616;&#21382;&#27714;&#32844;&#31616;&#21382;&#31616;&#27905;&#31616;&#21382;-&#31616;&#33268;&#31616;&#21382;AC092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简历-个性简历求职简历简洁简历-简致简历AC092.docx</Template>
  <TotalTime>544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沿途旅客</cp:lastModifiedBy>
  <cp:revision>45</cp:revision>
  <cp:lastPrinted>2016-04-19T01:02:00Z</cp:lastPrinted>
  <dcterms:created xsi:type="dcterms:W3CDTF">2016-04-01T08:19:00Z</dcterms:created>
  <dcterms:modified xsi:type="dcterms:W3CDTF">2016-04-19T01:03:00Z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